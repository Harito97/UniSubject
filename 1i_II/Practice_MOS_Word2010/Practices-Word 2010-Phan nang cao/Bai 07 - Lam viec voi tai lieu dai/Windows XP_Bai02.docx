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488" w:rsidRDefault="00736488" w:rsidP="005639A5">
      <w:pPr>
        <w:pStyle w:val="Heading1"/>
        <w:tabs>
          <w:tab w:val="clear" w:pos="360"/>
          <w:tab w:val="num" w:pos="2127"/>
        </w:tabs>
        <w:ind w:left="2127" w:hanging="2127"/>
        <w:rPr>
          <w:lang w:val="vi-VN"/>
        </w:rPr>
      </w:pPr>
      <w:bookmarkStart w:id="0" w:name="_Toc104689490"/>
      <w:bookmarkStart w:id="1" w:name="_Toc313959804"/>
      <w:r>
        <w:t>L</w:t>
      </w:r>
      <w:r w:rsidRPr="009348CB">
        <w:t>à</w:t>
      </w:r>
      <w:r>
        <w:t>m vi</w:t>
      </w:r>
      <w:r w:rsidRPr="009348CB">
        <w:t>ệc</w:t>
      </w:r>
      <w:r>
        <w:t xml:space="preserve"> v</w:t>
      </w:r>
      <w:r w:rsidRPr="009348CB">
        <w:t>ới</w:t>
      </w:r>
      <w:r>
        <w:t xml:space="preserve"> m</w:t>
      </w:r>
      <w:r w:rsidRPr="009348CB">
        <w:t>àn</w:t>
      </w:r>
      <w:r>
        <w:t xml:space="preserve"> h</w:t>
      </w:r>
      <w:r w:rsidRPr="009348CB">
        <w:t>ình</w:t>
      </w:r>
      <w:r>
        <w:t xml:space="preserve"> D</w:t>
      </w:r>
      <w:r w:rsidRPr="009348CB">
        <w:t>es</w:t>
      </w:r>
      <w:r>
        <w:t>ktop</w:t>
      </w:r>
      <w:bookmarkEnd w:id="0"/>
      <w:bookmarkEnd w:id="1"/>
    </w:p>
    <w:p w:rsidR="00736488" w:rsidRDefault="00736488" w:rsidP="00EB0E18">
      <w:pPr>
        <w:pStyle w:val="LessonObjectives"/>
        <w:rPr>
          <w:lang w:val="vi-VN"/>
        </w:rPr>
      </w:pPr>
      <w:r>
        <w:rPr>
          <w:lang w:val="vi-VN"/>
        </w:rPr>
        <w:t>Mục tiêu bài học</w:t>
      </w:r>
    </w:p>
    <w:p w:rsidR="00736488" w:rsidRDefault="00736488" w:rsidP="00440C3C">
      <w:pPr>
        <w:rPr>
          <w:lang w:val="vi-VN"/>
        </w:rPr>
      </w:pPr>
      <w:r>
        <w:rPr>
          <w:lang w:val="vi-VN"/>
        </w:rPr>
        <w:t>Trong phần này, bạn sẽ đi vào tìm hiểu các vấn đề về</w:t>
      </w:r>
    </w:p>
    <w:p w:rsidR="00736488" w:rsidRPr="006A1287" w:rsidRDefault="00736488" w:rsidP="00EB0E18">
      <w:pPr>
        <w:numPr>
          <w:ilvl w:val="0"/>
          <w:numId w:val="17"/>
        </w:numPr>
        <w:rPr>
          <w:lang w:val="vi-VN"/>
        </w:rPr>
      </w:pPr>
      <w:r w:rsidRPr="00B87D5A">
        <w:rPr>
          <w:lang w:val="vi-VN"/>
        </w:rPr>
        <w:t>Làm việc với các biểu tượng thường có trên màn hình desktop</w:t>
      </w:r>
    </w:p>
    <w:p w:rsidR="00736488" w:rsidRDefault="00736488" w:rsidP="00EB0E18">
      <w:pPr>
        <w:numPr>
          <w:ilvl w:val="0"/>
          <w:numId w:val="17"/>
        </w:numPr>
        <w:rPr>
          <w:lang w:val="vi-VN"/>
        </w:rPr>
      </w:pPr>
      <w:r>
        <w:rPr>
          <w:lang w:val="vi-VN"/>
        </w:rPr>
        <w:t>Làm việc với các cửa sổ – window</w:t>
      </w:r>
    </w:p>
    <w:p w:rsidR="00736488" w:rsidRDefault="00736488" w:rsidP="00EB0E18">
      <w:pPr>
        <w:pStyle w:val="Heading2Topic"/>
        <w:rPr>
          <w:lang w:val="vi-VN"/>
        </w:rPr>
      </w:pPr>
      <w:r>
        <w:rPr>
          <w:lang w:val="vi-VN"/>
        </w:rPr>
        <w:br w:type="page"/>
        <w:t>Chủ đề A</w:t>
      </w:r>
    </w:p>
    <w:p w:rsidR="00736488" w:rsidRPr="00B87D5A" w:rsidRDefault="00736488" w:rsidP="00EB0E18">
      <w:pPr>
        <w:pStyle w:val="Heading2"/>
        <w:rPr>
          <w:lang w:val="vi-VN"/>
        </w:rPr>
      </w:pPr>
      <w:bookmarkStart w:id="2" w:name="_Toc104689491"/>
      <w:bookmarkStart w:id="3" w:name="_Toc313959805"/>
      <w:r w:rsidRPr="00B87D5A">
        <w:rPr>
          <w:lang w:val="vi-VN"/>
        </w:rPr>
        <w:t>Làm việc với</w:t>
      </w:r>
      <w:r>
        <w:rPr>
          <w:lang w:val="vi-VN"/>
        </w:rPr>
        <w:t xml:space="preserve"> các biểu tượng</w:t>
      </w:r>
      <w:bookmarkEnd w:id="2"/>
      <w:bookmarkEnd w:id="3"/>
    </w:p>
    <w:p w:rsidR="00736488" w:rsidRPr="00B87D5A" w:rsidRDefault="00736488" w:rsidP="00F36FAD">
      <w:pPr>
        <w:pStyle w:val="Heading3"/>
        <w:rPr>
          <w:lang w:val="vi-VN"/>
        </w:rPr>
      </w:pPr>
      <w:bookmarkStart w:id="4" w:name="_Toc104689492"/>
      <w:bookmarkStart w:id="5" w:name="_Toc313959806"/>
      <w:r w:rsidRPr="00B87D5A">
        <w:rPr>
          <w:lang w:val="vi-VN"/>
        </w:rPr>
        <w:t>Nhận biết các biểu tượng thường có trên màn hình nền</w:t>
      </w:r>
      <w:bookmarkEnd w:id="4"/>
      <w:bookmarkEnd w:id="5"/>
      <w:r w:rsidRPr="00B87D5A">
        <w:rPr>
          <w:lang w:val="vi-VN"/>
        </w:rPr>
        <w:t xml:space="preserve"> </w:t>
      </w:r>
    </w:p>
    <w:p w:rsidR="00736488" w:rsidRPr="00B87D5A" w:rsidRDefault="00736488" w:rsidP="009377BC">
      <w:pPr>
        <w:rPr>
          <w:lang w:val="vi-VN"/>
        </w:rPr>
      </w:pPr>
      <w:r w:rsidRPr="00B87D5A">
        <w:rPr>
          <w:lang w:val="vi-VN"/>
        </w:rPr>
        <w:t xml:space="preserve">Thông thường khi bạn bật máy tính của bạn, sau khi nhập Username và Password để truy cập vào máy tính, hình ảnh đầu tiên mà bạn nhìn thấy là màn hình nền ( Desktop). Trên màn hình nền sẽ chứa một số biểu tượng thường gặp như bảng mô tả dưới đây:  </w:t>
      </w:r>
    </w:p>
    <w:p w:rsidR="00736488" w:rsidRPr="0033053A" w:rsidRDefault="00736488" w:rsidP="00440C3C">
      <w:pPr>
        <w:rPr>
          <w:lang w:val="vi-VN"/>
        </w:rPr>
      </w:pPr>
      <w:r>
        <w:rPr>
          <w:lang w:val="vi-VN"/>
        </w:rPr>
        <w:t>Thông thường một đối tượng hay một chương trình v.v.. trong windows thường có biểu tượng riêng. Ngoài ra một số chương trình, đối tượng còn sử dụng chung các biểu tượng giống nhau, điều này thường hay gặp ở các đối tượng như thư mục, ổ đĩa v.v.. Hình dưới là một số biểu tượng thường gặp trong Windows</w:t>
      </w:r>
    </w:p>
    <w:tbl>
      <w:tblPr>
        <w:tblW w:w="0" w:type="auto"/>
        <w:tblLook w:val="01E0" w:firstRow="1" w:lastRow="1" w:firstColumn="1" w:lastColumn="1" w:noHBand="0" w:noVBand="0"/>
      </w:tblPr>
      <w:tblGrid>
        <w:gridCol w:w="1548"/>
        <w:gridCol w:w="6039"/>
      </w:tblGrid>
      <w:tr w:rsidR="00736488" w:rsidRPr="00415385" w:rsidTr="00415385">
        <w:trPr>
          <w:cantSplit/>
          <w:tblHeader/>
        </w:trPr>
        <w:tc>
          <w:tcPr>
            <w:tcW w:w="1548" w:type="dxa"/>
            <w:tcBorders>
              <w:bottom w:val="single" w:sz="4" w:space="0" w:color="auto"/>
            </w:tcBorders>
            <w:shd w:val="clear" w:color="auto" w:fill="auto"/>
          </w:tcPr>
          <w:p w:rsidR="00736488" w:rsidRPr="00415385" w:rsidRDefault="00736488" w:rsidP="00415385">
            <w:pPr>
              <w:keepNext/>
              <w:rPr>
                <w:rFonts w:ascii="Arial" w:hAnsi="Arial"/>
                <w:b/>
                <w:i/>
                <w:lang w:val="vi-VN"/>
              </w:rPr>
            </w:pPr>
            <w:r w:rsidRPr="00415385">
              <w:rPr>
                <w:rFonts w:ascii="Arial" w:hAnsi="Arial"/>
                <w:b/>
                <w:i/>
                <w:lang w:val="vi-VN"/>
              </w:rPr>
              <w:t>Biểu tượng</w:t>
            </w:r>
          </w:p>
        </w:tc>
        <w:tc>
          <w:tcPr>
            <w:tcW w:w="6039" w:type="dxa"/>
            <w:tcBorders>
              <w:bottom w:val="single" w:sz="4" w:space="0" w:color="auto"/>
            </w:tcBorders>
            <w:shd w:val="clear" w:color="auto" w:fill="auto"/>
          </w:tcPr>
          <w:p w:rsidR="00736488" w:rsidRPr="00415385" w:rsidRDefault="00736488" w:rsidP="00415385">
            <w:pPr>
              <w:keepNext/>
              <w:rPr>
                <w:rFonts w:ascii="Arial" w:hAnsi="Arial"/>
                <w:b/>
                <w:lang w:val="vi-VN"/>
              </w:rPr>
            </w:pPr>
            <w:r w:rsidRPr="00415385">
              <w:rPr>
                <w:rFonts w:ascii="Arial" w:hAnsi="Arial"/>
                <w:b/>
                <w:lang w:val="vi-VN"/>
              </w:rPr>
              <w:t>Mô tả</w:t>
            </w:r>
          </w:p>
        </w:tc>
      </w:tr>
      <w:tr w:rsidR="00736488" w:rsidRPr="00415385" w:rsidTr="00415385">
        <w:trPr>
          <w:cantSplit/>
        </w:trPr>
        <w:tc>
          <w:tcPr>
            <w:tcW w:w="1548" w:type="dxa"/>
            <w:shd w:val="clear" w:color="auto" w:fill="auto"/>
          </w:tcPr>
          <w:p w:rsidR="00736488" w:rsidRPr="00415385" w:rsidRDefault="00736488" w:rsidP="00440C3C">
            <w:pPr>
              <w:rPr>
                <w:i/>
                <w:lang w:val="vi-VN"/>
              </w:rPr>
            </w:pPr>
            <w:r>
              <w:rPr>
                <w:i/>
                <w:noProof/>
              </w:rPr>
              <w:drawing>
                <wp:inline distT="0" distB="0" distL="0" distR="0">
                  <wp:extent cx="370840" cy="32956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 cy="329565"/>
                          </a:xfrm>
                          <a:prstGeom prst="rect">
                            <a:avLst/>
                          </a:prstGeom>
                          <a:noFill/>
                          <a:ln>
                            <a:noFill/>
                          </a:ln>
                        </pic:spPr>
                      </pic:pic>
                    </a:graphicData>
                  </a:graphic>
                </wp:inline>
              </w:drawing>
            </w:r>
          </w:p>
        </w:tc>
        <w:tc>
          <w:tcPr>
            <w:tcW w:w="6039" w:type="dxa"/>
            <w:shd w:val="clear" w:color="auto" w:fill="auto"/>
          </w:tcPr>
          <w:p w:rsidR="00736488" w:rsidRPr="00415385" w:rsidRDefault="00736488" w:rsidP="00440C3C">
            <w:pPr>
              <w:rPr>
                <w:lang w:val="vi-VN"/>
              </w:rPr>
            </w:pPr>
            <w:r w:rsidRPr="00415385">
              <w:rPr>
                <w:lang w:val="vi-VN"/>
              </w:rPr>
              <w:t>Biểu tượng thể hiện cho My Document</w:t>
            </w:r>
          </w:p>
        </w:tc>
      </w:tr>
      <w:tr w:rsidR="00736488" w:rsidRPr="00415385" w:rsidTr="00415385">
        <w:trPr>
          <w:cantSplit/>
        </w:trPr>
        <w:tc>
          <w:tcPr>
            <w:tcW w:w="1548" w:type="dxa"/>
            <w:shd w:val="clear" w:color="auto" w:fill="auto"/>
          </w:tcPr>
          <w:p w:rsidR="00736488" w:rsidRPr="00415385" w:rsidRDefault="00736488" w:rsidP="00440C3C">
            <w:pPr>
              <w:rPr>
                <w:i/>
                <w:lang w:val="vi-VN"/>
              </w:rPr>
            </w:pPr>
            <w:r>
              <w:rPr>
                <w:i/>
                <w:noProof/>
              </w:rPr>
              <w:drawing>
                <wp:inline distT="0" distB="0" distL="0" distR="0">
                  <wp:extent cx="387350" cy="35433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 cy="354330"/>
                          </a:xfrm>
                          <a:prstGeom prst="rect">
                            <a:avLst/>
                          </a:prstGeom>
                          <a:noFill/>
                          <a:ln>
                            <a:noFill/>
                          </a:ln>
                        </pic:spPr>
                      </pic:pic>
                    </a:graphicData>
                  </a:graphic>
                </wp:inline>
              </w:drawing>
            </w:r>
          </w:p>
        </w:tc>
        <w:tc>
          <w:tcPr>
            <w:tcW w:w="6039" w:type="dxa"/>
            <w:shd w:val="clear" w:color="auto" w:fill="auto"/>
          </w:tcPr>
          <w:p w:rsidR="00736488" w:rsidRPr="00415385" w:rsidRDefault="00736488" w:rsidP="00440C3C">
            <w:pPr>
              <w:rPr>
                <w:lang w:val="vi-VN"/>
              </w:rPr>
            </w:pPr>
            <w:r w:rsidRPr="00415385">
              <w:rPr>
                <w:lang w:val="vi-VN"/>
              </w:rPr>
              <w:t>Biểu tượng thể hiện cho My Computer</w:t>
            </w:r>
          </w:p>
        </w:tc>
      </w:tr>
      <w:tr w:rsidR="00736488" w:rsidRPr="00415385" w:rsidTr="00415385">
        <w:trPr>
          <w:cantSplit/>
        </w:trPr>
        <w:tc>
          <w:tcPr>
            <w:tcW w:w="1548" w:type="dxa"/>
            <w:shd w:val="clear" w:color="auto" w:fill="auto"/>
          </w:tcPr>
          <w:p w:rsidR="00736488" w:rsidRPr="00415385" w:rsidRDefault="00736488" w:rsidP="00440C3C">
            <w:pPr>
              <w:rPr>
                <w:i/>
              </w:rPr>
            </w:pPr>
            <w:r>
              <w:rPr>
                <w:i/>
                <w:noProof/>
              </w:rPr>
              <w:drawing>
                <wp:inline distT="0" distB="0" distL="0" distR="0">
                  <wp:extent cx="403860" cy="3873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60" cy="387350"/>
                          </a:xfrm>
                          <a:prstGeom prst="rect">
                            <a:avLst/>
                          </a:prstGeom>
                          <a:noFill/>
                          <a:ln>
                            <a:noFill/>
                          </a:ln>
                        </pic:spPr>
                      </pic:pic>
                    </a:graphicData>
                  </a:graphic>
                </wp:inline>
              </w:drawing>
            </w:r>
          </w:p>
        </w:tc>
        <w:tc>
          <w:tcPr>
            <w:tcW w:w="6039" w:type="dxa"/>
            <w:shd w:val="clear" w:color="auto" w:fill="auto"/>
          </w:tcPr>
          <w:p w:rsidR="00736488" w:rsidRPr="00415385" w:rsidRDefault="00736488" w:rsidP="00440C3C">
            <w:pPr>
              <w:rPr>
                <w:lang w:val="vi-VN"/>
              </w:rPr>
            </w:pPr>
            <w:r w:rsidRPr="00415385">
              <w:rPr>
                <w:lang w:val="vi-VN"/>
              </w:rPr>
              <w:t>Biểu tượng thể hiện cho My Network Places</w:t>
            </w:r>
          </w:p>
        </w:tc>
      </w:tr>
      <w:tr w:rsidR="00736488" w:rsidRPr="00415385" w:rsidTr="00415385">
        <w:trPr>
          <w:cantSplit/>
        </w:trPr>
        <w:tc>
          <w:tcPr>
            <w:tcW w:w="1548" w:type="dxa"/>
            <w:shd w:val="clear" w:color="auto" w:fill="auto"/>
          </w:tcPr>
          <w:p w:rsidR="00736488" w:rsidRPr="00415385" w:rsidRDefault="00736488" w:rsidP="00440C3C">
            <w:pPr>
              <w:rPr>
                <w:i/>
              </w:rPr>
            </w:pPr>
            <w:r>
              <w:rPr>
                <w:i/>
                <w:noProof/>
              </w:rPr>
              <w:drawing>
                <wp:inline distT="0" distB="0" distL="0" distR="0">
                  <wp:extent cx="412115" cy="354330"/>
                  <wp:effectExtent l="0" t="0" r="6985"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115" cy="354330"/>
                          </a:xfrm>
                          <a:prstGeom prst="rect">
                            <a:avLst/>
                          </a:prstGeom>
                          <a:noFill/>
                          <a:ln>
                            <a:noFill/>
                          </a:ln>
                        </pic:spPr>
                      </pic:pic>
                    </a:graphicData>
                  </a:graphic>
                </wp:inline>
              </w:drawing>
            </w:r>
          </w:p>
        </w:tc>
        <w:tc>
          <w:tcPr>
            <w:tcW w:w="6039" w:type="dxa"/>
            <w:shd w:val="clear" w:color="auto" w:fill="auto"/>
          </w:tcPr>
          <w:p w:rsidR="00736488" w:rsidRPr="00415385" w:rsidRDefault="00736488" w:rsidP="00440C3C">
            <w:pPr>
              <w:rPr>
                <w:lang w:val="vi-VN"/>
              </w:rPr>
            </w:pPr>
            <w:r w:rsidRPr="00415385">
              <w:rPr>
                <w:lang w:val="vi-VN"/>
              </w:rPr>
              <w:t>Biểu tượng thể hiện cho Recycle Bin</w:t>
            </w:r>
          </w:p>
        </w:tc>
      </w:tr>
      <w:tr w:rsidR="00736488" w:rsidRPr="00415385" w:rsidTr="00415385">
        <w:trPr>
          <w:cantSplit/>
        </w:trPr>
        <w:tc>
          <w:tcPr>
            <w:tcW w:w="1548" w:type="dxa"/>
            <w:tcBorders>
              <w:bottom w:val="single" w:sz="4" w:space="0" w:color="auto"/>
            </w:tcBorders>
            <w:shd w:val="clear" w:color="auto" w:fill="auto"/>
          </w:tcPr>
          <w:p w:rsidR="00736488" w:rsidRPr="00415385" w:rsidRDefault="00736488" w:rsidP="00440C3C">
            <w:pPr>
              <w:rPr>
                <w:i/>
              </w:rPr>
            </w:pPr>
            <w:r>
              <w:rPr>
                <w:i/>
                <w:noProof/>
              </w:rPr>
              <w:drawing>
                <wp:inline distT="0" distB="0" distL="0" distR="0">
                  <wp:extent cx="379095" cy="362585"/>
                  <wp:effectExtent l="0" t="0" r="190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095" cy="362585"/>
                          </a:xfrm>
                          <a:prstGeom prst="rect">
                            <a:avLst/>
                          </a:prstGeom>
                          <a:noFill/>
                          <a:ln>
                            <a:noFill/>
                          </a:ln>
                        </pic:spPr>
                      </pic:pic>
                    </a:graphicData>
                  </a:graphic>
                </wp:inline>
              </w:drawing>
            </w:r>
          </w:p>
        </w:tc>
        <w:tc>
          <w:tcPr>
            <w:tcW w:w="6039" w:type="dxa"/>
            <w:tcBorders>
              <w:bottom w:val="single" w:sz="4" w:space="0" w:color="auto"/>
            </w:tcBorders>
            <w:shd w:val="clear" w:color="auto" w:fill="auto"/>
          </w:tcPr>
          <w:p w:rsidR="00736488" w:rsidRPr="00415385" w:rsidRDefault="00736488" w:rsidP="00415385">
            <w:pPr>
              <w:keepNext/>
              <w:rPr>
                <w:lang w:val="vi-VN"/>
              </w:rPr>
            </w:pPr>
            <w:r w:rsidRPr="00415385">
              <w:rPr>
                <w:lang w:val="vi-VN"/>
              </w:rPr>
              <w:t>Biểu tượng thể hiện cho trình duyệt Web Internet Explorer</w:t>
            </w:r>
          </w:p>
        </w:tc>
      </w:tr>
    </w:tbl>
    <w:p w:rsidR="00736488" w:rsidRPr="00FF01E2" w:rsidRDefault="00736488">
      <w:pPr>
        <w:pStyle w:val="Caption"/>
        <w:rPr>
          <w:lang w:val="vi-VN"/>
        </w:rPr>
      </w:pPr>
      <w:r w:rsidRPr="00FF01E2">
        <w:rPr>
          <w:lang w:val="vi-VN"/>
        </w:rPr>
        <w:t xml:space="preserve">Bảng  </w:t>
      </w:r>
      <w:r>
        <w:fldChar w:fldCharType="begin"/>
      </w:r>
      <w:r w:rsidRPr="00FF01E2">
        <w:rPr>
          <w:lang w:val="vi-VN"/>
        </w:rPr>
        <w:instrText xml:space="preserve"> STYLEREF 1 \s </w:instrText>
      </w:r>
      <w:r>
        <w:fldChar w:fldCharType="separate"/>
      </w:r>
      <w:r>
        <w:rPr>
          <w:noProof/>
          <w:lang w:val="vi-VN"/>
        </w:rPr>
        <w:t>2</w:t>
      </w:r>
      <w:r>
        <w:fldChar w:fldCharType="end"/>
      </w:r>
      <w:r w:rsidRPr="00FF01E2">
        <w:rPr>
          <w:lang w:val="vi-VN"/>
        </w:rPr>
        <w:noBreakHyphen/>
      </w:r>
      <w:r>
        <w:fldChar w:fldCharType="begin"/>
      </w:r>
      <w:r w:rsidRPr="00FF01E2">
        <w:rPr>
          <w:lang w:val="vi-VN"/>
        </w:rPr>
        <w:instrText xml:space="preserve"> SEQ Bảng_ \* ARABIC \s 1 </w:instrText>
      </w:r>
      <w:r>
        <w:fldChar w:fldCharType="separate"/>
      </w:r>
      <w:r>
        <w:rPr>
          <w:noProof/>
          <w:lang w:val="vi-VN"/>
        </w:rPr>
        <w:t>1</w:t>
      </w:r>
      <w:r>
        <w:fldChar w:fldCharType="end"/>
      </w:r>
      <w:r w:rsidRPr="00FF01E2">
        <w:rPr>
          <w:lang w:val="vi-VN"/>
        </w:rPr>
        <w:t xml:space="preserve"> Một số biểu tượng trên Desktop</w:t>
      </w:r>
    </w:p>
    <w:p w:rsidR="00736488" w:rsidRPr="00FF01E2" w:rsidRDefault="00736488" w:rsidP="00974F7C">
      <w:pPr>
        <w:rPr>
          <w:lang w:val="vi-VN"/>
        </w:rPr>
      </w:pPr>
      <w:r w:rsidRPr="00FF01E2">
        <w:rPr>
          <w:lang w:val="vi-VN"/>
        </w:rPr>
        <w:t>Ngoài các biểu tượng thường gặp trên nền Desktop ở trên, bạn có thể gặp thêm một số đối tượng khác như: một thư mục, một tập tin, một shortcut….</w:t>
      </w:r>
    </w:p>
    <w:p w:rsidR="00736488" w:rsidRPr="00B87D5A" w:rsidRDefault="00736488" w:rsidP="000B2680">
      <w:pPr>
        <w:pStyle w:val="Heading3"/>
        <w:rPr>
          <w:lang w:val="vi-VN"/>
        </w:rPr>
      </w:pPr>
      <w:bookmarkStart w:id="6" w:name="_Toc104689493"/>
      <w:bookmarkStart w:id="7" w:name="_Toc313959807"/>
      <w:r>
        <w:rPr>
          <w:lang w:val="vi-VN"/>
        </w:rPr>
        <w:t>Chọn, di chuyển</w:t>
      </w:r>
      <w:r w:rsidRPr="00B87D5A">
        <w:rPr>
          <w:lang w:val="vi-VN"/>
        </w:rPr>
        <w:t xml:space="preserve"> các biểu tượng,</w:t>
      </w:r>
      <w:r>
        <w:rPr>
          <w:lang w:val="vi-VN"/>
        </w:rPr>
        <w:t xml:space="preserve"> đối tượng</w:t>
      </w:r>
      <w:r w:rsidRPr="00B87D5A">
        <w:rPr>
          <w:lang w:val="vi-VN"/>
        </w:rPr>
        <w:t xml:space="preserve"> trên màn hình nền</w:t>
      </w:r>
      <w:bookmarkEnd w:id="6"/>
      <w:bookmarkEnd w:id="7"/>
    </w:p>
    <w:p w:rsidR="00736488" w:rsidRDefault="00736488" w:rsidP="00E42A7C">
      <w:pPr>
        <w:rPr>
          <w:lang w:val="vi-VN"/>
        </w:rPr>
      </w:pPr>
      <w:r>
        <w:rPr>
          <w:lang w:val="vi-VN"/>
        </w:rPr>
        <w:t>Khi làm việc, đặc biệt là làm việc với các chương trình, đối tượng trên màn hình, bạn có thể cần phải sắp xếp lại các thông tin, biểu tượng đó.</w:t>
      </w:r>
    </w:p>
    <w:p w:rsidR="00736488" w:rsidRDefault="00736488" w:rsidP="000B2680">
      <w:pPr>
        <w:pStyle w:val="MyHowtodo"/>
        <w:rPr>
          <w:lang w:val="vi-VN"/>
        </w:rPr>
      </w:pPr>
      <w:r>
        <w:rPr>
          <w:lang w:val="vi-VN"/>
        </w:rPr>
        <w:t>Để chọn đối tượng</w:t>
      </w:r>
    </w:p>
    <w:p w:rsidR="00736488" w:rsidRPr="000B2680" w:rsidRDefault="00736488" w:rsidP="000B2680">
      <w:pPr>
        <w:rPr>
          <w:lang w:val="vi-VN"/>
        </w:rPr>
      </w:pPr>
      <w:r>
        <w:rPr>
          <w:lang w:val="vi-VN"/>
        </w:rPr>
        <w:t>Chọn một đối tượng hoàn toàn đơn giản</w:t>
      </w:r>
    </w:p>
    <w:p w:rsidR="00736488" w:rsidRDefault="00736488" w:rsidP="000B2680">
      <w:pPr>
        <w:numPr>
          <w:ilvl w:val="0"/>
          <w:numId w:val="18"/>
        </w:numPr>
        <w:rPr>
          <w:lang w:val="vi-VN"/>
        </w:rPr>
      </w:pPr>
      <w:r>
        <w:t>Tr</w:t>
      </w:r>
      <w:r w:rsidRPr="00241766">
        <w:t>ỏ</w:t>
      </w:r>
      <w:r>
        <w:rPr>
          <w:lang w:val="vi-VN"/>
        </w:rPr>
        <w:t xml:space="preserve"> chuột lên đối tượng</w:t>
      </w:r>
    </w:p>
    <w:p w:rsidR="00736488" w:rsidRDefault="00736488" w:rsidP="000B2680">
      <w:pPr>
        <w:numPr>
          <w:ilvl w:val="0"/>
          <w:numId w:val="18"/>
        </w:numPr>
        <w:rPr>
          <w:lang w:val="vi-VN"/>
        </w:rPr>
      </w:pPr>
      <w:r>
        <w:rPr>
          <w:lang w:val="vi-VN"/>
        </w:rPr>
        <w:t>Nhấn chuột một lần để lựa chọn đối tượng</w:t>
      </w:r>
    </w:p>
    <w:p w:rsidR="00736488" w:rsidRDefault="00736488" w:rsidP="00E42A7C">
      <w:pPr>
        <w:rPr>
          <w:lang w:val="vi-VN"/>
        </w:rPr>
      </w:pPr>
      <w:r>
        <w:rPr>
          <w:lang w:val="vi-VN"/>
        </w:rPr>
        <w:t>Tuy nhiên không phải lúc nào bạn cũng chọn đơn giản như vậy, đôi lúc bạn cần chọn được một lúc nhiều đối tượng. Để làm điều đó</w:t>
      </w:r>
    </w:p>
    <w:p w:rsidR="00736488" w:rsidRDefault="00736488" w:rsidP="00856661">
      <w:pPr>
        <w:numPr>
          <w:ilvl w:val="0"/>
          <w:numId w:val="19"/>
        </w:numPr>
        <w:rPr>
          <w:lang w:val="vi-VN"/>
        </w:rPr>
      </w:pPr>
      <w:r>
        <w:rPr>
          <w:lang w:val="vi-VN"/>
        </w:rPr>
        <w:t>Rê và kích chuột lên đối tượng thứ nhất</w:t>
      </w:r>
    </w:p>
    <w:p w:rsidR="00736488" w:rsidRPr="00856661" w:rsidRDefault="00736488" w:rsidP="00856661">
      <w:pPr>
        <w:pStyle w:val="MyAdditionInfo"/>
        <w:framePr w:wrap="around"/>
        <w:jc w:val="right"/>
        <w:rPr>
          <w:iCs/>
          <w:lang w:val="vi-VN"/>
        </w:rPr>
      </w:pPr>
      <w:r w:rsidRPr="00856661">
        <w:rPr>
          <w:iCs/>
          <w:lang w:val="vi-VN"/>
        </w:rPr>
        <w:t>Trong trường hợp đối tượng đang được chọn, việc nhấn Ctrl và kích chuột vào đối tượng đang được chọn sẽ thành không chọn và ngược lại</w:t>
      </w:r>
    </w:p>
    <w:p w:rsidR="00736488" w:rsidRDefault="00736488" w:rsidP="00856661">
      <w:pPr>
        <w:numPr>
          <w:ilvl w:val="0"/>
          <w:numId w:val="19"/>
        </w:numPr>
        <w:rPr>
          <w:lang w:val="vi-VN"/>
        </w:rPr>
      </w:pPr>
      <w:r>
        <w:rPr>
          <w:lang w:val="vi-VN"/>
        </w:rPr>
        <w:t>Nhấn và giữ nguyên phím Ctrl, sau đó, nhấn tiếp chuột để chọn đối tượng thứ hai</w:t>
      </w:r>
    </w:p>
    <w:p w:rsidR="00736488" w:rsidRDefault="00736488" w:rsidP="00E42A7C">
      <w:pPr>
        <w:rPr>
          <w:lang w:val="vi-VN"/>
        </w:rPr>
      </w:pPr>
      <w:r>
        <w:rPr>
          <w:lang w:val="vi-VN"/>
        </w:rPr>
        <w:t>Trong trường hợp bạn muốn chọn một nhóm liên tục nhiều đối tượng, bạn có thể thay phím Ctrl bằng phím Shift.</w:t>
      </w:r>
    </w:p>
    <w:p w:rsidR="00736488" w:rsidRDefault="00736488" w:rsidP="00856661">
      <w:pPr>
        <w:numPr>
          <w:ilvl w:val="0"/>
          <w:numId w:val="20"/>
        </w:numPr>
        <w:rPr>
          <w:lang w:val="vi-VN"/>
        </w:rPr>
      </w:pPr>
      <w:r>
        <w:rPr>
          <w:lang w:val="vi-VN"/>
        </w:rPr>
        <w:t>Rê chuột và kích lên đối tượng thứ nhất</w:t>
      </w:r>
    </w:p>
    <w:p w:rsidR="00736488" w:rsidRPr="00856661" w:rsidRDefault="00736488" w:rsidP="00856661">
      <w:pPr>
        <w:pStyle w:val="MyAdditionInfo"/>
        <w:framePr w:wrap="around"/>
        <w:jc w:val="right"/>
        <w:rPr>
          <w:iCs/>
          <w:lang w:val="vi-VN"/>
        </w:rPr>
      </w:pPr>
      <w:r w:rsidRPr="00856661">
        <w:rPr>
          <w:iCs/>
          <w:lang w:val="vi-VN"/>
        </w:rPr>
        <w:t>Bạn không thể thực hiện được Shift khi đang dùng Ctrl. Việc dùng Shift</w:t>
      </w:r>
      <w:r w:rsidRPr="00B87D5A">
        <w:rPr>
          <w:iCs/>
          <w:lang w:val="vi-VN"/>
        </w:rPr>
        <w:t xml:space="preserve"> </w:t>
      </w:r>
      <w:r w:rsidRPr="00856661">
        <w:rPr>
          <w:iCs/>
          <w:lang w:val="vi-VN"/>
        </w:rPr>
        <w:t>sẽ làm hỏng Ctrl</w:t>
      </w:r>
    </w:p>
    <w:p w:rsidR="00736488" w:rsidRDefault="00736488" w:rsidP="00856661">
      <w:pPr>
        <w:numPr>
          <w:ilvl w:val="0"/>
          <w:numId w:val="20"/>
        </w:numPr>
        <w:rPr>
          <w:lang w:val="vi-VN"/>
        </w:rPr>
      </w:pPr>
      <w:r>
        <w:rPr>
          <w:lang w:val="vi-VN"/>
        </w:rPr>
        <w:t>Nhấn và giữ nguyên nút Shift, rê chuột và nhấn chọn lên đối tượng cuối cùng trong dãy.</w:t>
      </w:r>
    </w:p>
    <w:p w:rsidR="00736488" w:rsidRDefault="00736488" w:rsidP="00E42A7C">
      <w:pPr>
        <w:rPr>
          <w:lang w:val="vi-VN"/>
        </w:rPr>
      </w:pPr>
      <w:r>
        <w:rPr>
          <w:lang w:val="vi-VN"/>
        </w:rPr>
        <w:t>Một thao tác khác bạn có thể thực hiện là nhấn và giữ nguyên chuột, sau đó vẽ một khối chữ nhật bao lấy các đối tượng bạn muốn lựa chọn.</w:t>
      </w:r>
    </w:p>
    <w:p w:rsidR="00736488" w:rsidRDefault="00736488" w:rsidP="003E0DE6">
      <w:pPr>
        <w:pStyle w:val="MyHowtodo"/>
        <w:rPr>
          <w:lang w:val="vi-VN"/>
        </w:rPr>
      </w:pPr>
      <w:r>
        <w:rPr>
          <w:lang w:val="vi-VN"/>
        </w:rPr>
        <w:t>Để di chuyển đối tượng</w:t>
      </w:r>
    </w:p>
    <w:p w:rsidR="00736488" w:rsidRDefault="00736488" w:rsidP="00E42A7C">
      <w:pPr>
        <w:rPr>
          <w:lang w:val="vi-VN"/>
        </w:rPr>
      </w:pPr>
      <w:r>
        <w:rPr>
          <w:lang w:val="vi-VN"/>
        </w:rPr>
        <w:t>Trong quá trình di chuyển đối tượng, nếu bạn sử dụng thêm nút Ctrl sẽ chuyển thành thao tác copy</w:t>
      </w:r>
    </w:p>
    <w:p w:rsidR="00736488" w:rsidRDefault="00736488" w:rsidP="003E0DE6">
      <w:pPr>
        <w:numPr>
          <w:ilvl w:val="0"/>
          <w:numId w:val="21"/>
        </w:numPr>
        <w:rPr>
          <w:lang w:val="vi-VN"/>
        </w:rPr>
      </w:pPr>
      <w:r>
        <w:rPr>
          <w:lang w:val="vi-VN"/>
        </w:rPr>
        <w:t>Nhấn và giữ nguyên chuột vào một trong số các đối tượng đang được chọn</w:t>
      </w:r>
    </w:p>
    <w:p w:rsidR="00736488" w:rsidRPr="00241766" w:rsidRDefault="00736488" w:rsidP="003E0DE6">
      <w:pPr>
        <w:numPr>
          <w:ilvl w:val="0"/>
          <w:numId w:val="21"/>
        </w:numPr>
        <w:rPr>
          <w:lang w:val="vi-VN"/>
        </w:rPr>
      </w:pPr>
      <w:r>
        <w:rPr>
          <w:lang w:val="vi-VN"/>
        </w:rPr>
        <w:t>Dùng chuột rê các đối tượng đó sang vị trí mới, sau đó thả chuột</w:t>
      </w:r>
    </w:p>
    <w:p w:rsidR="00736488" w:rsidRPr="00FF01E2" w:rsidRDefault="00736488" w:rsidP="00241766">
      <w:pPr>
        <w:pStyle w:val="Heading3"/>
        <w:rPr>
          <w:lang w:val="vi-VN"/>
        </w:rPr>
      </w:pPr>
      <w:bookmarkStart w:id="8" w:name="_Toc104689494"/>
      <w:bookmarkStart w:id="9" w:name="_Toc313959808"/>
      <w:r w:rsidRPr="00FF01E2">
        <w:rPr>
          <w:lang w:val="vi-VN"/>
        </w:rPr>
        <w:t>Mở tập tin, thư mục, chưong trình từ màn hình nền</w:t>
      </w:r>
      <w:bookmarkEnd w:id="8"/>
      <w:bookmarkEnd w:id="9"/>
    </w:p>
    <w:p w:rsidR="00736488" w:rsidRPr="00B87D5A" w:rsidRDefault="00736488" w:rsidP="00241766">
      <w:pPr>
        <w:rPr>
          <w:lang w:val="vi-VN"/>
        </w:rPr>
      </w:pPr>
      <w:r w:rsidRPr="00B87D5A">
        <w:rPr>
          <w:lang w:val="vi-VN"/>
        </w:rPr>
        <w:t>Mở một tập tin, thư mục hay một chương trình ứng dụng từ màn hình Desktop thật là đơn giản, bạn chỉ cần nhấp đúp chuột vào đối tượng mà bạn muốn mở.</w:t>
      </w:r>
    </w:p>
    <w:p w:rsidR="00736488" w:rsidRDefault="00736488" w:rsidP="00241766">
      <w:r>
        <w:t>Ho</w:t>
      </w:r>
      <w:r w:rsidRPr="00755EA1">
        <w:t>ặc</w:t>
      </w:r>
      <w:r>
        <w:t xml:space="preserve">: </w:t>
      </w:r>
    </w:p>
    <w:p w:rsidR="00736488" w:rsidRDefault="00736488" w:rsidP="00755EA1">
      <w:pPr>
        <w:numPr>
          <w:ilvl w:val="0"/>
          <w:numId w:val="65"/>
        </w:numPr>
      </w:pPr>
      <w:r>
        <w:t>Ch</w:t>
      </w:r>
      <w:r w:rsidRPr="00755EA1">
        <w:t>ọn</w:t>
      </w:r>
      <w:r>
        <w:t xml:space="preserve"> đ</w:t>
      </w:r>
      <w:r w:rsidRPr="00755EA1">
        <w:t>ối</w:t>
      </w:r>
      <w:r>
        <w:t xml:space="preserve"> t</w:t>
      </w:r>
      <w:r w:rsidRPr="00755EA1">
        <w:t>ượng</w:t>
      </w:r>
      <w:r>
        <w:t xml:space="preserve"> m</w:t>
      </w:r>
      <w:r w:rsidRPr="00755EA1">
        <w:t>à</w:t>
      </w:r>
      <w:r>
        <w:t xml:space="preserve"> b</w:t>
      </w:r>
      <w:r w:rsidRPr="00755EA1">
        <w:t>ạn</w:t>
      </w:r>
      <w:r>
        <w:t xml:space="preserve"> mu</w:t>
      </w:r>
      <w:r w:rsidRPr="00755EA1">
        <w:t>ốn</w:t>
      </w:r>
      <w:r>
        <w:t xml:space="preserve"> l</w:t>
      </w:r>
      <w:r w:rsidRPr="00755EA1">
        <w:t>àm</w:t>
      </w:r>
      <w:r>
        <w:t xml:space="preserve"> vi</w:t>
      </w:r>
      <w:r w:rsidRPr="00755EA1">
        <w:t>ệc</w:t>
      </w:r>
      <w:r>
        <w:t xml:space="preserve"> </w:t>
      </w:r>
    </w:p>
    <w:p w:rsidR="00736488" w:rsidRDefault="00736488" w:rsidP="00755EA1">
      <w:pPr>
        <w:numPr>
          <w:ilvl w:val="0"/>
          <w:numId w:val="65"/>
        </w:numPr>
      </w:pPr>
      <w:r>
        <w:t>Nh</w:t>
      </w:r>
      <w:r w:rsidRPr="00755EA1">
        <w:t>ấn</w:t>
      </w:r>
      <w:r>
        <w:t xml:space="preserve"> n</w:t>
      </w:r>
      <w:r w:rsidRPr="00755EA1">
        <w:t>út</w:t>
      </w:r>
      <w:r>
        <w:t xml:space="preserve"> chu</w:t>
      </w:r>
      <w:r w:rsidRPr="00755EA1">
        <w:t>ột</w:t>
      </w:r>
      <w:r>
        <w:t xml:space="preserve"> ph</w:t>
      </w:r>
      <w:r w:rsidRPr="00755EA1">
        <w:t>ải</w:t>
      </w:r>
      <w:r>
        <w:t xml:space="preserve"> l</w:t>
      </w:r>
      <w:r w:rsidRPr="00755EA1">
        <w:t>ên</w:t>
      </w:r>
      <w:r>
        <w:t xml:space="preserve"> </w:t>
      </w:r>
      <w:r w:rsidRPr="00755EA1">
        <w:t>đối</w:t>
      </w:r>
      <w:r>
        <w:t xml:space="preserve"> t</w:t>
      </w:r>
      <w:r w:rsidRPr="00755EA1">
        <w:t>ượng</w:t>
      </w:r>
    </w:p>
    <w:p w:rsidR="00736488" w:rsidRPr="00755EA1" w:rsidRDefault="00736488" w:rsidP="00755EA1">
      <w:pPr>
        <w:numPr>
          <w:ilvl w:val="0"/>
          <w:numId w:val="65"/>
        </w:numPr>
      </w:pPr>
      <w:r>
        <w:t>Ch</w:t>
      </w:r>
      <w:r w:rsidRPr="00755EA1">
        <w:t>ọn</w:t>
      </w:r>
      <w:r>
        <w:t xml:space="preserve"> Open.</w:t>
      </w:r>
    </w:p>
    <w:p w:rsidR="00736488" w:rsidRPr="00241766" w:rsidRDefault="00736488" w:rsidP="003E0DE6">
      <w:pPr>
        <w:pStyle w:val="Heading3"/>
      </w:pPr>
      <w:bookmarkStart w:id="10" w:name="_Toc104689495"/>
      <w:bookmarkStart w:id="11" w:name="_Toc313959809"/>
      <w:r>
        <w:rPr>
          <w:lang w:val="vi-VN"/>
        </w:rPr>
        <w:t>Tạo shortcut</w:t>
      </w:r>
      <w:r>
        <w:t xml:space="preserve"> tr</w:t>
      </w:r>
      <w:r w:rsidRPr="00241766">
        <w:t>ê</w:t>
      </w:r>
      <w:r>
        <w:t>n m</w:t>
      </w:r>
      <w:r w:rsidRPr="00241766">
        <w:t>àn</w:t>
      </w:r>
      <w:r>
        <w:t xml:space="preserve"> h</w:t>
      </w:r>
      <w:r w:rsidRPr="00241766">
        <w:t>ình</w:t>
      </w:r>
      <w:r>
        <w:t xml:space="preserve"> n</w:t>
      </w:r>
      <w:r w:rsidRPr="00241766">
        <w:t>ề</w:t>
      </w:r>
      <w:r>
        <w:t>n</w:t>
      </w:r>
      <w:bookmarkEnd w:id="10"/>
      <w:bookmarkEnd w:id="11"/>
    </w:p>
    <w:p w:rsidR="00736488" w:rsidRDefault="00736488" w:rsidP="00E42A7C">
      <w:pPr>
        <w:rPr>
          <w:lang w:val="vi-VN"/>
        </w:rPr>
      </w:pPr>
      <w:r>
        <w:rPr>
          <w:lang w:val="vi-VN"/>
        </w:rPr>
        <w:t>Shortcut là một đối tượng của Windows, mục đích để ta di chuyển nhanh tới một thư mục, một đối tượng, hay gọi nhanh một chương trình, tập tin v.v.. có trong máy.</w:t>
      </w:r>
    </w:p>
    <w:p w:rsidR="00736488" w:rsidRDefault="00736488" w:rsidP="003E0DE6">
      <w:pPr>
        <w:pStyle w:val="MyHowtodo"/>
        <w:rPr>
          <w:lang w:val="vi-VN"/>
        </w:rPr>
      </w:pPr>
      <w:r>
        <w:rPr>
          <w:lang w:val="vi-VN"/>
        </w:rPr>
        <w:t>Để có thể tạo được shortcut</w:t>
      </w:r>
    </w:p>
    <w:p w:rsidR="00736488" w:rsidRDefault="00736488" w:rsidP="007511E3">
      <w:pPr>
        <w:numPr>
          <w:ilvl w:val="0"/>
          <w:numId w:val="22"/>
        </w:numPr>
        <w:rPr>
          <w:lang w:val="vi-VN"/>
        </w:rPr>
      </w:pPr>
      <w:r>
        <w:rPr>
          <w:lang w:val="vi-VN"/>
        </w:rPr>
        <w:t>Chọn đối tượng mà bạn muốn tạo shortcut</w:t>
      </w:r>
    </w:p>
    <w:p w:rsidR="00736488" w:rsidRDefault="00736488" w:rsidP="007511E3">
      <w:pPr>
        <w:numPr>
          <w:ilvl w:val="0"/>
          <w:numId w:val="22"/>
        </w:numPr>
        <w:rPr>
          <w:lang w:val="vi-VN"/>
        </w:rPr>
      </w:pPr>
      <w:r>
        <w:rPr>
          <w:lang w:val="vi-VN"/>
        </w:rPr>
        <w:t>Nhấn nút phải chuột lên một trong số các đối tượng được chọn</w:t>
      </w:r>
    </w:p>
    <w:p w:rsidR="00736488" w:rsidRDefault="00736488" w:rsidP="007511E3">
      <w:pPr>
        <w:numPr>
          <w:ilvl w:val="0"/>
          <w:numId w:val="22"/>
        </w:numPr>
        <w:rPr>
          <w:lang w:val="vi-VN"/>
        </w:rPr>
      </w:pPr>
      <w:r>
        <w:t>Ch</w:t>
      </w:r>
      <w:r w:rsidRPr="00241766">
        <w:t>ọn</w:t>
      </w:r>
      <w:r>
        <w:t xml:space="preserve"> Send to</w:t>
      </w:r>
    </w:p>
    <w:p w:rsidR="00736488" w:rsidRDefault="00736488" w:rsidP="007511E3">
      <w:pPr>
        <w:numPr>
          <w:ilvl w:val="0"/>
          <w:numId w:val="22"/>
        </w:numPr>
        <w:rPr>
          <w:lang w:val="vi-VN"/>
        </w:rPr>
      </w:pPr>
      <w:r>
        <w:t>Ch</w:t>
      </w:r>
      <w:r w:rsidRPr="00241766">
        <w:t>ọn</w:t>
      </w:r>
      <w:r>
        <w:t xml:space="preserve"> D</w:t>
      </w:r>
      <w:r w:rsidRPr="00241766">
        <w:t>es</w:t>
      </w:r>
      <w:r>
        <w:t>ktop ( cr</w:t>
      </w:r>
      <w:r w:rsidRPr="00241766">
        <w:t>ear</w:t>
      </w:r>
      <w:r>
        <w:t>te sh</w:t>
      </w:r>
      <w:r w:rsidRPr="00241766">
        <w:t>or</w:t>
      </w:r>
      <w:r>
        <w:t>tcut)</w:t>
      </w:r>
    </w:p>
    <w:p w:rsidR="00736488" w:rsidRPr="00B87D5A" w:rsidRDefault="00736488" w:rsidP="003E0DE6">
      <w:pPr>
        <w:rPr>
          <w:lang w:val="vi-VN"/>
        </w:rPr>
      </w:pPr>
      <w:r>
        <w:rPr>
          <w:lang w:val="vi-VN"/>
        </w:rPr>
        <w:t>Đối tượng shortcut bạn vừa tạo ra sẽ có tên bao gồm chữ “shortcut to” và tên gốc của đối tượng.</w:t>
      </w:r>
    </w:p>
    <w:p w:rsidR="00736488" w:rsidRDefault="00736488" w:rsidP="00B02A50">
      <w:pPr>
        <w:pStyle w:val="Heading2Topic"/>
        <w:rPr>
          <w:lang w:val="vi-VN"/>
        </w:rPr>
      </w:pPr>
      <w:r>
        <w:rPr>
          <w:lang w:val="vi-VN"/>
        </w:rPr>
        <w:t>Chủ đề B</w:t>
      </w:r>
    </w:p>
    <w:p w:rsidR="00736488" w:rsidRDefault="00736488" w:rsidP="00B02A50">
      <w:pPr>
        <w:pStyle w:val="Heading2"/>
        <w:rPr>
          <w:lang w:val="vi-VN"/>
        </w:rPr>
      </w:pPr>
      <w:bookmarkStart w:id="12" w:name="_Toc104689496"/>
      <w:bookmarkStart w:id="13" w:name="_Toc313959810"/>
      <w:r>
        <w:rPr>
          <w:lang w:val="vi-VN"/>
        </w:rPr>
        <w:t>Làm việc với</w:t>
      </w:r>
      <w:r w:rsidRPr="00B87D5A">
        <w:rPr>
          <w:lang w:val="vi-VN"/>
        </w:rPr>
        <w:t xml:space="preserve"> các</w:t>
      </w:r>
      <w:r>
        <w:rPr>
          <w:lang w:val="vi-VN"/>
        </w:rPr>
        <w:t xml:space="preserve"> cửa sổ</w:t>
      </w:r>
      <w:bookmarkEnd w:id="12"/>
      <w:bookmarkEnd w:id="13"/>
    </w:p>
    <w:p w:rsidR="00736488" w:rsidRDefault="00736488" w:rsidP="008E3503">
      <w:pPr>
        <w:rPr>
          <w:lang w:val="vi-VN"/>
        </w:rPr>
      </w:pPr>
      <w:r>
        <w:rPr>
          <w:lang w:val="vi-VN"/>
        </w:rPr>
        <w:t>Để ý tên của hệ điều hành: windows – đã chỉ cho người sử dụng biết mục đích thể hiện chính của phần mềm là các cửa sổ. Vậy cửa sổ của phần mềm được cấu tạo ra sao và hoạt động thế nào, bạn cần lưu ý để có cách làm việc có hiệu quả.</w:t>
      </w:r>
    </w:p>
    <w:p w:rsidR="00736488" w:rsidRPr="004B605D" w:rsidRDefault="00736488" w:rsidP="00B02A50">
      <w:pPr>
        <w:pStyle w:val="Heading3"/>
        <w:rPr>
          <w:lang w:val="vi-VN"/>
        </w:rPr>
      </w:pPr>
      <w:bookmarkStart w:id="14" w:name="_Toc104689497"/>
      <w:bookmarkStart w:id="15" w:name="_Toc313959811"/>
      <w:r>
        <w:rPr>
          <w:lang w:val="vi-VN"/>
        </w:rPr>
        <w:t>Các thành phần của cửa sổ</w:t>
      </w:r>
      <w:bookmarkEnd w:id="14"/>
      <w:bookmarkEnd w:id="15"/>
    </w:p>
    <w:p w:rsidR="00736488" w:rsidRPr="00E473A9" w:rsidRDefault="00736488" w:rsidP="00E473A9">
      <w:pPr>
        <w:rPr>
          <w:lang w:val="vi-VN"/>
        </w:rPr>
      </w:pPr>
      <w:r>
        <w:rPr>
          <w:lang w:val="vi-VN"/>
        </w:rPr>
        <w:t>Dưới đây là mô tả các thành phần thường có trên một cửa sổ chương trình.</w:t>
      </w:r>
    </w:p>
    <w:p w:rsidR="00736488" w:rsidRDefault="00736488" w:rsidP="006B0865">
      <w:pPr>
        <w:keepNext/>
      </w:pPr>
      <w:r>
        <w:rPr>
          <w:noProof/>
        </w:rPr>
        <mc:AlternateContent>
          <mc:Choice Requires="wpc">
            <w:drawing>
              <wp:inline distT="0" distB="0" distL="0" distR="0">
                <wp:extent cx="4680585" cy="3667760"/>
                <wp:effectExtent l="9525" t="0" r="5715" b="8890"/>
                <wp:docPr id="1089" name="Canvas 10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140" name="Picture 1091"/>
                          <pic:cNvPicPr>
                            <a:picLocks noChangeAspect="1" noChangeArrowheads="1"/>
                          </pic:cNvPicPr>
                        </pic:nvPicPr>
                        <pic:blipFill>
                          <a:blip r:embed="rId13" cstate="print">
                            <a:extLst>
                              <a:ext uri="{28A0092B-C50C-407E-A947-70E740481C1C}">
                                <a14:useLocalDpi xmlns:a14="http://schemas.microsoft.com/office/drawing/2010/main" val="0"/>
                              </a:ext>
                            </a:extLst>
                          </a:blip>
                          <a:srcRect b="3703"/>
                          <a:stretch>
                            <a:fillRect/>
                          </a:stretch>
                        </pic:blipFill>
                        <pic:spPr bwMode="auto">
                          <a:xfrm>
                            <a:off x="7620" y="347980"/>
                            <a:ext cx="4114800" cy="2971800"/>
                          </a:xfrm>
                          <a:prstGeom prst="rect">
                            <a:avLst/>
                          </a:prstGeom>
                          <a:noFill/>
                          <a:extLst>
                            <a:ext uri="{909E8E84-426E-40DD-AFC4-6F175D3DCCD1}">
                              <a14:hiddenFill xmlns:a14="http://schemas.microsoft.com/office/drawing/2010/main">
                                <a:solidFill>
                                  <a:srgbClr val="FFFFFF"/>
                                </a:solidFill>
                              </a14:hiddenFill>
                            </a:ext>
                          </a:extLst>
                        </pic:spPr>
                      </pic:pic>
                      <wps:wsp>
                        <wps:cNvPr id="141" name="AutoShape 1092"/>
                        <wps:cNvSpPr>
                          <a:spLocks/>
                        </wps:cNvSpPr>
                        <wps:spPr bwMode="auto">
                          <a:xfrm>
                            <a:off x="922020" y="5080"/>
                            <a:ext cx="571500" cy="228600"/>
                          </a:xfrm>
                          <a:prstGeom prst="borderCallout2">
                            <a:avLst>
                              <a:gd name="adj1" fmla="val 50000"/>
                              <a:gd name="adj2" fmla="val -13333"/>
                              <a:gd name="adj3" fmla="val 50000"/>
                              <a:gd name="adj4" fmla="val -15889"/>
                              <a:gd name="adj5" fmla="val 165278"/>
                              <a:gd name="adj6" fmla="val -18556"/>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Pr="004A4ECA" w:rsidRDefault="00736488" w:rsidP="004A4ECA">
                              <w:pPr>
                                <w:pStyle w:val="MyComment"/>
                              </w:pPr>
                              <w:r w:rsidRPr="004A4ECA">
                                <w:t>Title Bar</w:t>
                              </w:r>
                            </w:p>
                          </w:txbxContent>
                        </wps:txbx>
                        <wps:bodyPr rot="0" vert="horz" wrap="square" lIns="91440" tIns="45720" rIns="91440" bIns="45720" anchor="t" anchorCtr="0" upright="1">
                          <a:noAutofit/>
                        </wps:bodyPr>
                      </wps:wsp>
                      <wps:wsp>
                        <wps:cNvPr id="142" name="AutoShape 1095"/>
                        <wps:cNvSpPr>
                          <a:spLocks/>
                        </wps:cNvSpPr>
                        <wps:spPr bwMode="auto">
                          <a:xfrm>
                            <a:off x="1689100" y="5080"/>
                            <a:ext cx="604520" cy="228600"/>
                          </a:xfrm>
                          <a:prstGeom prst="borderCallout2">
                            <a:avLst>
                              <a:gd name="adj1" fmla="val 50000"/>
                              <a:gd name="adj2" fmla="val -12606"/>
                              <a:gd name="adj3" fmla="val 50000"/>
                              <a:gd name="adj4" fmla="val -18907"/>
                              <a:gd name="adj5" fmla="val 206944"/>
                              <a:gd name="adj6" fmla="val -25315"/>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1137F5">
                              <w:pPr>
                                <w:pStyle w:val="MyComment"/>
                              </w:pPr>
                              <w:r>
                                <w:t>Menu Bar</w:t>
                              </w:r>
                            </w:p>
                            <w:p w:rsidR="00736488" w:rsidRDefault="00736488"/>
                          </w:txbxContent>
                        </wps:txbx>
                        <wps:bodyPr rot="0" vert="horz" wrap="square" lIns="91440" tIns="45720" rIns="91440" bIns="45720" anchor="t" anchorCtr="0" upright="1">
                          <a:noAutofit/>
                        </wps:bodyPr>
                      </wps:wsp>
                      <wps:wsp>
                        <wps:cNvPr id="143" name="AutoShape 1096"/>
                        <wps:cNvSpPr>
                          <a:spLocks/>
                        </wps:cNvSpPr>
                        <wps:spPr bwMode="auto">
                          <a:xfrm>
                            <a:off x="2451100" y="5080"/>
                            <a:ext cx="528320" cy="228600"/>
                          </a:xfrm>
                          <a:prstGeom prst="borderCallout2">
                            <a:avLst>
                              <a:gd name="adj1" fmla="val 50000"/>
                              <a:gd name="adj2" fmla="val -14421"/>
                              <a:gd name="adj3" fmla="val 50000"/>
                              <a:gd name="adj4" fmla="val -21755"/>
                              <a:gd name="adj5" fmla="val 246667"/>
                              <a:gd name="adj6" fmla="val -29208"/>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1137F5">
                              <w:pPr>
                                <w:pStyle w:val="MyComment"/>
                              </w:pPr>
                              <w:r>
                                <w:t>Toolbar</w:t>
                              </w:r>
                            </w:p>
                            <w:p w:rsidR="00736488" w:rsidRDefault="00736488"/>
                          </w:txbxContent>
                        </wps:txbx>
                        <wps:bodyPr rot="0" vert="horz" wrap="square" lIns="91440" tIns="45720" rIns="91440" bIns="45720" anchor="t" anchorCtr="0" upright="1">
                          <a:noAutofit/>
                        </wps:bodyPr>
                      </wps:wsp>
                      <wps:wsp>
                        <wps:cNvPr id="144" name="AutoShape 1097"/>
                        <wps:cNvSpPr>
                          <a:spLocks/>
                        </wps:cNvSpPr>
                        <wps:spPr bwMode="auto">
                          <a:xfrm>
                            <a:off x="541020" y="3434080"/>
                            <a:ext cx="609600" cy="228600"/>
                          </a:xfrm>
                          <a:prstGeom prst="borderCallout2">
                            <a:avLst>
                              <a:gd name="adj1" fmla="val 50000"/>
                              <a:gd name="adj2" fmla="val -12500"/>
                              <a:gd name="adj3" fmla="val 50000"/>
                              <a:gd name="adj4" fmla="val -26250"/>
                              <a:gd name="adj5" fmla="val -63889"/>
                              <a:gd name="adj6" fmla="val -40315"/>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1137F5">
                              <w:pPr>
                                <w:pStyle w:val="MyComment"/>
                              </w:pPr>
                              <w:r>
                                <w:t>Status bar</w:t>
                              </w:r>
                            </w:p>
                            <w:p w:rsidR="00736488" w:rsidRDefault="00736488"/>
                          </w:txbxContent>
                        </wps:txbx>
                        <wps:bodyPr rot="0" vert="horz" wrap="square" lIns="91440" tIns="45720" rIns="91440" bIns="45720" anchor="t" anchorCtr="0" upright="1">
                          <a:noAutofit/>
                        </wps:bodyPr>
                      </wps:wsp>
                      <wps:wsp>
                        <wps:cNvPr id="145" name="AutoShape 1099"/>
                        <wps:cNvSpPr>
                          <a:spLocks/>
                        </wps:cNvSpPr>
                        <wps:spPr bwMode="auto">
                          <a:xfrm>
                            <a:off x="3093720" y="5080"/>
                            <a:ext cx="647700" cy="228600"/>
                          </a:xfrm>
                          <a:prstGeom prst="borderCallout2">
                            <a:avLst>
                              <a:gd name="adj1" fmla="val 50000"/>
                              <a:gd name="adj2" fmla="val 111764"/>
                              <a:gd name="adj3" fmla="val 50000"/>
                              <a:gd name="adj4" fmla="val 118824"/>
                              <a:gd name="adj5" fmla="val 150000"/>
                              <a:gd name="adj6" fmla="val 125981"/>
                            </a:avLst>
                          </a:prstGeom>
                          <a:solidFill>
                            <a:srgbClr val="FFFFFF"/>
                          </a:solidFill>
                          <a:ln w="9525" algn="ctr">
                            <a:solidFill>
                              <a:srgbClr val="000000"/>
                            </a:solidFill>
                            <a:miter lim="800000"/>
                            <a:headEnd/>
                            <a:tailEnd type="arrow"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1137F5">
                              <w:pPr>
                                <w:pStyle w:val="MyComment"/>
                              </w:pPr>
                              <w:r>
                                <w:t>Minimized</w:t>
                              </w:r>
                            </w:p>
                            <w:p w:rsidR="00736488" w:rsidRDefault="00736488"/>
                          </w:txbxContent>
                        </wps:txbx>
                        <wps:bodyPr rot="0" vert="horz" wrap="square" lIns="91440" tIns="45720" rIns="91440" bIns="45720" anchor="t" anchorCtr="0" upright="1">
                          <a:noAutofit/>
                        </wps:bodyPr>
                      </wps:wsp>
                      <wps:wsp>
                        <wps:cNvPr id="146" name="AutoShape 1100"/>
                        <wps:cNvSpPr>
                          <a:spLocks/>
                        </wps:cNvSpPr>
                        <wps:spPr bwMode="auto">
                          <a:xfrm>
                            <a:off x="138430" y="5080"/>
                            <a:ext cx="669290" cy="228600"/>
                          </a:xfrm>
                          <a:prstGeom prst="borderCallout2">
                            <a:avLst>
                              <a:gd name="adj1" fmla="val 50000"/>
                              <a:gd name="adj2" fmla="val -11384"/>
                              <a:gd name="adj3" fmla="val 50000"/>
                              <a:gd name="adj4" fmla="val -13569"/>
                              <a:gd name="adj5" fmla="val 165278"/>
                              <a:gd name="adj6" fmla="val -15843"/>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FA6614">
                              <w:pPr>
                                <w:pStyle w:val="MyComment"/>
                                <w:ind w:left="-113" w:right="-227"/>
                              </w:pPr>
                              <w:r>
                                <w:t>System Menu</w:t>
                              </w:r>
                            </w:p>
                          </w:txbxContent>
                        </wps:txbx>
                        <wps:bodyPr rot="0" vert="horz" wrap="square" lIns="91440" tIns="45720" rIns="91440" bIns="45720" anchor="t" anchorCtr="0" upright="1">
                          <a:noAutofit/>
                        </wps:bodyPr>
                      </wps:wsp>
                      <wps:wsp>
                        <wps:cNvPr id="147" name="AutoShape 1101"/>
                        <wps:cNvSpPr>
                          <a:spLocks/>
                        </wps:cNvSpPr>
                        <wps:spPr bwMode="auto">
                          <a:xfrm>
                            <a:off x="2522220" y="690880"/>
                            <a:ext cx="1257300" cy="228600"/>
                          </a:xfrm>
                          <a:prstGeom prst="borderCallout2">
                            <a:avLst>
                              <a:gd name="adj1" fmla="val 50000"/>
                              <a:gd name="adj2" fmla="val 106060"/>
                              <a:gd name="adj3" fmla="val 50000"/>
                              <a:gd name="adj4" fmla="val 111769"/>
                              <a:gd name="adj5" fmla="val -121944"/>
                              <a:gd name="adj6" fmla="val 117523"/>
                            </a:avLst>
                          </a:prstGeom>
                          <a:solidFill>
                            <a:srgbClr val="FFFFFF"/>
                          </a:solidFill>
                          <a:ln w="9525" algn="ctr">
                            <a:solidFill>
                              <a:srgbClr val="000000"/>
                            </a:solidFill>
                            <a:miter lim="800000"/>
                            <a:headEnd/>
                            <a:tailEnd type="arrow"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FA6614">
                              <w:pPr>
                                <w:pStyle w:val="MyComment"/>
                              </w:pPr>
                              <w:r>
                                <w:t>Maximize/Restore Down</w:t>
                              </w:r>
                            </w:p>
                          </w:txbxContent>
                        </wps:txbx>
                        <wps:bodyPr rot="0" vert="horz" wrap="square" lIns="91440" tIns="45720" rIns="91440" bIns="45720" anchor="t" anchorCtr="0" upright="1">
                          <a:noAutofit/>
                        </wps:bodyPr>
                      </wps:wsp>
                      <wps:wsp>
                        <wps:cNvPr id="148" name="AutoShape 1102"/>
                        <wps:cNvSpPr>
                          <a:spLocks/>
                        </wps:cNvSpPr>
                        <wps:spPr bwMode="auto">
                          <a:xfrm>
                            <a:off x="4236720" y="5080"/>
                            <a:ext cx="438785" cy="217805"/>
                          </a:xfrm>
                          <a:prstGeom prst="borderCallout2">
                            <a:avLst>
                              <a:gd name="adj1" fmla="val 52477"/>
                              <a:gd name="adj2" fmla="val -17366"/>
                              <a:gd name="adj3" fmla="val 52477"/>
                              <a:gd name="adj4" fmla="val -29667"/>
                              <a:gd name="adj5" fmla="val 163264"/>
                              <a:gd name="adj6" fmla="val -34588"/>
                            </a:avLst>
                          </a:prstGeom>
                          <a:solidFill>
                            <a:srgbClr val="FFFFFF"/>
                          </a:solidFill>
                          <a:ln w="9525" algn="ctr">
                            <a:solidFill>
                              <a:srgbClr val="000000"/>
                            </a:solidFill>
                            <a:miter lim="800000"/>
                            <a:headEnd/>
                            <a:tailEnd type="arrow"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FA6614">
                              <w:pPr>
                                <w:pStyle w:val="MyComment"/>
                              </w:pPr>
                              <w:r>
                                <w:t>Close</w:t>
                              </w:r>
                            </w:p>
                          </w:txbxContent>
                        </wps:txbx>
                        <wps:bodyPr rot="0" vert="horz" wrap="square" lIns="91440" tIns="45720" rIns="91440" bIns="45720" anchor="t" anchorCtr="0" upright="1">
                          <a:noAutofit/>
                        </wps:bodyPr>
                      </wps:wsp>
                      <wps:wsp>
                        <wps:cNvPr id="149" name="AutoShape 1103"/>
                        <wps:cNvSpPr>
                          <a:spLocks/>
                        </wps:cNvSpPr>
                        <wps:spPr bwMode="auto">
                          <a:xfrm>
                            <a:off x="2971800" y="1028700"/>
                            <a:ext cx="914400" cy="228600"/>
                          </a:xfrm>
                          <a:prstGeom prst="borderCallout2">
                            <a:avLst>
                              <a:gd name="adj1" fmla="val 50000"/>
                              <a:gd name="adj2" fmla="val 108333"/>
                              <a:gd name="adj3" fmla="val 50000"/>
                              <a:gd name="adj4" fmla="val 115278"/>
                              <a:gd name="adj5" fmla="val -238056"/>
                              <a:gd name="adj6" fmla="val 122361"/>
                            </a:avLst>
                          </a:prstGeom>
                          <a:solidFill>
                            <a:srgbClr val="FFFFFF"/>
                          </a:solidFill>
                          <a:ln w="9525" algn="ctr">
                            <a:solidFill>
                              <a:srgbClr val="000000"/>
                            </a:solidFill>
                            <a:miter lim="800000"/>
                            <a:headEnd/>
                            <a:tailEnd type="arrow"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FA6614">
                              <w:pPr>
                                <w:pStyle w:val="MyComment"/>
                              </w:pPr>
                              <w:r>
                                <w:t>Close Windows</w:t>
                              </w:r>
                            </w:p>
                          </w:txbxContent>
                        </wps:txbx>
                        <wps:bodyPr rot="0" vert="horz" wrap="square" lIns="91440" tIns="45720" rIns="91440" bIns="45720" anchor="t" anchorCtr="0" upright="1">
                          <a:noAutofit/>
                        </wps:bodyPr>
                      </wps:wsp>
                      <wps:wsp>
                        <wps:cNvPr id="150" name="AutoShape 1104"/>
                        <wps:cNvSpPr>
                          <a:spLocks/>
                        </wps:cNvSpPr>
                        <wps:spPr bwMode="auto">
                          <a:xfrm>
                            <a:off x="1485900" y="3429000"/>
                            <a:ext cx="1143000" cy="228600"/>
                          </a:xfrm>
                          <a:prstGeom prst="borderCallout2">
                            <a:avLst>
                              <a:gd name="adj1" fmla="val 50000"/>
                              <a:gd name="adj2" fmla="val -6667"/>
                              <a:gd name="adj3" fmla="val 50000"/>
                              <a:gd name="adj4" fmla="val -21556"/>
                              <a:gd name="adj5" fmla="val -150000"/>
                              <a:gd name="adj6" fmla="val -36667"/>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430B7C">
                              <w:pPr>
                                <w:pStyle w:val="MyComment"/>
                              </w:pPr>
                              <w:r>
                                <w:t>Horizontal Scroll Bar</w:t>
                              </w:r>
                            </w:p>
                          </w:txbxContent>
                        </wps:txbx>
                        <wps:bodyPr rot="0" vert="horz" wrap="square" lIns="91440" tIns="45720" rIns="91440" bIns="45720" anchor="t" anchorCtr="0" upright="1">
                          <a:noAutofit/>
                        </wps:bodyPr>
                      </wps:wsp>
                      <wps:wsp>
                        <wps:cNvPr id="151" name="AutoShape 1105"/>
                        <wps:cNvSpPr>
                          <a:spLocks/>
                        </wps:cNvSpPr>
                        <wps:spPr bwMode="auto">
                          <a:xfrm>
                            <a:off x="2743200" y="3429000"/>
                            <a:ext cx="1066800" cy="228600"/>
                          </a:xfrm>
                          <a:prstGeom prst="borderCallout2">
                            <a:avLst>
                              <a:gd name="adj1" fmla="val 50000"/>
                              <a:gd name="adj2" fmla="val 107144"/>
                              <a:gd name="adj3" fmla="val 50000"/>
                              <a:gd name="adj4" fmla="val 116310"/>
                              <a:gd name="adj5" fmla="val -493056"/>
                              <a:gd name="adj6" fmla="val 125597"/>
                            </a:avLst>
                          </a:prstGeom>
                          <a:solidFill>
                            <a:srgbClr val="FFFFFF"/>
                          </a:solidFill>
                          <a:ln w="9525" algn="ctr">
                            <a:solidFill>
                              <a:srgbClr val="000000"/>
                            </a:solidFill>
                            <a:miter lim="800000"/>
                            <a:headEnd/>
                            <a:tailEnd type="oval" w="sm" len="sm"/>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736488" w:rsidRDefault="00736488" w:rsidP="00430B7C">
                              <w:pPr>
                                <w:pStyle w:val="MyComment"/>
                                <w:jc w:val="right"/>
                              </w:pPr>
                              <w:r>
                                <w:t>Vertical Scroll Bar</w:t>
                              </w:r>
                            </w:p>
                          </w:txbxContent>
                        </wps:txbx>
                        <wps:bodyPr rot="0" vert="horz" wrap="square" lIns="91440" tIns="45720" rIns="91440" bIns="45720" anchor="t" anchorCtr="0" upright="1">
                          <a:noAutofit/>
                        </wps:bodyPr>
                      </wps:wsp>
                    </wpc:wpc>
                  </a:graphicData>
                </a:graphic>
              </wp:inline>
            </w:drawing>
          </mc:Choice>
          <mc:Fallback>
            <w:pict>
              <v:group id="Canvas 1089" o:spid="_x0000_s1026" editas="canvas" style="width:368.55pt;height:288.8pt;mso-position-horizontal-relative:char;mso-position-vertical-relative:line" coordsize="46805,3667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805;height:36677;visibility:visible;mso-wrap-style:square">
                  <v:fill o:detectmouseclick="t"/>
                  <v:path o:connecttype="none"/>
                </v:shape>
                <v:shape id="Picture 1091" o:spid="_x0000_s1028" type="#_x0000_t75" style="position:absolute;left:76;top:3479;width:41148;height:29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6CZNPEAAAA3AAAAA8AAABkcnMvZG93bnJldi54bWxEjzFPAzEMhXck/kPkSmzUV4TacjStKgQS&#10;Awy0XbpZF5M7enGiS2iPf48HJDZb7/m9z6vNGHpz5iF3USzMphUYlia6TryFw/7ldgkmFxJHfRS2&#10;8MMZNuvrqxXVLl7kg8+74o2GSK7JQltKqhFz03KgPI2JRbXPOAQqug4e3UAXDQ893lXVHAN1og0t&#10;JX5quTntvoMFPz/4BzwtvhZbSVjeMafj85u1N5Nx+wim8Fj+zX/Xr07x7xVfn9EJcP0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6CZNPEAAAA3AAAAA8AAAAAAAAAAAAAAAAA&#10;nwIAAGRycy9kb3ducmV2LnhtbFBLBQYAAAAABAAEAPcAAACQAwAAAAA=&#10;">
                  <v:imagedata r:id="rId14" o:title="" cropbottom="2427f"/>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1092" o:spid="_x0000_s1029" type="#_x0000_t48" style="position:absolute;left:9220;top:50;width:571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DyMMA&#10;AADcAAAADwAAAGRycy9kb3ducmV2LnhtbERP32vCMBB+H/g/hBP2pqlDVKpRRBE22IZWwdejOdti&#10;c+mSqHV//SIIe7uP7+fNFq2pxZWcrywrGPQTEMS51RUXCg77TW8CwgdkjbVlUnAnD4t552WGqbY3&#10;3tE1C4WIIexTVFCG0KRS+rwkg75vG+LInawzGCJ0hdQObzHc1PItSUbSYMWxocSGViXl5+xiFIzp&#10;uNz43/Yry37cYT3cXj4+j99KvXbb5RREoDb8i5/udx3nDwfweCZeIO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uWDyMMAAADcAAAADwAAAAAAAAAAAAAAAACYAgAAZHJzL2Rv&#10;d25yZXYueG1sUEsFBgAAAAAEAAQA9QAAAIgDAAAAAA==&#10;" adj="-4008,35700,-3432,10800,-2880,10800">
                  <v:stroke startarrow="oval" startarrowwidth="narrow" startarrowlength="short"/>
                  <v:textbox>
                    <w:txbxContent>
                      <w:p w:rsidR="00736488" w:rsidRPr="004A4ECA" w:rsidRDefault="00736488" w:rsidP="004A4ECA">
                        <w:pPr>
                          <w:pStyle w:val="MyComment"/>
                        </w:pPr>
                        <w:r w:rsidRPr="004A4ECA">
                          <w:t>Title Bar</w:t>
                        </w:r>
                      </w:p>
                    </w:txbxContent>
                  </v:textbox>
                  <o:callout v:ext="edit" minusy="t"/>
                </v:shape>
                <v:shape id="AutoShape 1095" o:spid="_x0000_s1030" type="#_x0000_t48" style="position:absolute;left:16891;top:50;width:60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viPcIA&#10;AADcAAAADwAAAGRycy9kb3ducmV2LnhtbERPzWrCQBC+C77DMkJvuqmUEqNriKI0pxbTPsCQHZPQ&#10;7GzIrknq07uFQm/z8f3OLp1MKwbqXWNZwfMqAkFcWt1wpeDr87yMQTiPrLG1TAp+yEG6n892mGg7&#10;8oWGwlcihLBLUEHtfZdI6cqaDLqV7YgDd7W9QR9gX0nd4xjCTSvXUfQqDTYcGmrs6FhT+V3cjIJB&#10;xm9l/KHvRWY3+j3XJ9cdTko9LaZsC8LT5P/Ff+5ch/kva/h9Jlw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u+I9wgAAANwAAAAPAAAAAAAAAAAAAAAAAJgCAABkcnMvZG93&#10;bnJldi54bWxQSwUGAAAAAAQABAD1AAAAhwMAAAAA&#10;" adj="-5468,44700,-4084,10800,-2723,10800">
                  <v:stroke startarrow="oval" startarrowwidth="narrow" startarrowlength="short"/>
                  <v:textbox>
                    <w:txbxContent>
                      <w:p w:rsidR="00736488" w:rsidRDefault="00736488" w:rsidP="001137F5">
                        <w:pPr>
                          <w:pStyle w:val="MyComment"/>
                        </w:pPr>
                        <w:r>
                          <w:t>Menu Bar</w:t>
                        </w:r>
                      </w:p>
                      <w:p w:rsidR="00736488" w:rsidRDefault="00736488"/>
                    </w:txbxContent>
                  </v:textbox>
                  <o:callout v:ext="edit" minusy="t"/>
                </v:shape>
                <v:shape id="AutoShape 1096" o:spid="_x0000_s1031" type="#_x0000_t48" style="position:absolute;left:24511;top:50;width:528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Yw8MA&#10;AADcAAAADwAAAGRycy9kb3ducmV2LnhtbERPPWvDMBDdC/0P4grdajl1CMWxEkrB4KXUTbJ0O6yL&#10;7cY6GUlOnH9fBQrZ7vE+r9jOZhBncr63rGCRpCCIG6t7bhUc9uXLGwgfkDUOlknBlTxsN48PBeba&#10;XvibzrvQihjCPkcFXQhjLqVvOjLoEzsSR+5oncEQoWuldniJ4WaQr2m6kgZ7jg0djvTRUXPaTUbB&#10;KXP1WLtF9vtz/QzuayrrKhuUen6a39cgAs3hLv53VzrOX2ZweyZe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cYw8MAAADcAAAADwAAAAAAAAAAAAAAAACYAgAAZHJzL2Rv&#10;d25yZXYueG1sUEsFBgAAAAAEAAQA9QAAAIgDAAAAAA==&#10;" adj="-6309,53280,-4699,10800,-3115,10800">
                  <v:stroke startarrow="oval" startarrowwidth="narrow" startarrowlength="short"/>
                  <v:textbox>
                    <w:txbxContent>
                      <w:p w:rsidR="00736488" w:rsidRDefault="00736488" w:rsidP="001137F5">
                        <w:pPr>
                          <w:pStyle w:val="MyComment"/>
                        </w:pPr>
                        <w:r>
                          <w:t>Toolbar</w:t>
                        </w:r>
                      </w:p>
                      <w:p w:rsidR="00736488" w:rsidRDefault="00736488"/>
                    </w:txbxContent>
                  </v:textbox>
                  <o:callout v:ext="edit" minusy="t"/>
                </v:shape>
                <v:shape id="AutoShape 1097" o:spid="_x0000_s1032" type="#_x0000_t48" style="position:absolute;left:5410;top:34340;width:6096;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ZtcIA&#10;AADcAAAADwAAAGRycy9kb3ducmV2LnhtbERPS2vCQBC+F/wPywje6saQiqSuImrBU8XHpbdpdppE&#10;d2dDdmvSf98VBG/z8T1nvuytETdqfe1YwWScgCAunK65VHA+fbzOQPiArNE4JgV/5GG5GLzMMdeu&#10;4wPdjqEUMYR9jgqqEJpcSl9UZNGPXUMcuR/XWgwRtqXULXYx3BqZJslUWqw5NlTY0Lqi4nr8tQo+&#10;+01afrPZp93+62LsW7LNzlulRsN+9Q4iUB+e4od7p+P8LIP7M/E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9m1wgAAANwAAAAPAAAAAAAAAAAAAAAAAJgCAABkcnMvZG93&#10;bnJldi54bWxQSwUGAAAAAAQABAD1AAAAhwMAAAAA&#10;" adj="-8708,-13800,-5670,10800,-2700,10800">
                  <v:stroke startarrow="oval" startarrowwidth="narrow" startarrowlength="short"/>
                  <v:textbox>
                    <w:txbxContent>
                      <w:p w:rsidR="00736488" w:rsidRDefault="00736488" w:rsidP="001137F5">
                        <w:pPr>
                          <w:pStyle w:val="MyComment"/>
                        </w:pPr>
                        <w:r>
                          <w:t>Status bar</w:t>
                        </w:r>
                      </w:p>
                      <w:p w:rsidR="00736488" w:rsidRDefault="00736488"/>
                    </w:txbxContent>
                  </v:textbox>
                </v:shape>
                <v:shape id="AutoShape 1099" o:spid="_x0000_s1033" type="#_x0000_t48" style="position:absolute;left:30937;top:50;width:647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l45cQA&#10;AADcAAAADwAAAGRycy9kb3ducmV2LnhtbERP3WrCMBS+H+wdwhl4IzNxdG5Wo8icTEQUnQ9waI5t&#10;sTkpTWbr25vBYHfn4/s903lnK3GlxpeONQwHCgRx5kzJuYbT9+r5HYQPyAYrx6ThRh7ms8eHKabG&#10;tXyg6zHkIoawT1FDEUKdSumzgiz6gauJI3d2jcUQYZNL02Abw20lX5QaSYslx4YCa/ooKLscf6yG&#10;zdtu2e7741V/+5m09vKVKOWc1r2nbjEBEagL/+I/99rE+ckr/D4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peOXEAAAA3AAAAA8AAAAAAAAAAAAAAAAAmAIAAGRycy9k&#10;b3ducmV2LnhtbFBLBQYAAAAABAAEAPUAAACJAwAAAAA=&#10;" adj="27212,32400,25666,10800,24141,10800">
                  <v:stroke startarrow="open" startarrowwidth="narrow" startarrowlength="short"/>
                  <v:textbox>
                    <w:txbxContent>
                      <w:p w:rsidR="00736488" w:rsidRDefault="00736488" w:rsidP="001137F5">
                        <w:pPr>
                          <w:pStyle w:val="MyComment"/>
                        </w:pPr>
                        <w:r>
                          <w:t>Minimized</w:t>
                        </w:r>
                      </w:p>
                      <w:p w:rsidR="00736488" w:rsidRDefault="00736488"/>
                    </w:txbxContent>
                  </v:textbox>
                  <o:callout v:ext="edit" minusx="t" minusy="t"/>
                </v:shape>
                <v:shape id="AutoShape 1100" o:spid="_x0000_s1034" type="#_x0000_t48" style="position:absolute;left:1384;top:50;width:669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2UdMEA&#10;AADcAAAADwAAAGRycy9kb3ducmV2LnhtbERPTWvCQBC9C/6HZQRvurEEW6JrCIIo5FTbS25jdkzS&#10;ZmfD7lbjv3cLhd7m8T5nm4+mFzdyvrOsYLVMQBDXVnfcKPj8OCzeQPiArLG3TAoe5CHfTSdbzLS9&#10;8zvdzqERMYR9hgraEIZMSl+3ZNAv7UAcuat1BkOErpHa4T2Gm16+JMlaGuw4NrQ40L6l+vv8YxRc&#10;Hvpa+Xr8OqZUVM6510NVlkrNZ2OxARFoDP/iP/dJx/npGn6fiR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NlHTBAAAA3AAAAA8AAAAAAAAAAAAAAAAAmAIAAGRycy9kb3du&#10;cmV2LnhtbFBLBQYAAAAABAAEAPUAAACGAwAAAAA=&#10;" adj="-3422,35700,-2931,10800,-2459,10800">
                  <v:stroke startarrow="oval" startarrowwidth="narrow" startarrowlength="short"/>
                  <v:textbox>
                    <w:txbxContent>
                      <w:p w:rsidR="00736488" w:rsidRDefault="00736488" w:rsidP="00FA6614">
                        <w:pPr>
                          <w:pStyle w:val="MyComment"/>
                          <w:ind w:left="-113" w:right="-227"/>
                        </w:pPr>
                        <w:r>
                          <w:t>System Menu</w:t>
                        </w:r>
                      </w:p>
                    </w:txbxContent>
                  </v:textbox>
                  <o:callout v:ext="edit" minusy="t"/>
                </v:shape>
                <v:shape id="AutoShape 1101" o:spid="_x0000_s1035" type="#_x0000_t48" style="position:absolute;left:25222;top:6908;width:12573;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CiD8EA&#10;AADcAAAADwAAAGRycy9kb3ducmV2LnhtbERPS4vCMBC+C/sfwgh701RxrXSNsvgAj7YVvA7N2HZt&#10;JqXJav33ZkHwNh/fc5br3jTiRp2rLSuYjCMQxIXVNZcKTvl+tADhPLLGxjIpeJCD9epjsMRE2zun&#10;dMt8KUIIuwQVVN63iZSuqMigG9uWOHAX2xn0AXal1B3eQ7hp5DSK5tJgzaGhwpY2FRXX7M8owDi/&#10;nK/57CvdZceN3J7S3925V+pz2P98g/DU+7f45T7oMH8Ww/8z4QK5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Dwog/BAAAA3AAAAA8AAAAAAAAAAAAAAAAAmAIAAGRycy9kb3du&#10;cmV2LnhtbFBLBQYAAAAABAAEAPUAAACGAwAAAAA=&#10;" adj="25385,-26340,24142,10800,22909,10800">
                  <v:stroke startarrow="open" startarrowwidth="narrow" startarrowlength="short"/>
                  <v:textbox>
                    <w:txbxContent>
                      <w:p w:rsidR="00736488" w:rsidRDefault="00736488" w:rsidP="00FA6614">
                        <w:pPr>
                          <w:pStyle w:val="MyComment"/>
                        </w:pPr>
                        <w:r>
                          <w:t>Maximize/Restore Down</w:t>
                        </w:r>
                      </w:p>
                    </w:txbxContent>
                  </v:textbox>
                  <o:callout v:ext="edit" minusx="t"/>
                </v:shape>
                <v:shape id="AutoShape 1102" o:spid="_x0000_s1036" type="#_x0000_t48" style="position:absolute;left:42367;top:50;width:4388;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jXQMYA&#10;AADcAAAADwAAAGRycy9kb3ducmV2LnhtbESPT2sCQQzF74LfYYjQm85aROrWUcRW6kmof6C9hZ10&#10;Z3Ens+xMdfXTN4eCt4T38t4v82Xna3WhNlaBDYxHGSjiItiKSwPHw2b4AiomZIt1YDJwowjLRb83&#10;x9yGK3/SZZ9KJSEcczTgUmpyrWPhyGMchYZYtJ/QekyytqW2LV4l3Nf6Ocum2mPF0uCwobWj4rz/&#10;9QZ08zV2nu8z3L3Pvt/Op/tt93Ew5mnQrV5BJerSw/x/vbWCPxFaeUYm0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FjXQMYAAADcAAAADwAAAAAAAAAAAAAAAACYAgAAZHJz&#10;L2Rvd25yZXYueG1sUEsFBgAAAAAEAAQA9QAAAIsDAAAAAA==&#10;" adj="-7471,35265,-6408,11335,-3751,11335">
                  <v:stroke startarrow="open" startarrowwidth="narrow" startarrowlength="short"/>
                  <v:textbox>
                    <w:txbxContent>
                      <w:p w:rsidR="00736488" w:rsidRDefault="00736488" w:rsidP="00FA6614">
                        <w:pPr>
                          <w:pStyle w:val="MyComment"/>
                        </w:pPr>
                        <w:r>
                          <w:t>Close</w:t>
                        </w:r>
                      </w:p>
                    </w:txbxContent>
                  </v:textbox>
                  <o:callout v:ext="edit" minusy="t"/>
                </v:shape>
                <v:shape id="AutoShape 1103" o:spid="_x0000_s1037" type="#_x0000_t48" style="position:absolute;left:29718;top:10287;width:9144;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FHzsMA&#10;AADcAAAADwAAAGRycy9kb3ducmV2LnhtbERPS2vCQBC+F/wPywje6qbV+khdRUSl3tQ29jpkp9nQ&#10;7GzIrib++26h0Nt8fM9ZrDpbiRs1vnSs4GmYgCDOnS65UPDxvnucgfABWWPlmBTcycNq2XtYYKpd&#10;yye6nUMhYgj7FBWYEOpUSp8bsuiHriaO3JdrLIYIm0LqBtsYbiv5nCQTabHk2GCwpo2h/Pt8tQou&#10;h+N2vN+O5tn0cySzqdlnL61VatDv1q8gAnXhX/znftNx/ngOv8/EC+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FHzsMAAADcAAAADwAAAAAAAAAAAAAAAACYAgAAZHJzL2Rv&#10;d25yZXYueG1sUEsFBgAAAAAEAAQA9QAAAIgDAAAAAA==&#10;" adj="26430,-51420,24900,10800,23400,10800">
                  <v:stroke startarrow="open" startarrowwidth="narrow" startarrowlength="short"/>
                  <v:textbox>
                    <w:txbxContent>
                      <w:p w:rsidR="00736488" w:rsidRDefault="00736488" w:rsidP="00FA6614">
                        <w:pPr>
                          <w:pStyle w:val="MyComment"/>
                        </w:pPr>
                        <w:r>
                          <w:t>Close Windows</w:t>
                        </w:r>
                      </w:p>
                    </w:txbxContent>
                  </v:textbox>
                  <o:callout v:ext="edit" minusx="t"/>
                </v:shape>
                <v:shape id="AutoShape 1104" o:spid="_x0000_s1038" type="#_x0000_t48" style="position:absolute;left:14859;top:34290;width:11430;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W1sUA&#10;AADcAAAADwAAAGRycy9kb3ducmV2LnhtbESPQWvCQBCF7wX/wzJCb3WjbSVEVxGx0INQmvYHDNkx&#10;CWZnY3ZNor/eORR6m+G9ee+b9XZ0jeqpC7VnA/NZAoq48Lbm0sDvz8dLCipEZIuNZzJwowDbzeRp&#10;jZn1A39Tn8dSSQiHDA1UMbaZ1qGoyGGY+ZZYtJPvHEZZu1LbDgcJd41eJMlSO6xZGipsaV9Rcc6v&#10;zsDwekt7V3xdjoNu8vshHN94mRrzPB13K1CRxvhv/rv+tIL/LvjyjEygN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6hbWxQAAANwAAAAPAAAAAAAAAAAAAAAAAJgCAABkcnMv&#10;ZG93bnJldi54bWxQSwUGAAAAAAQABAD1AAAAigMAAAAA&#10;" adj="-7920,-32400,-4656,10800,-1440,10800">
                  <v:stroke startarrow="oval" startarrowwidth="narrow" startarrowlength="short"/>
                  <v:textbox>
                    <w:txbxContent>
                      <w:p w:rsidR="00736488" w:rsidRDefault="00736488" w:rsidP="00430B7C">
                        <w:pPr>
                          <w:pStyle w:val="MyComment"/>
                        </w:pPr>
                        <w:r>
                          <w:t>Horizontal Scroll Bar</w:t>
                        </w:r>
                      </w:p>
                    </w:txbxContent>
                  </v:textbox>
                </v:shape>
                <v:shape id="AutoShape 1105" o:spid="_x0000_s1039" type="#_x0000_t48" style="position:absolute;left:27432;top:34290;width:1066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Il8sMA&#10;AADcAAAADwAAAGRycy9kb3ducmV2LnhtbERPTWvCQBC9F/wPywheim4UaiVmI1Za6KnFqHgdsmMS&#10;zc6G3W1M/323UOhtHu9zss1gWtGT841lBfNZAoK4tLrhSsHx8DZdgfABWWNrmRR8k4dNPnrIMNX2&#10;znvqi1CJGMI+RQV1CF0qpS9rMuhntiOO3MU6gyFCV0nt8B7DTSsXSbKUBhuODTV2tKupvBVfRsFt&#10;WT4nOzyd9y+n4vF6/fh8ddQrNRkP2zWIQEP4F/+533Wc/zSH32fiB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Il8sMAAADcAAAADwAAAAAAAAAAAAAAAACYAgAAZHJzL2Rv&#10;d25yZXYueG1sUEsFBgAAAAAEAAQA9QAAAIgDAAAAAA==&#10;" adj="27129,-106500,25123,10800,23143,10800">
                  <v:stroke startarrow="oval" startarrowwidth="narrow" startarrowlength="short"/>
                  <v:textbox>
                    <w:txbxContent>
                      <w:p w:rsidR="00736488" w:rsidRDefault="00736488" w:rsidP="00430B7C">
                        <w:pPr>
                          <w:pStyle w:val="MyComment"/>
                          <w:jc w:val="right"/>
                        </w:pPr>
                        <w:r>
                          <w:t>Vertical Scroll Bar</w:t>
                        </w:r>
                      </w:p>
                    </w:txbxContent>
                  </v:textbox>
                  <o:callout v:ext="edit" minusx="t"/>
                </v:shape>
                <w10:anchorlock/>
              </v:group>
            </w:pict>
          </mc:Fallback>
        </mc:AlternateContent>
      </w:r>
    </w:p>
    <w:p w:rsidR="00736488" w:rsidRDefault="00736488" w:rsidP="006B0865">
      <w:pPr>
        <w:pStyle w:val="Caption"/>
      </w:pPr>
      <w:r>
        <w:t xml:space="preserve">Hình  </w:t>
      </w:r>
      <w:fldSimple w:instr=" STYLEREF 1 \s ">
        <w:r>
          <w:rPr>
            <w:noProof/>
          </w:rPr>
          <w:t>2</w:t>
        </w:r>
      </w:fldSimple>
      <w:r>
        <w:noBreakHyphen/>
      </w:r>
      <w:fldSimple w:instr=" SEQ Hình_ \* ARABIC \s 1 ">
        <w:r>
          <w:rPr>
            <w:noProof/>
          </w:rPr>
          <w:t>1</w:t>
        </w:r>
      </w:fldSimple>
      <w:r>
        <w:rPr>
          <w:lang w:val="vi-VN"/>
        </w:rPr>
        <w:t>Giao diện cửa sổ trong windows</w:t>
      </w:r>
    </w:p>
    <w:tbl>
      <w:tblPr>
        <w:tblW w:w="0" w:type="auto"/>
        <w:tblLook w:val="01E0" w:firstRow="1" w:lastRow="1" w:firstColumn="1" w:lastColumn="1" w:noHBand="0" w:noVBand="0"/>
      </w:tblPr>
      <w:tblGrid>
        <w:gridCol w:w="2448"/>
        <w:gridCol w:w="5139"/>
      </w:tblGrid>
      <w:tr w:rsidR="00736488" w:rsidRPr="00415385" w:rsidTr="00415385">
        <w:trPr>
          <w:cantSplit/>
          <w:tblHeader/>
        </w:trPr>
        <w:tc>
          <w:tcPr>
            <w:tcW w:w="2448" w:type="dxa"/>
            <w:tcBorders>
              <w:bottom w:val="single" w:sz="4" w:space="0" w:color="auto"/>
            </w:tcBorders>
            <w:shd w:val="clear" w:color="auto" w:fill="auto"/>
          </w:tcPr>
          <w:p w:rsidR="00736488" w:rsidRPr="00415385" w:rsidRDefault="00736488" w:rsidP="00415385">
            <w:pPr>
              <w:keepNext/>
              <w:rPr>
                <w:rFonts w:ascii="Arial" w:hAnsi="Arial"/>
                <w:b/>
                <w:i/>
                <w:lang w:val="vi-VN"/>
              </w:rPr>
            </w:pPr>
            <w:r w:rsidRPr="00415385">
              <w:rPr>
                <w:rFonts w:ascii="Arial" w:hAnsi="Arial"/>
                <w:b/>
                <w:i/>
                <w:lang w:val="vi-VN"/>
              </w:rPr>
              <w:t>Đối tượng</w:t>
            </w:r>
          </w:p>
        </w:tc>
        <w:tc>
          <w:tcPr>
            <w:tcW w:w="5139" w:type="dxa"/>
            <w:tcBorders>
              <w:bottom w:val="single" w:sz="4" w:space="0" w:color="auto"/>
            </w:tcBorders>
            <w:shd w:val="clear" w:color="auto" w:fill="auto"/>
          </w:tcPr>
          <w:p w:rsidR="00736488" w:rsidRPr="00415385" w:rsidRDefault="00736488" w:rsidP="00415385">
            <w:pPr>
              <w:keepNext/>
              <w:rPr>
                <w:rFonts w:ascii="Arial" w:hAnsi="Arial"/>
                <w:b/>
                <w:lang w:val="vi-VN"/>
              </w:rPr>
            </w:pPr>
            <w:r w:rsidRPr="00415385">
              <w:rPr>
                <w:rFonts w:ascii="Arial" w:hAnsi="Arial"/>
                <w:b/>
                <w:lang w:val="vi-VN"/>
              </w:rPr>
              <w:t>Chức năng</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System Menu</w:t>
            </w:r>
          </w:p>
        </w:tc>
        <w:tc>
          <w:tcPr>
            <w:tcW w:w="5139" w:type="dxa"/>
            <w:shd w:val="clear" w:color="auto" w:fill="auto"/>
          </w:tcPr>
          <w:p w:rsidR="00736488" w:rsidRPr="00415385" w:rsidRDefault="00736488" w:rsidP="008E3503">
            <w:pPr>
              <w:rPr>
                <w:lang w:val="vi-VN"/>
              </w:rPr>
            </w:pPr>
            <w:r w:rsidRPr="00415385">
              <w:rPr>
                <w:lang w:val="vi-VN"/>
              </w:rPr>
              <w:t>Menu sử dụng để gọi tới một số chức năng về chỉnh sửa cửa sổ. Bạn có thể gọi menu này bằng thao tác nhấn Alt + Space Bar</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Title bar</w:t>
            </w:r>
          </w:p>
        </w:tc>
        <w:tc>
          <w:tcPr>
            <w:tcW w:w="5139" w:type="dxa"/>
            <w:shd w:val="clear" w:color="auto" w:fill="auto"/>
          </w:tcPr>
          <w:p w:rsidR="00736488" w:rsidRPr="00415385" w:rsidRDefault="00736488" w:rsidP="008E3503">
            <w:pPr>
              <w:rPr>
                <w:lang w:val="vi-VN"/>
              </w:rPr>
            </w:pPr>
            <w:r w:rsidRPr="00415385">
              <w:rPr>
                <w:lang w:val="vi-VN"/>
              </w:rPr>
              <w:t>Thanh hiển thị tên chương trình, các thông tin về tập tin hoạt động liên quan</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Menu bar</w:t>
            </w:r>
          </w:p>
        </w:tc>
        <w:tc>
          <w:tcPr>
            <w:tcW w:w="5139" w:type="dxa"/>
            <w:shd w:val="clear" w:color="auto" w:fill="auto"/>
          </w:tcPr>
          <w:p w:rsidR="00736488" w:rsidRPr="00415385" w:rsidRDefault="00736488" w:rsidP="008E3503">
            <w:pPr>
              <w:rPr>
                <w:lang w:val="vi-VN"/>
              </w:rPr>
            </w:pPr>
            <w:r w:rsidRPr="00415385">
              <w:rPr>
                <w:lang w:val="vi-VN"/>
              </w:rPr>
              <w:t>Thanh hiển thị các chức năng của chương trình. Các chức năng này được bố trí theo dạng tập hợp các chức năng liên quan thành một nhóm</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Tool bar</w:t>
            </w:r>
          </w:p>
        </w:tc>
        <w:tc>
          <w:tcPr>
            <w:tcW w:w="5139" w:type="dxa"/>
            <w:shd w:val="clear" w:color="auto" w:fill="auto"/>
          </w:tcPr>
          <w:p w:rsidR="00736488" w:rsidRPr="00415385" w:rsidRDefault="00736488" w:rsidP="008E3503">
            <w:pPr>
              <w:rPr>
                <w:lang w:val="vi-VN"/>
              </w:rPr>
            </w:pPr>
            <w:r w:rsidRPr="00415385">
              <w:rPr>
                <w:lang w:val="vi-VN"/>
              </w:rPr>
              <w:t>Được gọi là thanh công cụ, là nơi sử dụng để truy cập nhanh các tính năng của chương trình</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Minimized</w:t>
            </w:r>
          </w:p>
        </w:tc>
        <w:tc>
          <w:tcPr>
            <w:tcW w:w="5139" w:type="dxa"/>
            <w:shd w:val="clear" w:color="auto" w:fill="auto"/>
          </w:tcPr>
          <w:p w:rsidR="00736488" w:rsidRPr="00415385" w:rsidRDefault="00736488" w:rsidP="008E3503">
            <w:pPr>
              <w:rPr>
                <w:lang w:val="vi-VN"/>
              </w:rPr>
            </w:pPr>
            <w:r w:rsidRPr="00415385">
              <w:rPr>
                <w:lang w:val="vi-VN"/>
              </w:rPr>
              <w:t>Nút thu nhỏ cửa sổ</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Close</w:t>
            </w:r>
          </w:p>
        </w:tc>
        <w:tc>
          <w:tcPr>
            <w:tcW w:w="5139" w:type="dxa"/>
            <w:shd w:val="clear" w:color="auto" w:fill="auto"/>
          </w:tcPr>
          <w:p w:rsidR="00736488" w:rsidRPr="00415385" w:rsidRDefault="00736488" w:rsidP="008E3503">
            <w:pPr>
              <w:rPr>
                <w:lang w:val="vi-VN"/>
              </w:rPr>
            </w:pPr>
            <w:r w:rsidRPr="00415385">
              <w:rPr>
                <w:lang w:val="vi-VN"/>
              </w:rPr>
              <w:t>Nút đóng cửa sổ</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 xml:space="preserve">Maximize, Restore Down </w:t>
            </w:r>
          </w:p>
        </w:tc>
        <w:tc>
          <w:tcPr>
            <w:tcW w:w="5139" w:type="dxa"/>
            <w:shd w:val="clear" w:color="auto" w:fill="auto"/>
          </w:tcPr>
          <w:p w:rsidR="00736488" w:rsidRPr="00415385" w:rsidRDefault="00736488" w:rsidP="008E3503">
            <w:pPr>
              <w:rPr>
                <w:lang w:val="vi-VN"/>
              </w:rPr>
            </w:pPr>
            <w:r w:rsidRPr="00415385">
              <w:rPr>
                <w:lang w:val="vi-VN"/>
              </w:rPr>
              <w:t>Nút phóng to, và phục hồi trạng thái của cửa sổ trước khi phóng to</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Close Window</w:t>
            </w:r>
          </w:p>
        </w:tc>
        <w:tc>
          <w:tcPr>
            <w:tcW w:w="5139" w:type="dxa"/>
            <w:shd w:val="clear" w:color="auto" w:fill="auto"/>
          </w:tcPr>
          <w:p w:rsidR="00736488" w:rsidRPr="00415385" w:rsidRDefault="00736488" w:rsidP="008E3503">
            <w:pPr>
              <w:rPr>
                <w:lang w:val="vi-VN"/>
              </w:rPr>
            </w:pPr>
            <w:r w:rsidRPr="00415385">
              <w:rPr>
                <w:lang w:val="vi-VN"/>
              </w:rPr>
              <w:t>Nút đóng cửa sổ</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Status bar</w:t>
            </w:r>
          </w:p>
        </w:tc>
        <w:tc>
          <w:tcPr>
            <w:tcW w:w="5139" w:type="dxa"/>
            <w:shd w:val="clear" w:color="auto" w:fill="auto"/>
          </w:tcPr>
          <w:p w:rsidR="00736488" w:rsidRPr="00415385" w:rsidRDefault="00736488" w:rsidP="008E3503">
            <w:pPr>
              <w:rPr>
                <w:lang w:val="vi-VN"/>
              </w:rPr>
            </w:pPr>
            <w:r w:rsidRPr="00415385">
              <w:rPr>
                <w:lang w:val="vi-VN"/>
              </w:rPr>
              <w:t>Thanh trạng thái, sử dụng để hiển thị một trong số các trạng thái có thể có của chương trình</w:t>
            </w:r>
          </w:p>
        </w:tc>
      </w:tr>
      <w:tr w:rsidR="00736488" w:rsidRPr="00415385" w:rsidTr="00415385">
        <w:trPr>
          <w:cantSplit/>
        </w:trPr>
        <w:tc>
          <w:tcPr>
            <w:tcW w:w="2448" w:type="dxa"/>
            <w:shd w:val="clear" w:color="auto" w:fill="auto"/>
          </w:tcPr>
          <w:p w:rsidR="00736488" w:rsidRPr="00415385" w:rsidRDefault="00736488" w:rsidP="008E3503">
            <w:pPr>
              <w:rPr>
                <w:i/>
                <w:lang w:val="vi-VN"/>
              </w:rPr>
            </w:pPr>
            <w:r w:rsidRPr="00415385">
              <w:rPr>
                <w:i/>
                <w:lang w:val="vi-VN"/>
              </w:rPr>
              <w:t>Vertical Scroll bar</w:t>
            </w:r>
          </w:p>
        </w:tc>
        <w:tc>
          <w:tcPr>
            <w:tcW w:w="5139" w:type="dxa"/>
            <w:shd w:val="clear" w:color="auto" w:fill="auto"/>
          </w:tcPr>
          <w:p w:rsidR="00736488" w:rsidRPr="00415385" w:rsidRDefault="00736488" w:rsidP="008E3503">
            <w:pPr>
              <w:rPr>
                <w:lang w:val="vi-VN"/>
              </w:rPr>
            </w:pPr>
            <w:r w:rsidRPr="00415385">
              <w:rPr>
                <w:lang w:val="vi-VN"/>
              </w:rPr>
              <w:t>Thanh trượt dọc, có tác dụng chuyển các thông tin trên màn hình di chuyển theo chiều dọc</w:t>
            </w:r>
          </w:p>
        </w:tc>
      </w:tr>
      <w:tr w:rsidR="00736488" w:rsidRPr="00415385" w:rsidTr="00415385">
        <w:trPr>
          <w:cantSplit/>
        </w:trPr>
        <w:tc>
          <w:tcPr>
            <w:tcW w:w="2448" w:type="dxa"/>
            <w:tcBorders>
              <w:bottom w:val="single" w:sz="4" w:space="0" w:color="auto"/>
            </w:tcBorders>
            <w:shd w:val="clear" w:color="auto" w:fill="auto"/>
          </w:tcPr>
          <w:p w:rsidR="00736488" w:rsidRPr="00415385" w:rsidRDefault="00736488" w:rsidP="008E3503">
            <w:pPr>
              <w:rPr>
                <w:i/>
                <w:lang w:val="vi-VN"/>
              </w:rPr>
            </w:pPr>
            <w:r w:rsidRPr="00415385">
              <w:rPr>
                <w:i/>
                <w:lang w:val="vi-VN"/>
              </w:rPr>
              <w:t xml:space="preserve">Horizontal Scroll bar </w:t>
            </w:r>
          </w:p>
        </w:tc>
        <w:tc>
          <w:tcPr>
            <w:tcW w:w="5139" w:type="dxa"/>
            <w:tcBorders>
              <w:bottom w:val="single" w:sz="4" w:space="0" w:color="auto"/>
            </w:tcBorders>
            <w:shd w:val="clear" w:color="auto" w:fill="auto"/>
          </w:tcPr>
          <w:p w:rsidR="00736488" w:rsidRPr="00415385" w:rsidRDefault="00736488" w:rsidP="00415385">
            <w:pPr>
              <w:keepNext/>
              <w:rPr>
                <w:lang w:val="vi-VN"/>
              </w:rPr>
            </w:pPr>
            <w:r w:rsidRPr="00415385">
              <w:rPr>
                <w:lang w:val="vi-VN"/>
              </w:rPr>
              <w:t>Thanh trượt ngang, có tác dụng chuyển các thông tin trên màn hình di chuyển theo chiều ngang</w:t>
            </w:r>
          </w:p>
        </w:tc>
      </w:tr>
    </w:tbl>
    <w:p w:rsidR="00736488" w:rsidRPr="00FF01E2" w:rsidRDefault="00736488">
      <w:pPr>
        <w:pStyle w:val="Caption"/>
        <w:rPr>
          <w:lang w:val="vi-VN"/>
        </w:rPr>
      </w:pPr>
      <w:r w:rsidRPr="00FF01E2">
        <w:rPr>
          <w:lang w:val="vi-VN"/>
        </w:rPr>
        <w:t xml:space="preserve">Bảng  </w:t>
      </w:r>
      <w:r>
        <w:fldChar w:fldCharType="begin"/>
      </w:r>
      <w:r w:rsidRPr="00FF01E2">
        <w:rPr>
          <w:lang w:val="vi-VN"/>
        </w:rPr>
        <w:instrText xml:space="preserve"> STYLEREF 1 \s </w:instrText>
      </w:r>
      <w:r>
        <w:fldChar w:fldCharType="separate"/>
      </w:r>
      <w:r>
        <w:rPr>
          <w:noProof/>
          <w:lang w:val="vi-VN"/>
        </w:rPr>
        <w:t>2</w:t>
      </w:r>
      <w:r>
        <w:fldChar w:fldCharType="end"/>
      </w:r>
      <w:r w:rsidRPr="00FF01E2">
        <w:rPr>
          <w:lang w:val="vi-VN"/>
        </w:rPr>
        <w:noBreakHyphen/>
      </w:r>
      <w:r>
        <w:fldChar w:fldCharType="begin"/>
      </w:r>
      <w:r w:rsidRPr="00FF01E2">
        <w:rPr>
          <w:lang w:val="vi-VN"/>
        </w:rPr>
        <w:instrText xml:space="preserve"> SEQ Bảng_ \* ARABIC \s 1 </w:instrText>
      </w:r>
      <w:r>
        <w:fldChar w:fldCharType="separate"/>
      </w:r>
      <w:r>
        <w:rPr>
          <w:noProof/>
          <w:lang w:val="vi-VN"/>
        </w:rPr>
        <w:t>2</w:t>
      </w:r>
      <w:r>
        <w:fldChar w:fldCharType="end"/>
      </w:r>
      <w:r w:rsidRPr="00FF01E2">
        <w:rPr>
          <w:lang w:val="vi-VN"/>
        </w:rPr>
        <w:t xml:space="preserve"> Đối tượng cửa sổ của Windows</w:t>
      </w:r>
    </w:p>
    <w:p w:rsidR="00736488" w:rsidRDefault="00736488" w:rsidP="00091F4A">
      <w:pPr>
        <w:pStyle w:val="Heading3"/>
        <w:rPr>
          <w:lang w:val="vi-VN"/>
        </w:rPr>
      </w:pPr>
      <w:bookmarkStart w:id="16" w:name="_Toc104689498"/>
      <w:bookmarkStart w:id="17" w:name="_Toc313959812"/>
      <w:r>
        <w:rPr>
          <w:lang w:val="vi-VN"/>
        </w:rPr>
        <w:t>Điều chỉnh cửa sổ trong Windows</w:t>
      </w:r>
      <w:bookmarkEnd w:id="16"/>
      <w:bookmarkEnd w:id="17"/>
    </w:p>
    <w:p w:rsidR="00736488" w:rsidRPr="004B605D" w:rsidRDefault="00736488" w:rsidP="00091F4A">
      <w:pPr>
        <w:rPr>
          <w:lang w:val="vi-VN"/>
        </w:rPr>
      </w:pPr>
      <w:r>
        <w:rPr>
          <w:lang w:val="vi-VN"/>
        </w:rPr>
        <w:t>Để làm việc cho có hiệu quả đối với các cửa sổ của Windows, bạn phải biết cách điều chỉnh</w:t>
      </w:r>
      <w:r w:rsidRPr="00B87D5A">
        <w:rPr>
          <w:lang w:val="vi-VN"/>
        </w:rPr>
        <w:t xml:space="preserve"> cửa sổ</w:t>
      </w:r>
      <w:r>
        <w:rPr>
          <w:lang w:val="vi-VN"/>
        </w:rPr>
        <w:t xml:space="preserve"> sao cho thật phù hợp với ý mình. Trong trường hợp không thể điều chỉnh được, bạn sẽ trở nên lúng túng với hàng loạt cửa sổ cùng mở mà không biết nên di chuyển sao cho hợp lý.</w:t>
      </w:r>
    </w:p>
    <w:p w:rsidR="00736488" w:rsidRPr="00E71B43" w:rsidRDefault="00736488" w:rsidP="00091F4A">
      <w:pPr>
        <w:rPr>
          <w:lang w:val="vi-VN"/>
        </w:rPr>
      </w:pPr>
      <w:r>
        <w:rPr>
          <w:lang w:val="vi-VN"/>
        </w:rPr>
        <w:t>Các cửa sổ trong windows có thể được đặt theo nhiều kích cỡ khác nhau. Trong đó kích cỡ hiện toàn phần – maximize, được sử dụng rất nhiều. Ở chế độ này, cửa sổ sẽ hiện toàn màn hình, hoặc hiện còn lại Task</w:t>
      </w:r>
      <w:r w:rsidRPr="008476A5">
        <w:rPr>
          <w:lang w:val="vi-VN"/>
        </w:rPr>
        <w:t>b</w:t>
      </w:r>
      <w:r>
        <w:rPr>
          <w:lang w:val="vi-VN"/>
        </w:rPr>
        <w:t>ar</w:t>
      </w:r>
      <w:r w:rsidRPr="008476A5">
        <w:rPr>
          <w:lang w:val="vi-VN"/>
        </w:rPr>
        <w:t xml:space="preserve"> – </w:t>
      </w:r>
      <w:r>
        <w:rPr>
          <w:lang w:val="vi-VN"/>
        </w:rPr>
        <w:t>thanh công cụ dưới cùng màn hình, hoặc chèn lên tất cả. Chế độ này thường được sử dụng vì hiển thị ̣được toàn phần dữ liệu.</w:t>
      </w:r>
    </w:p>
    <w:p w:rsidR="00736488" w:rsidRPr="004B605D" w:rsidRDefault="00736488" w:rsidP="00E71B43">
      <w:pPr>
        <w:pStyle w:val="MyHowtodo"/>
        <w:rPr>
          <w:lang w:val="vi-VN"/>
        </w:rPr>
      </w:pPr>
      <w:r>
        <w:rPr>
          <w:lang w:val="vi-VN"/>
        </w:rPr>
        <w:t>Để có thể phóng to một cửa sổ</w:t>
      </w:r>
    </w:p>
    <w:p w:rsidR="00736488" w:rsidRDefault="00736488" w:rsidP="00E71B43">
      <w:pPr>
        <w:numPr>
          <w:ilvl w:val="0"/>
          <w:numId w:val="23"/>
        </w:numPr>
        <w:rPr>
          <w:lang w:val="vi-VN"/>
        </w:rPr>
      </w:pPr>
      <w:r>
        <w:rPr>
          <w:lang w:val="vi-VN"/>
        </w:rPr>
        <w:t>Rê chuột và chọn cửa sổ bạn muốn điều chỉnh</w:t>
      </w:r>
    </w:p>
    <w:p w:rsidR="00736488" w:rsidRDefault="00736488" w:rsidP="00E71B43">
      <w:pPr>
        <w:numPr>
          <w:ilvl w:val="0"/>
          <w:numId w:val="23"/>
        </w:numPr>
        <w:rPr>
          <w:lang w:val="vi-VN"/>
        </w:rPr>
      </w:pPr>
      <w:r>
        <w:rPr>
          <w:lang w:val="vi-VN"/>
        </w:rPr>
        <w:t xml:space="preserve">Kích chuột vào nút Maximize </w:t>
      </w:r>
      <w:r>
        <w:rPr>
          <w:noProof/>
        </w:rPr>
        <w:drawing>
          <wp:inline distT="0" distB="0" distL="0" distR="0">
            <wp:extent cx="189230" cy="123825"/>
            <wp:effectExtent l="0" t="0" r="127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9230" cy="123825"/>
                    </a:xfrm>
                    <a:prstGeom prst="rect">
                      <a:avLst/>
                    </a:prstGeom>
                    <a:noFill/>
                    <a:ln>
                      <a:noFill/>
                    </a:ln>
                  </pic:spPr>
                </pic:pic>
              </a:graphicData>
            </a:graphic>
          </wp:inline>
        </w:drawing>
      </w:r>
    </w:p>
    <w:p w:rsidR="00736488" w:rsidRDefault="00736488" w:rsidP="00E71B43">
      <w:pPr>
        <w:rPr>
          <w:lang w:val="vi-VN"/>
        </w:rPr>
      </w:pPr>
      <w:r>
        <w:rPr>
          <w:lang w:val="vi-VN"/>
        </w:rPr>
        <w:t>Hoặc</w:t>
      </w:r>
    </w:p>
    <w:p w:rsidR="00736488" w:rsidRPr="004B605D" w:rsidRDefault="00736488" w:rsidP="000B65A0">
      <w:pPr>
        <w:pStyle w:val="MyAdditionInfo"/>
        <w:framePr w:wrap="around"/>
        <w:rPr>
          <w:lang w:val="vi-VN"/>
        </w:rPr>
      </w:pPr>
      <w:r>
        <w:rPr>
          <w:lang w:val="vi-VN"/>
        </w:rPr>
        <w:t xml:space="preserve">Để phóng to cửa sổ, bạn còn có thể thực hiện được bằng cách nhấn kép lên thanh tiêu đề </w:t>
      </w:r>
      <w:r w:rsidRPr="004B605D">
        <w:rPr>
          <w:lang w:val="vi-VN"/>
        </w:rPr>
        <w:t>– title bar</w:t>
      </w:r>
    </w:p>
    <w:p w:rsidR="00736488" w:rsidRDefault="00736488" w:rsidP="000B65A0">
      <w:pPr>
        <w:numPr>
          <w:ilvl w:val="0"/>
          <w:numId w:val="24"/>
        </w:numPr>
        <w:rPr>
          <w:lang w:val="vi-VN"/>
        </w:rPr>
      </w:pPr>
      <w:r>
        <w:t>Nhấp ph</w:t>
      </w:r>
      <w:r w:rsidRPr="00540D79">
        <w:t>ải</w:t>
      </w:r>
      <w:r>
        <w:t xml:space="preserve"> chu</w:t>
      </w:r>
      <w:r w:rsidRPr="00540D79">
        <w:t>ột</w:t>
      </w:r>
      <w:r>
        <w:t xml:space="preserve"> v</w:t>
      </w:r>
      <w:r w:rsidRPr="00540D79">
        <w:t>ào</w:t>
      </w:r>
      <w:r>
        <w:rPr>
          <w:lang w:val="vi-VN"/>
        </w:rPr>
        <w:t xml:space="preserve"> system menu</w:t>
      </w:r>
    </w:p>
    <w:p w:rsidR="00736488" w:rsidRPr="00E71B43" w:rsidRDefault="00736488" w:rsidP="000B65A0">
      <w:pPr>
        <w:numPr>
          <w:ilvl w:val="0"/>
          <w:numId w:val="24"/>
        </w:numPr>
        <w:rPr>
          <w:lang w:val="vi-VN"/>
        </w:rPr>
      </w:pPr>
      <w:r>
        <w:rPr>
          <w:lang w:val="vi-VN"/>
        </w:rPr>
        <w:t>Chọn Maximize</w:t>
      </w:r>
    </w:p>
    <w:p w:rsidR="00736488" w:rsidRDefault="00736488" w:rsidP="00091F4A">
      <w:pPr>
        <w:rPr>
          <w:lang w:val="vi-VN"/>
        </w:rPr>
      </w:pPr>
      <w:r>
        <w:rPr>
          <w:lang w:val="vi-VN"/>
        </w:rPr>
        <w:t>Khi đã phóng to cửa sổ, bạn cũng cần quan tâm tới việc làm thể nào để cửa sổ hiển thị ở mức thông thường. Vấn đề này thường được sử dụng tới trong trường hợp bạn cần so sánh bằng mắt các thành phần trong hai cửa sổ, hoặc trao đổi thông tin bằng cách kéo thả v.v..</w:t>
      </w:r>
    </w:p>
    <w:p w:rsidR="00736488" w:rsidRDefault="00736488" w:rsidP="00D36B75">
      <w:pPr>
        <w:pStyle w:val="MyHowtodo"/>
        <w:rPr>
          <w:lang w:val="vi-VN"/>
        </w:rPr>
      </w:pPr>
      <w:r>
        <w:rPr>
          <w:lang w:val="vi-VN"/>
        </w:rPr>
        <w:t>Để trả về kích cỡ ban đầu của một cửa sổ</w:t>
      </w:r>
    </w:p>
    <w:p w:rsidR="00736488" w:rsidRDefault="00736488" w:rsidP="000B65A0">
      <w:pPr>
        <w:numPr>
          <w:ilvl w:val="0"/>
          <w:numId w:val="25"/>
        </w:numPr>
        <w:rPr>
          <w:lang w:val="vi-VN"/>
        </w:rPr>
      </w:pPr>
      <w:r w:rsidRPr="004B605D">
        <w:rPr>
          <w:lang w:val="vi-VN"/>
        </w:rPr>
        <w:t xml:space="preserve">Trong </w:t>
      </w:r>
      <w:r>
        <w:rPr>
          <w:lang w:val="vi-VN"/>
        </w:rPr>
        <w:t>cửa sổ tiến hành thay đổi, rê chuột và kích vào nút Restore Down</w:t>
      </w:r>
      <w:r w:rsidRPr="004B605D">
        <w:rPr>
          <w:lang w:val="vi-VN"/>
        </w:rPr>
        <w:t xml:space="preserve"> </w:t>
      </w:r>
      <w:r>
        <w:rPr>
          <w:noProof/>
        </w:rPr>
        <w:drawing>
          <wp:inline distT="0" distB="0" distL="0" distR="0">
            <wp:extent cx="164465" cy="123825"/>
            <wp:effectExtent l="0" t="0" r="698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4465" cy="123825"/>
                    </a:xfrm>
                    <a:prstGeom prst="rect">
                      <a:avLst/>
                    </a:prstGeom>
                    <a:noFill/>
                    <a:ln>
                      <a:noFill/>
                    </a:ln>
                  </pic:spPr>
                </pic:pic>
              </a:graphicData>
            </a:graphic>
          </wp:inline>
        </w:drawing>
      </w:r>
    </w:p>
    <w:p w:rsidR="00736488" w:rsidRDefault="00736488" w:rsidP="00091F4A">
      <w:pPr>
        <w:rPr>
          <w:lang w:val="vi-VN"/>
        </w:rPr>
      </w:pPr>
      <w:r>
        <w:rPr>
          <w:lang w:val="vi-VN"/>
        </w:rPr>
        <w:t>Hoặc</w:t>
      </w:r>
    </w:p>
    <w:p w:rsidR="00736488" w:rsidRDefault="00736488" w:rsidP="000B65A0">
      <w:pPr>
        <w:pStyle w:val="MyAdditionInfo"/>
        <w:framePr w:wrap="around"/>
        <w:rPr>
          <w:lang w:val="vi-VN"/>
        </w:rPr>
      </w:pPr>
      <w:r>
        <w:rPr>
          <w:lang w:val="vi-VN"/>
        </w:rPr>
        <w:t xml:space="preserve">Để thu nhỏ cửa sổ, bạn còn có thể thực hiện được bằng cách nhấn kép lên thanh tiêu đề </w:t>
      </w:r>
      <w:r w:rsidRPr="004B605D">
        <w:rPr>
          <w:lang w:val="vi-VN"/>
        </w:rPr>
        <w:t>– title bar</w:t>
      </w:r>
    </w:p>
    <w:p w:rsidR="00736488" w:rsidRDefault="00736488" w:rsidP="00540D79">
      <w:pPr>
        <w:numPr>
          <w:ilvl w:val="0"/>
          <w:numId w:val="66"/>
        </w:numPr>
        <w:rPr>
          <w:lang w:val="vi-VN"/>
        </w:rPr>
      </w:pPr>
      <w:r>
        <w:t>Nhấp ph</w:t>
      </w:r>
      <w:r w:rsidRPr="00540D79">
        <w:t>ải</w:t>
      </w:r>
      <w:r>
        <w:t xml:space="preserve"> chu</w:t>
      </w:r>
      <w:r w:rsidRPr="00540D79">
        <w:t>ột</w:t>
      </w:r>
      <w:r>
        <w:t xml:space="preserve"> v</w:t>
      </w:r>
      <w:r w:rsidRPr="00540D79">
        <w:t>ào</w:t>
      </w:r>
      <w:r>
        <w:rPr>
          <w:lang w:val="vi-VN"/>
        </w:rPr>
        <w:t xml:space="preserve"> system menu</w:t>
      </w:r>
    </w:p>
    <w:p w:rsidR="00736488" w:rsidRDefault="00736488" w:rsidP="00540D79">
      <w:pPr>
        <w:numPr>
          <w:ilvl w:val="0"/>
          <w:numId w:val="66"/>
        </w:numPr>
        <w:rPr>
          <w:lang w:val="vi-VN"/>
        </w:rPr>
      </w:pPr>
      <w:r>
        <w:rPr>
          <w:lang w:val="vi-VN"/>
        </w:rPr>
        <w:t>Chọn Restore</w:t>
      </w:r>
    </w:p>
    <w:p w:rsidR="00736488" w:rsidRDefault="00736488" w:rsidP="00091F4A">
      <w:pPr>
        <w:rPr>
          <w:lang w:val="vi-VN"/>
        </w:rPr>
      </w:pPr>
      <w:r>
        <w:rPr>
          <w:lang w:val="vi-VN"/>
        </w:rPr>
        <w:t>Trong quá trình làm việc, cửa sổ của windows không phải lúc nào cũng như ý bạn mong muốn. Khi bạn phóng to cửa sổ toàn màn hình thì hoàn toàn không có vấn đề gì, vấn đề thường nảy sinh khi bạn thể hiện cửa sổ đó ở dạng nhỏ mà cần so sánh hay chuyển đổi dữ liệu giữa nhiều cửa sổ.</w:t>
      </w:r>
    </w:p>
    <w:p w:rsidR="00736488" w:rsidRDefault="00736488" w:rsidP="00091F4A">
      <w:pPr>
        <w:rPr>
          <w:lang w:val="vi-VN"/>
        </w:rPr>
      </w:pPr>
      <w:r>
        <w:rPr>
          <w:lang w:val="vi-VN"/>
        </w:rPr>
        <w:t>Việc thay đổi kích cỡ cửa sổ bằng chuột yêu cầu bạn phải nắm được một số thao tác cũng như ý nghĩa biểu tượng con chuột.</w:t>
      </w:r>
    </w:p>
    <w:tbl>
      <w:tblPr>
        <w:tblW w:w="0" w:type="auto"/>
        <w:tblLook w:val="01E0" w:firstRow="1" w:lastRow="1" w:firstColumn="1" w:lastColumn="1" w:noHBand="0" w:noVBand="0"/>
      </w:tblPr>
      <w:tblGrid>
        <w:gridCol w:w="1548"/>
        <w:gridCol w:w="6039"/>
      </w:tblGrid>
      <w:tr w:rsidR="00736488" w:rsidRPr="00415385" w:rsidTr="00415385">
        <w:trPr>
          <w:cantSplit/>
          <w:tblHeader/>
        </w:trPr>
        <w:tc>
          <w:tcPr>
            <w:tcW w:w="1548" w:type="dxa"/>
            <w:tcBorders>
              <w:bottom w:val="single" w:sz="4" w:space="0" w:color="auto"/>
            </w:tcBorders>
            <w:shd w:val="clear" w:color="auto" w:fill="auto"/>
          </w:tcPr>
          <w:p w:rsidR="00736488" w:rsidRPr="00415385" w:rsidRDefault="00736488" w:rsidP="00415385">
            <w:pPr>
              <w:keepNext/>
              <w:rPr>
                <w:rFonts w:ascii="Arial" w:hAnsi="Arial"/>
                <w:b/>
                <w:i/>
                <w:lang w:val="vi-VN"/>
              </w:rPr>
            </w:pPr>
            <w:r w:rsidRPr="00415385">
              <w:rPr>
                <w:rFonts w:ascii="Arial" w:hAnsi="Arial"/>
                <w:b/>
                <w:i/>
                <w:lang w:val="vi-VN"/>
              </w:rPr>
              <w:t>Biểu tượng</w:t>
            </w:r>
          </w:p>
        </w:tc>
        <w:tc>
          <w:tcPr>
            <w:tcW w:w="6039" w:type="dxa"/>
            <w:tcBorders>
              <w:bottom w:val="single" w:sz="4" w:space="0" w:color="auto"/>
            </w:tcBorders>
            <w:shd w:val="clear" w:color="auto" w:fill="auto"/>
          </w:tcPr>
          <w:p w:rsidR="00736488" w:rsidRPr="00415385" w:rsidRDefault="00736488" w:rsidP="00415385">
            <w:pPr>
              <w:keepNext/>
              <w:rPr>
                <w:rFonts w:ascii="Arial" w:hAnsi="Arial"/>
                <w:b/>
                <w:lang w:val="vi-VN"/>
              </w:rPr>
            </w:pPr>
            <w:r w:rsidRPr="00415385">
              <w:rPr>
                <w:rFonts w:ascii="Arial" w:hAnsi="Arial"/>
                <w:b/>
                <w:lang w:val="vi-VN"/>
              </w:rPr>
              <w:t>Ý nghĩa</w:t>
            </w:r>
          </w:p>
        </w:tc>
      </w:tr>
      <w:tr w:rsidR="00736488" w:rsidRPr="00415385" w:rsidTr="00415385">
        <w:trPr>
          <w:cantSplit/>
        </w:trPr>
        <w:tc>
          <w:tcPr>
            <w:tcW w:w="1548" w:type="dxa"/>
            <w:shd w:val="clear" w:color="auto" w:fill="auto"/>
          </w:tcPr>
          <w:p w:rsidR="00736488" w:rsidRPr="00415385" w:rsidRDefault="00736488" w:rsidP="00091F4A">
            <w:pPr>
              <w:rPr>
                <w:i/>
                <w:lang w:val="vi-VN"/>
              </w:rPr>
            </w:pPr>
            <w:r>
              <w:rPr>
                <w:i/>
                <w:noProof/>
              </w:rPr>
              <w:drawing>
                <wp:inline distT="0" distB="0" distL="0" distR="0">
                  <wp:extent cx="156210" cy="148590"/>
                  <wp:effectExtent l="0" t="0" r="0" b="381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6210" cy="148590"/>
                          </a:xfrm>
                          <a:prstGeom prst="rect">
                            <a:avLst/>
                          </a:prstGeom>
                          <a:noFill/>
                          <a:ln>
                            <a:noFill/>
                          </a:ln>
                        </pic:spPr>
                      </pic:pic>
                    </a:graphicData>
                  </a:graphic>
                </wp:inline>
              </w:drawing>
            </w:r>
          </w:p>
        </w:tc>
        <w:tc>
          <w:tcPr>
            <w:tcW w:w="6039" w:type="dxa"/>
            <w:shd w:val="clear" w:color="auto" w:fill="auto"/>
          </w:tcPr>
          <w:p w:rsidR="00736488" w:rsidRPr="00415385" w:rsidRDefault="00736488" w:rsidP="00091F4A">
            <w:pPr>
              <w:rPr>
                <w:lang w:val="vi-VN"/>
              </w:rPr>
            </w:pPr>
            <w:r w:rsidRPr="00415385">
              <w:rPr>
                <w:lang w:val="vi-VN"/>
              </w:rPr>
              <w:t>Biểu tượng này giúp bạn điều chỉnh cả chiều ngang và chiều dọc của một cửa sổ, xuất hiện khi con trỏ chuột của bạn đang ở vị trí trên cùng bên phải hoặc dưới cùng bên tay trái cửa sổ</w:t>
            </w:r>
          </w:p>
        </w:tc>
      </w:tr>
      <w:tr w:rsidR="00736488" w:rsidRPr="00415385" w:rsidTr="00415385">
        <w:trPr>
          <w:cantSplit/>
        </w:trPr>
        <w:tc>
          <w:tcPr>
            <w:tcW w:w="1548" w:type="dxa"/>
            <w:shd w:val="clear" w:color="auto" w:fill="auto"/>
          </w:tcPr>
          <w:p w:rsidR="00736488" w:rsidRPr="00415385" w:rsidRDefault="00736488" w:rsidP="00091F4A">
            <w:pPr>
              <w:rPr>
                <w:i/>
                <w:lang w:val="vi-VN"/>
              </w:rPr>
            </w:pPr>
            <w:r>
              <w:rPr>
                <w:i/>
                <w:noProof/>
              </w:rPr>
              <w:drawing>
                <wp:inline distT="0" distB="0" distL="0" distR="0">
                  <wp:extent cx="156210" cy="148590"/>
                  <wp:effectExtent l="0" t="0" r="0" b="381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210" cy="148590"/>
                          </a:xfrm>
                          <a:prstGeom prst="rect">
                            <a:avLst/>
                          </a:prstGeom>
                          <a:noFill/>
                          <a:ln>
                            <a:noFill/>
                          </a:ln>
                        </pic:spPr>
                      </pic:pic>
                    </a:graphicData>
                  </a:graphic>
                </wp:inline>
              </w:drawing>
            </w:r>
          </w:p>
        </w:tc>
        <w:tc>
          <w:tcPr>
            <w:tcW w:w="6039" w:type="dxa"/>
            <w:shd w:val="clear" w:color="auto" w:fill="auto"/>
          </w:tcPr>
          <w:p w:rsidR="00736488" w:rsidRPr="00415385" w:rsidRDefault="00736488" w:rsidP="00091F4A">
            <w:pPr>
              <w:rPr>
                <w:lang w:val="vi-VN"/>
              </w:rPr>
            </w:pPr>
            <w:r w:rsidRPr="00415385">
              <w:rPr>
                <w:lang w:val="vi-VN"/>
              </w:rPr>
              <w:t>Biểu tượng này giúp bạn điều chỉnh cả chiều ngang và chiều dọc của một cửa sổ, xuất hiện khi con trỏ chuột của bạn đang ở vị trí trên cùng bên trái hoặc dưới cùng bên tay phải cửa sổ</w:t>
            </w:r>
          </w:p>
        </w:tc>
      </w:tr>
      <w:tr w:rsidR="00736488" w:rsidRPr="00415385" w:rsidTr="00415385">
        <w:trPr>
          <w:cantSplit/>
        </w:trPr>
        <w:tc>
          <w:tcPr>
            <w:tcW w:w="1548" w:type="dxa"/>
            <w:shd w:val="clear" w:color="auto" w:fill="auto"/>
          </w:tcPr>
          <w:p w:rsidR="00736488" w:rsidRPr="00415385" w:rsidRDefault="00736488" w:rsidP="00091F4A">
            <w:pPr>
              <w:rPr>
                <w:i/>
                <w:lang w:val="vi-VN"/>
              </w:rPr>
            </w:pPr>
            <w:r>
              <w:rPr>
                <w:i/>
                <w:noProof/>
              </w:rPr>
              <w:drawing>
                <wp:inline distT="0" distB="0" distL="0" distR="0">
                  <wp:extent cx="213995" cy="90805"/>
                  <wp:effectExtent l="0" t="0" r="0" b="444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3995" cy="90805"/>
                          </a:xfrm>
                          <a:prstGeom prst="rect">
                            <a:avLst/>
                          </a:prstGeom>
                          <a:noFill/>
                          <a:ln>
                            <a:noFill/>
                          </a:ln>
                        </pic:spPr>
                      </pic:pic>
                    </a:graphicData>
                  </a:graphic>
                </wp:inline>
              </w:drawing>
            </w:r>
          </w:p>
        </w:tc>
        <w:tc>
          <w:tcPr>
            <w:tcW w:w="6039" w:type="dxa"/>
            <w:shd w:val="clear" w:color="auto" w:fill="auto"/>
          </w:tcPr>
          <w:p w:rsidR="00736488" w:rsidRPr="00415385" w:rsidRDefault="00736488" w:rsidP="00091F4A">
            <w:pPr>
              <w:rPr>
                <w:lang w:val="vi-VN"/>
              </w:rPr>
            </w:pPr>
            <w:r w:rsidRPr="00415385">
              <w:rPr>
                <w:lang w:val="vi-VN"/>
              </w:rPr>
              <w:t>Biểu tượng này giúp bạn điều chỉnh kích cỡ về chiều ngang, xuất hiện khi bạn ở cạnh trái hoặc phải của cửa sổ</w:t>
            </w:r>
          </w:p>
        </w:tc>
      </w:tr>
      <w:tr w:rsidR="00736488" w:rsidRPr="00415385" w:rsidTr="00415385">
        <w:trPr>
          <w:cantSplit/>
        </w:trPr>
        <w:tc>
          <w:tcPr>
            <w:tcW w:w="1548" w:type="dxa"/>
            <w:tcBorders>
              <w:bottom w:val="single" w:sz="4" w:space="0" w:color="auto"/>
            </w:tcBorders>
            <w:shd w:val="clear" w:color="auto" w:fill="auto"/>
          </w:tcPr>
          <w:p w:rsidR="00736488" w:rsidRPr="00415385" w:rsidRDefault="00736488" w:rsidP="00091F4A">
            <w:pPr>
              <w:rPr>
                <w:i/>
                <w:lang w:val="vi-VN"/>
              </w:rPr>
            </w:pPr>
            <w:r>
              <w:rPr>
                <w:i/>
                <w:noProof/>
              </w:rPr>
              <w:drawing>
                <wp:inline distT="0" distB="0" distL="0" distR="0">
                  <wp:extent cx="82550" cy="19748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50" cy="197485"/>
                          </a:xfrm>
                          <a:prstGeom prst="rect">
                            <a:avLst/>
                          </a:prstGeom>
                          <a:noFill/>
                          <a:ln>
                            <a:noFill/>
                          </a:ln>
                        </pic:spPr>
                      </pic:pic>
                    </a:graphicData>
                  </a:graphic>
                </wp:inline>
              </w:drawing>
            </w:r>
          </w:p>
        </w:tc>
        <w:tc>
          <w:tcPr>
            <w:tcW w:w="6039" w:type="dxa"/>
            <w:tcBorders>
              <w:bottom w:val="single" w:sz="4" w:space="0" w:color="auto"/>
            </w:tcBorders>
            <w:shd w:val="clear" w:color="auto" w:fill="auto"/>
          </w:tcPr>
          <w:p w:rsidR="00736488" w:rsidRPr="00415385" w:rsidRDefault="00736488" w:rsidP="00415385">
            <w:pPr>
              <w:keepNext/>
              <w:rPr>
                <w:lang w:val="vi-VN"/>
              </w:rPr>
            </w:pPr>
            <w:r w:rsidRPr="00415385">
              <w:rPr>
                <w:lang w:val="vi-VN"/>
              </w:rPr>
              <w:t>Biểu tượng này giúp bạn điều chỉnh kích cỡ về chiều dọc, xuất hiện khi bạn ở cạnh trên hoặc dưới của cửa sổ</w:t>
            </w:r>
          </w:p>
        </w:tc>
      </w:tr>
    </w:tbl>
    <w:p w:rsidR="00736488" w:rsidRPr="00B87D5A" w:rsidRDefault="00736488">
      <w:pPr>
        <w:pStyle w:val="Caption"/>
        <w:rPr>
          <w:lang w:val="vi-VN"/>
        </w:rPr>
      </w:pPr>
      <w:r w:rsidRPr="00B87D5A">
        <w:rPr>
          <w:lang w:val="vi-VN"/>
        </w:rPr>
        <w:t xml:space="preserve">Bảng  </w:t>
      </w:r>
      <w:r>
        <w:fldChar w:fldCharType="begin"/>
      </w:r>
      <w:r w:rsidRPr="00B87D5A">
        <w:rPr>
          <w:lang w:val="vi-VN"/>
        </w:rPr>
        <w:instrText xml:space="preserve"> STYLEREF 1 \s </w:instrText>
      </w:r>
      <w:r>
        <w:fldChar w:fldCharType="separate"/>
      </w:r>
      <w:r>
        <w:rPr>
          <w:noProof/>
          <w:lang w:val="vi-VN"/>
        </w:rPr>
        <w:t>2</w:t>
      </w:r>
      <w:r>
        <w:fldChar w:fldCharType="end"/>
      </w:r>
      <w:r w:rsidRPr="00B87D5A">
        <w:rPr>
          <w:lang w:val="vi-VN"/>
        </w:rPr>
        <w:noBreakHyphen/>
      </w:r>
      <w:r>
        <w:fldChar w:fldCharType="begin"/>
      </w:r>
      <w:r w:rsidRPr="00B87D5A">
        <w:rPr>
          <w:lang w:val="vi-VN"/>
        </w:rPr>
        <w:instrText xml:space="preserve"> SEQ Bảng_ \* ARABIC \s 1 </w:instrText>
      </w:r>
      <w:r>
        <w:fldChar w:fldCharType="separate"/>
      </w:r>
      <w:r>
        <w:rPr>
          <w:noProof/>
          <w:lang w:val="vi-VN"/>
        </w:rPr>
        <w:t>3</w:t>
      </w:r>
      <w:r>
        <w:fldChar w:fldCharType="end"/>
      </w:r>
      <w:r w:rsidRPr="00B87D5A">
        <w:rPr>
          <w:lang w:val="vi-VN"/>
        </w:rPr>
        <w:t xml:space="preserve"> Biểu tượng của chuột</w:t>
      </w:r>
    </w:p>
    <w:p w:rsidR="00736488" w:rsidRPr="00B87D5A" w:rsidRDefault="00736488" w:rsidP="002F7BE7">
      <w:pPr>
        <w:pStyle w:val="MyHowtodo"/>
        <w:rPr>
          <w:lang w:val="vi-VN"/>
        </w:rPr>
      </w:pPr>
    </w:p>
    <w:p w:rsidR="00736488" w:rsidRDefault="00736488" w:rsidP="002F7BE7">
      <w:pPr>
        <w:pStyle w:val="MyHowtodo"/>
        <w:rPr>
          <w:lang w:val="vi-VN"/>
        </w:rPr>
      </w:pPr>
      <w:r>
        <w:rPr>
          <w:lang w:val="vi-VN"/>
        </w:rPr>
        <w:t>Để thay đổi kích cỡ của cửa sổ</w:t>
      </w:r>
    </w:p>
    <w:p w:rsidR="00736488" w:rsidRPr="00736897" w:rsidRDefault="00736488" w:rsidP="00736897">
      <w:pPr>
        <w:pStyle w:val="MyAdditionInfo"/>
        <w:framePr w:wrap="around"/>
        <w:jc w:val="right"/>
        <w:rPr>
          <w:iCs/>
          <w:lang w:val="vi-VN"/>
        </w:rPr>
      </w:pPr>
      <w:r w:rsidRPr="00736897">
        <w:rPr>
          <w:iCs/>
          <w:lang w:val="vi-VN"/>
        </w:rPr>
        <w:t>Một</w:t>
      </w:r>
      <w:r w:rsidRPr="00B7746B">
        <w:rPr>
          <w:iCs/>
          <w:lang w:val="vi-VN"/>
        </w:rPr>
        <w:t xml:space="preserve"> </w:t>
      </w:r>
      <w:r>
        <w:rPr>
          <w:iCs/>
          <w:lang w:val="vi-VN"/>
        </w:rPr>
        <w:t xml:space="preserve">thao tác </w:t>
      </w:r>
      <w:r w:rsidRPr="00736897">
        <w:rPr>
          <w:iCs/>
          <w:lang w:val="vi-VN"/>
        </w:rPr>
        <w:t>bạn có thể sử dụng là dùng System menu, chức năng trong phần này cho phép bạn điều chỉnh bằng bàn phím – các nút mũi tên di chuyển</w:t>
      </w:r>
    </w:p>
    <w:p w:rsidR="00736488" w:rsidRDefault="00736488" w:rsidP="0036605C">
      <w:pPr>
        <w:numPr>
          <w:ilvl w:val="0"/>
          <w:numId w:val="26"/>
        </w:numPr>
        <w:rPr>
          <w:lang w:val="vi-VN"/>
        </w:rPr>
      </w:pPr>
      <w:r>
        <w:rPr>
          <w:lang w:val="vi-VN"/>
        </w:rPr>
        <w:t>Rê chuột vào vị trí các cạnh, góc cửa sổ bạn muốn thay đổi</w:t>
      </w:r>
    </w:p>
    <w:p w:rsidR="00736488" w:rsidRDefault="00736488" w:rsidP="0036605C">
      <w:pPr>
        <w:numPr>
          <w:ilvl w:val="0"/>
          <w:numId w:val="26"/>
        </w:numPr>
        <w:rPr>
          <w:lang w:val="vi-VN"/>
        </w:rPr>
      </w:pPr>
      <w:r>
        <w:rPr>
          <w:lang w:val="vi-VN"/>
        </w:rPr>
        <w:t>Nhấn và giữ nguyên chuột khi biểu tượng con chuột đổi thành dạng thay đổi kích cỡ</w:t>
      </w:r>
    </w:p>
    <w:p w:rsidR="00736488" w:rsidRDefault="00736488" w:rsidP="0036605C">
      <w:pPr>
        <w:numPr>
          <w:ilvl w:val="0"/>
          <w:numId w:val="26"/>
        </w:numPr>
        <w:rPr>
          <w:lang w:val="vi-VN"/>
        </w:rPr>
      </w:pPr>
      <w:r>
        <w:rPr>
          <w:lang w:val="vi-VN"/>
        </w:rPr>
        <w:t>Rê sang vị trí mới để có kích cỡ mới của cửa sổ</w:t>
      </w:r>
    </w:p>
    <w:p w:rsidR="00736488" w:rsidRDefault="00736488" w:rsidP="00091F4A">
      <w:pPr>
        <w:rPr>
          <w:lang w:val="vi-VN"/>
        </w:rPr>
      </w:pPr>
      <w:r>
        <w:rPr>
          <w:lang w:val="vi-VN"/>
        </w:rPr>
        <w:t>Đôi khi, bạn tạm thời không sử dụng và muốn thu nhỏ một cửa sổ nào đó. Việc thu nhỏ sẽ làm cửa sổ đó tạm chuyển xuống dưới màn hình để bạn có thể nhìn thấy được các cửa sổ khác hay màn hình Desktop</w:t>
      </w:r>
    </w:p>
    <w:p w:rsidR="00736488" w:rsidRPr="004B605D" w:rsidRDefault="00736488" w:rsidP="002F7D40">
      <w:pPr>
        <w:pStyle w:val="MyHowtodo"/>
        <w:rPr>
          <w:lang w:val="vi-VN"/>
        </w:rPr>
      </w:pPr>
      <w:r>
        <w:rPr>
          <w:lang w:val="vi-VN"/>
        </w:rPr>
        <w:t>Để thu nhỏ một cửa sổ</w:t>
      </w:r>
    </w:p>
    <w:p w:rsidR="00736488" w:rsidRPr="002F7D40" w:rsidRDefault="00736488" w:rsidP="002F7D40">
      <w:pPr>
        <w:pStyle w:val="MyAdditionInfo"/>
        <w:framePr w:wrap="around"/>
        <w:jc w:val="right"/>
        <w:rPr>
          <w:iCs/>
          <w:lang w:val="vi-VN"/>
        </w:rPr>
      </w:pPr>
      <w:r w:rsidRPr="002F7D40">
        <w:rPr>
          <w:iCs/>
          <w:lang w:val="vi-VN"/>
        </w:rPr>
        <w:t>Một thao tác bạn có thể thực hiện để thu nhỏ cửa sổ là nhấn và biểu tượng của cửa sổ đó trên thanh Taskbar, cửa sổ đang thu nhỏ sẽ được phục hồi, và ngược lại</w:t>
      </w:r>
    </w:p>
    <w:p w:rsidR="00736488" w:rsidRDefault="00736488" w:rsidP="002F7D40">
      <w:pPr>
        <w:numPr>
          <w:ilvl w:val="0"/>
          <w:numId w:val="32"/>
        </w:numPr>
        <w:rPr>
          <w:lang w:val="vi-VN"/>
        </w:rPr>
      </w:pPr>
      <w:r>
        <w:rPr>
          <w:lang w:val="vi-VN"/>
        </w:rPr>
        <w:t>Chọn cửa sổ bạn muốn thu nhỏ</w:t>
      </w:r>
    </w:p>
    <w:p w:rsidR="00736488" w:rsidRDefault="00736488" w:rsidP="002F7D40">
      <w:pPr>
        <w:numPr>
          <w:ilvl w:val="0"/>
          <w:numId w:val="32"/>
        </w:numPr>
        <w:rPr>
          <w:lang w:val="vi-VN"/>
        </w:rPr>
      </w:pPr>
      <w:r>
        <w:rPr>
          <w:lang w:val="vi-VN"/>
        </w:rPr>
        <w:t xml:space="preserve">Kích nút Minimize </w:t>
      </w:r>
      <w:r>
        <w:rPr>
          <w:noProof/>
        </w:rPr>
        <w:drawing>
          <wp:inline distT="0" distB="0" distL="0" distR="0">
            <wp:extent cx="172720" cy="14033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2720" cy="140335"/>
                    </a:xfrm>
                    <a:prstGeom prst="rect">
                      <a:avLst/>
                    </a:prstGeom>
                    <a:noFill/>
                    <a:ln>
                      <a:noFill/>
                    </a:ln>
                  </pic:spPr>
                </pic:pic>
              </a:graphicData>
            </a:graphic>
          </wp:inline>
        </w:drawing>
      </w:r>
    </w:p>
    <w:p w:rsidR="00736488" w:rsidRDefault="00736488" w:rsidP="00091F4A">
      <w:pPr>
        <w:rPr>
          <w:lang w:val="vi-VN"/>
        </w:rPr>
      </w:pPr>
      <w:r>
        <w:rPr>
          <w:lang w:val="vi-VN"/>
        </w:rPr>
        <w:t>Hoặc</w:t>
      </w:r>
    </w:p>
    <w:p w:rsidR="00736488" w:rsidRDefault="00736488" w:rsidP="002F7D40">
      <w:pPr>
        <w:numPr>
          <w:ilvl w:val="0"/>
          <w:numId w:val="31"/>
        </w:numPr>
        <w:rPr>
          <w:lang w:val="vi-VN"/>
        </w:rPr>
      </w:pPr>
      <w:r>
        <w:t>Nh</w:t>
      </w:r>
      <w:r w:rsidRPr="00540D79">
        <w:t>ấp</w:t>
      </w:r>
      <w:r>
        <w:t xml:space="preserve"> ph</w:t>
      </w:r>
      <w:r w:rsidRPr="00540D79">
        <w:t>ải</w:t>
      </w:r>
      <w:r>
        <w:t xml:space="preserve"> chu</w:t>
      </w:r>
      <w:r w:rsidRPr="00540D79">
        <w:t>ột</w:t>
      </w:r>
      <w:r>
        <w:t xml:space="preserve"> v</w:t>
      </w:r>
      <w:r w:rsidRPr="00540D79">
        <w:t>ào</w:t>
      </w:r>
      <w:r>
        <w:rPr>
          <w:lang w:val="vi-VN"/>
        </w:rPr>
        <w:t xml:space="preserve"> menu System</w:t>
      </w:r>
    </w:p>
    <w:p w:rsidR="00736488" w:rsidRDefault="00736488" w:rsidP="002F7D40">
      <w:pPr>
        <w:numPr>
          <w:ilvl w:val="0"/>
          <w:numId w:val="31"/>
        </w:numPr>
        <w:rPr>
          <w:lang w:val="vi-VN"/>
        </w:rPr>
      </w:pPr>
      <w:r>
        <w:rPr>
          <w:lang w:val="vi-VN"/>
        </w:rPr>
        <w:t xml:space="preserve">Chọn </w:t>
      </w:r>
      <w:r>
        <w:t>M</w:t>
      </w:r>
      <w:r>
        <w:rPr>
          <w:lang w:val="vi-VN"/>
        </w:rPr>
        <w:t>inimize</w:t>
      </w:r>
    </w:p>
    <w:p w:rsidR="00736488" w:rsidRDefault="00736488" w:rsidP="00091F4A">
      <w:pPr>
        <w:rPr>
          <w:lang w:val="vi-VN"/>
        </w:rPr>
      </w:pPr>
      <w:r>
        <w:rPr>
          <w:lang w:val="vi-VN"/>
        </w:rPr>
        <w:t>Đồng thời trong quá trình sử dụng, bạn có thể cần đóng một cửa sổ nào đó</w:t>
      </w:r>
    </w:p>
    <w:p w:rsidR="00736488" w:rsidRDefault="00736488" w:rsidP="00736897">
      <w:pPr>
        <w:pStyle w:val="MyHowtodo"/>
        <w:rPr>
          <w:lang w:val="vi-VN"/>
        </w:rPr>
      </w:pPr>
      <w:r>
        <w:rPr>
          <w:lang w:val="vi-VN"/>
        </w:rPr>
        <w:t>Để đóng một cửa sổ chính</w:t>
      </w:r>
    </w:p>
    <w:p w:rsidR="00736488" w:rsidRPr="00736897" w:rsidRDefault="00736488" w:rsidP="00B87D5A">
      <w:pPr>
        <w:pStyle w:val="MyAdditionInfo"/>
        <w:framePr w:wrap="around"/>
        <w:jc w:val="right"/>
        <w:rPr>
          <w:iCs/>
          <w:lang w:val="vi-VN"/>
        </w:rPr>
      </w:pPr>
      <w:r w:rsidRPr="00736897">
        <w:rPr>
          <w:iCs/>
          <w:lang w:val="vi-VN"/>
        </w:rPr>
        <w:t>Bạn có thể đóng cửa sổ hiện tại bằng các thực hiện thao tác: giữ nguyên nút Alt trên bàn phím, nhấn F</w:t>
      </w:r>
      <w:r w:rsidRPr="004B605D">
        <w:rPr>
          <w:iCs/>
          <w:lang w:val="vi-VN"/>
        </w:rPr>
        <w:t>4</w:t>
      </w:r>
      <w:r w:rsidRPr="00736897">
        <w:rPr>
          <w:iCs/>
          <w:lang w:val="vi-VN"/>
        </w:rPr>
        <w:t xml:space="preserve"> một lần – lưu ỵ́ không giữ nguyên</w:t>
      </w:r>
      <w:r w:rsidRPr="004B605D">
        <w:rPr>
          <w:iCs/>
          <w:lang w:val="vi-VN"/>
        </w:rPr>
        <w:t xml:space="preserve">, </w:t>
      </w:r>
      <w:r w:rsidRPr="00736897">
        <w:rPr>
          <w:iCs/>
          <w:lang w:val="vi-VN"/>
        </w:rPr>
        <w:t>sau đó thả nút Alt</w:t>
      </w:r>
    </w:p>
    <w:p w:rsidR="00736488" w:rsidRDefault="00736488" w:rsidP="00736897">
      <w:pPr>
        <w:numPr>
          <w:ilvl w:val="0"/>
          <w:numId w:val="27"/>
        </w:numPr>
        <w:rPr>
          <w:lang w:val="vi-VN"/>
        </w:rPr>
      </w:pPr>
      <w:r>
        <w:rPr>
          <w:lang w:val="vi-VN"/>
        </w:rPr>
        <w:t>Trên thanh tiêu đề – title bar, để ý các nút ở cuối thanh tiêu đề về phía phải</w:t>
      </w:r>
    </w:p>
    <w:p w:rsidR="00736488" w:rsidRDefault="00736488" w:rsidP="00736897">
      <w:pPr>
        <w:numPr>
          <w:ilvl w:val="0"/>
          <w:numId w:val="27"/>
        </w:numPr>
        <w:rPr>
          <w:lang w:val="vi-VN"/>
        </w:rPr>
      </w:pPr>
      <w:r>
        <w:rPr>
          <w:lang w:val="vi-VN"/>
        </w:rPr>
        <w:t>Kích nút close</w:t>
      </w:r>
    </w:p>
    <w:p w:rsidR="00736488" w:rsidRDefault="00736488" w:rsidP="00091F4A">
      <w:pPr>
        <w:rPr>
          <w:lang w:val="vi-VN"/>
        </w:rPr>
      </w:pPr>
      <w:r>
        <w:rPr>
          <w:lang w:val="vi-VN"/>
        </w:rPr>
        <w:t>Hoặc</w:t>
      </w:r>
    </w:p>
    <w:p w:rsidR="00736488" w:rsidRDefault="00736488" w:rsidP="00540D79">
      <w:pPr>
        <w:numPr>
          <w:ilvl w:val="0"/>
          <w:numId w:val="67"/>
        </w:numPr>
        <w:rPr>
          <w:lang w:val="vi-VN"/>
        </w:rPr>
      </w:pPr>
      <w:r>
        <w:t>Nh</w:t>
      </w:r>
      <w:r w:rsidRPr="00540D79">
        <w:t>ấp</w:t>
      </w:r>
      <w:r>
        <w:t xml:space="preserve"> ph</w:t>
      </w:r>
      <w:r w:rsidRPr="00540D79">
        <w:t>ải</w:t>
      </w:r>
      <w:r>
        <w:t xml:space="preserve"> chu</w:t>
      </w:r>
      <w:r w:rsidRPr="00540D79">
        <w:t>ột</w:t>
      </w:r>
      <w:r>
        <w:t xml:space="preserve"> v</w:t>
      </w:r>
      <w:r w:rsidRPr="00540D79">
        <w:t>ào</w:t>
      </w:r>
      <w:r>
        <w:rPr>
          <w:lang w:val="vi-VN"/>
        </w:rPr>
        <w:t xml:space="preserve"> menu System</w:t>
      </w:r>
    </w:p>
    <w:p w:rsidR="00736488" w:rsidRDefault="00736488" w:rsidP="00540D79">
      <w:pPr>
        <w:numPr>
          <w:ilvl w:val="0"/>
          <w:numId w:val="67"/>
        </w:numPr>
        <w:rPr>
          <w:lang w:val="vi-VN"/>
        </w:rPr>
      </w:pPr>
      <w:r>
        <w:rPr>
          <w:lang w:val="vi-VN"/>
        </w:rPr>
        <w:t>Chọn Close</w:t>
      </w:r>
    </w:p>
    <w:p w:rsidR="00736488" w:rsidRDefault="00736488" w:rsidP="00E17969">
      <w:pPr>
        <w:rPr>
          <w:lang w:val="vi-VN"/>
        </w:rPr>
      </w:pPr>
      <w:r>
        <w:rPr>
          <w:lang w:val="vi-VN"/>
        </w:rPr>
        <w:t>Đôi lúc cửa sổ của bạn bao gồm một cửa sổ chính và nhiều cửa sổ con bên trong. Khi đó, việc đóng cửa sổ chính sẽ làm đóng cả cửa sổ con. Vậy trong trường hợp bạn chỉ cần đóng cửa sổ con thì sao</w:t>
      </w:r>
    </w:p>
    <w:p w:rsidR="00736488" w:rsidRDefault="00736488" w:rsidP="00E17969">
      <w:pPr>
        <w:pStyle w:val="MyHowtodo"/>
        <w:rPr>
          <w:lang w:val="vi-VN"/>
        </w:rPr>
      </w:pPr>
      <w:r>
        <w:rPr>
          <w:lang w:val="vi-VN"/>
        </w:rPr>
        <w:t>Để đóng một cửa sổ con</w:t>
      </w:r>
    </w:p>
    <w:p w:rsidR="00736488" w:rsidRPr="004B605D" w:rsidRDefault="00736488" w:rsidP="00B87D5A">
      <w:pPr>
        <w:pStyle w:val="MyAdditionInfo"/>
        <w:framePr w:wrap="around"/>
        <w:jc w:val="right"/>
        <w:rPr>
          <w:lang w:val="vi-VN"/>
        </w:rPr>
      </w:pPr>
      <w:r>
        <w:rPr>
          <w:lang w:val="vi-VN"/>
        </w:rPr>
        <w:t>Đ</w:t>
      </w:r>
      <w:r w:rsidRPr="00C97C76">
        <w:rPr>
          <w:lang w:val="vi-VN"/>
        </w:rPr>
        <w:t xml:space="preserve">ể đóng cửa sổ </w:t>
      </w:r>
      <w:r w:rsidRPr="004B605D">
        <w:rPr>
          <w:lang w:val="vi-VN"/>
        </w:rPr>
        <w:t>con</w:t>
      </w:r>
      <w:r>
        <w:rPr>
          <w:lang w:val="vi-VN"/>
        </w:rPr>
        <w:t xml:space="preserve"> bằng phím tắt, bạn nhấn </w:t>
      </w:r>
      <w:r w:rsidRPr="00C97C76">
        <w:rPr>
          <w:lang w:val="vi-VN"/>
        </w:rPr>
        <w:t>Ctrl</w:t>
      </w:r>
      <w:r>
        <w:rPr>
          <w:lang w:val="vi-VN"/>
        </w:rPr>
        <w:t xml:space="preserve"> sau đó nhấn </w:t>
      </w:r>
      <w:r w:rsidRPr="00C97C76">
        <w:rPr>
          <w:lang w:val="vi-VN"/>
        </w:rPr>
        <w:t>F</w:t>
      </w:r>
      <w:r w:rsidRPr="004B605D">
        <w:rPr>
          <w:lang w:val="vi-VN"/>
        </w:rPr>
        <w:t>4</w:t>
      </w:r>
    </w:p>
    <w:p w:rsidR="00736488" w:rsidRDefault="00736488" w:rsidP="00E17969">
      <w:pPr>
        <w:numPr>
          <w:ilvl w:val="0"/>
          <w:numId w:val="30"/>
        </w:numPr>
        <w:rPr>
          <w:lang w:val="vi-VN"/>
        </w:rPr>
      </w:pPr>
      <w:r>
        <w:rPr>
          <w:lang w:val="vi-VN"/>
        </w:rPr>
        <w:t>Thông thường dưới nút Close cho cửa sổ chính sẽ có một nút hình dấu chéo gọi là Close Window</w:t>
      </w:r>
    </w:p>
    <w:p w:rsidR="00736488" w:rsidRPr="00E17969" w:rsidRDefault="00736488" w:rsidP="00E17969">
      <w:pPr>
        <w:numPr>
          <w:ilvl w:val="0"/>
          <w:numId w:val="30"/>
        </w:numPr>
        <w:rPr>
          <w:lang w:val="vi-VN"/>
        </w:rPr>
      </w:pPr>
      <w:r>
        <w:rPr>
          <w:lang w:val="vi-VN"/>
        </w:rPr>
        <w:t>Nhấn nút Close Window để đóng từng cửa sổ con trong cửa sổ to</w:t>
      </w:r>
    </w:p>
    <w:p w:rsidR="00736488" w:rsidRDefault="00736488" w:rsidP="00091F4A">
      <w:pPr>
        <w:rPr>
          <w:lang w:val="vi-VN"/>
        </w:rPr>
      </w:pPr>
      <w:r>
        <w:rPr>
          <w:lang w:val="vi-VN"/>
        </w:rPr>
        <w:t>Một vấn đề nữa bạn cần quan tâm là vị trí của cửa sổ trên màn hình. Thông thườn việc mở và đặt vị trí cửa sổ như thế nào là do chương trình quyết định. Có thể là mở ra ở chế độ phóng to, mở ra ở vị trí mà lần trước bị đóng v.v.. Các quá trình mở và xếp đặt cửa sổ như vậy sẽ trở nên bất tiện nếu bạn không thể thay đổi được vị trí của nó.</w:t>
      </w:r>
    </w:p>
    <w:p w:rsidR="00736488" w:rsidRDefault="00736488" w:rsidP="00736897">
      <w:pPr>
        <w:pStyle w:val="MyHowtodo"/>
        <w:rPr>
          <w:lang w:val="vi-VN"/>
        </w:rPr>
      </w:pPr>
      <w:r>
        <w:rPr>
          <w:lang w:val="vi-VN"/>
        </w:rPr>
        <w:t>Để thay đổi vị trí của cửa sổ</w:t>
      </w:r>
    </w:p>
    <w:p w:rsidR="00736488" w:rsidRDefault="00736488" w:rsidP="00E17969">
      <w:pPr>
        <w:numPr>
          <w:ilvl w:val="0"/>
          <w:numId w:val="28"/>
        </w:numPr>
        <w:rPr>
          <w:lang w:val="vi-VN"/>
        </w:rPr>
      </w:pPr>
      <w:r>
        <w:rPr>
          <w:lang w:val="vi-VN"/>
        </w:rPr>
        <w:t>Rê chuột vào thanh tiêu để – title bar</w:t>
      </w:r>
    </w:p>
    <w:p w:rsidR="00736488" w:rsidRDefault="00736488" w:rsidP="00E17969">
      <w:pPr>
        <w:numPr>
          <w:ilvl w:val="0"/>
          <w:numId w:val="28"/>
        </w:numPr>
        <w:rPr>
          <w:lang w:val="vi-VN"/>
        </w:rPr>
      </w:pPr>
      <w:r>
        <w:rPr>
          <w:lang w:val="vi-VN"/>
        </w:rPr>
        <w:t>Nhấn và giữ nguyên, sau đó di chuyển sang vị trí mới</w:t>
      </w:r>
    </w:p>
    <w:p w:rsidR="00736488" w:rsidRDefault="00736488" w:rsidP="00E17969">
      <w:pPr>
        <w:numPr>
          <w:ilvl w:val="1"/>
          <w:numId w:val="28"/>
        </w:numPr>
        <w:rPr>
          <w:lang w:val="vi-VN"/>
        </w:rPr>
      </w:pPr>
      <w:r>
        <w:rPr>
          <w:lang w:val="vi-VN"/>
        </w:rPr>
        <w:t xml:space="preserve">Độ </w:t>
      </w:r>
      <w:r w:rsidRPr="004B605D">
        <w:rPr>
          <w:lang w:val="vi-VN"/>
        </w:rPr>
        <w:t>di</w:t>
      </w:r>
      <w:r>
        <w:rPr>
          <w:lang w:val="vi-VN"/>
        </w:rPr>
        <w:t xml:space="preserve"> chuyển chuột sẽ là độ lệch của cửa sổ.</w:t>
      </w:r>
    </w:p>
    <w:p w:rsidR="00736488" w:rsidRDefault="00736488" w:rsidP="00E17969">
      <w:pPr>
        <w:numPr>
          <w:ilvl w:val="0"/>
          <w:numId w:val="28"/>
        </w:numPr>
        <w:rPr>
          <w:lang w:val="vi-VN"/>
        </w:rPr>
      </w:pPr>
      <w:r>
        <w:rPr>
          <w:lang w:val="vi-VN"/>
        </w:rPr>
        <w:t>Thả chuột khi bạn chọn được vị trí thích hợp</w:t>
      </w:r>
    </w:p>
    <w:p w:rsidR="00736488" w:rsidRDefault="00736488" w:rsidP="00091F4A">
      <w:pPr>
        <w:rPr>
          <w:lang w:val="vi-VN"/>
        </w:rPr>
      </w:pPr>
      <w:r>
        <w:rPr>
          <w:lang w:val="vi-VN"/>
        </w:rPr>
        <w:t>Ngoài ra bạn có thể thao tác bằng System menu</w:t>
      </w:r>
    </w:p>
    <w:p w:rsidR="00736488" w:rsidRDefault="00736488" w:rsidP="00E17969">
      <w:pPr>
        <w:numPr>
          <w:ilvl w:val="0"/>
          <w:numId w:val="29"/>
        </w:numPr>
        <w:rPr>
          <w:lang w:val="vi-VN"/>
        </w:rPr>
      </w:pPr>
      <w:r>
        <w:rPr>
          <w:lang w:val="vi-VN"/>
        </w:rPr>
        <w:t>Gọi System menu</w:t>
      </w:r>
    </w:p>
    <w:p w:rsidR="00736488" w:rsidRDefault="00736488" w:rsidP="00E17969">
      <w:pPr>
        <w:numPr>
          <w:ilvl w:val="0"/>
          <w:numId w:val="29"/>
        </w:numPr>
        <w:rPr>
          <w:lang w:val="vi-VN"/>
        </w:rPr>
      </w:pPr>
      <w:r>
        <w:rPr>
          <w:lang w:val="vi-VN"/>
        </w:rPr>
        <w:t>Chọn Move</w:t>
      </w:r>
    </w:p>
    <w:p w:rsidR="00736488" w:rsidRDefault="00736488" w:rsidP="00E17969">
      <w:pPr>
        <w:numPr>
          <w:ilvl w:val="0"/>
          <w:numId w:val="29"/>
        </w:numPr>
        <w:rPr>
          <w:lang w:val="vi-VN"/>
        </w:rPr>
      </w:pPr>
      <w:r>
        <w:rPr>
          <w:lang w:val="vi-VN"/>
        </w:rPr>
        <w:t>Dùng các nút mũi tên lên xuống để điều chỉnh</w:t>
      </w:r>
    </w:p>
    <w:p w:rsidR="00736488" w:rsidRDefault="00736488" w:rsidP="00E17969">
      <w:pPr>
        <w:numPr>
          <w:ilvl w:val="0"/>
          <w:numId w:val="29"/>
        </w:numPr>
        <w:rPr>
          <w:lang w:val="vi-VN"/>
        </w:rPr>
      </w:pPr>
      <w:r>
        <w:rPr>
          <w:lang w:val="vi-VN"/>
        </w:rPr>
        <w:t>Nhấn Enter khi xác lập được vị trí cần thiết</w:t>
      </w:r>
    </w:p>
    <w:p w:rsidR="00736488" w:rsidRDefault="00736488" w:rsidP="00EB3829">
      <w:pPr>
        <w:pStyle w:val="Heading3"/>
        <w:rPr>
          <w:lang w:val="vi-VN"/>
        </w:rPr>
      </w:pPr>
      <w:bookmarkStart w:id="18" w:name="_Toc104689499"/>
      <w:bookmarkStart w:id="19" w:name="_Toc313959813"/>
      <w:r>
        <w:rPr>
          <w:lang w:val="vi-VN"/>
        </w:rPr>
        <w:t>Di chuyển giữa các cửa sổ</w:t>
      </w:r>
      <w:bookmarkEnd w:id="18"/>
      <w:bookmarkEnd w:id="19"/>
    </w:p>
    <w:p w:rsidR="00736488" w:rsidRDefault="00736488" w:rsidP="00EB3829">
      <w:pPr>
        <w:rPr>
          <w:lang w:val="vi-VN"/>
        </w:rPr>
      </w:pPr>
      <w:r>
        <w:rPr>
          <w:lang w:val="vi-VN"/>
        </w:rPr>
        <w:t>Thông thường việc chuyển giữa các cửa sổ chỉ đơn giản là bạn kích chuột vào cửa sổ cần lựa chọn là bạn đã chuyển tới đó.</w:t>
      </w:r>
    </w:p>
    <w:p w:rsidR="00736488" w:rsidRDefault="00736488" w:rsidP="002F7D40">
      <w:pPr>
        <w:pStyle w:val="MyHowtodo"/>
        <w:rPr>
          <w:lang w:val="vi-VN"/>
        </w:rPr>
      </w:pPr>
      <w:r>
        <w:rPr>
          <w:lang w:val="vi-VN"/>
        </w:rPr>
        <w:t>Thao tác cơ bản để di chuyển giữa các cửa sổ</w:t>
      </w:r>
    </w:p>
    <w:p w:rsidR="00736488" w:rsidRDefault="00736488" w:rsidP="00EB3829">
      <w:pPr>
        <w:rPr>
          <w:lang w:val="vi-VN"/>
        </w:rPr>
      </w:pPr>
      <w:r>
        <w:rPr>
          <w:lang w:val="vi-VN"/>
        </w:rPr>
        <w:t>Nhấn vào tên cửa sổ đó trên thanh task bar, bạn sẽ được chuyển tới cửa sổ đó</w:t>
      </w:r>
    </w:p>
    <w:p w:rsidR="00736488" w:rsidRDefault="00736488" w:rsidP="00EB3829">
      <w:pPr>
        <w:rPr>
          <w:lang w:val="vi-VN"/>
        </w:rPr>
      </w:pPr>
      <w:r>
        <w:rPr>
          <w:lang w:val="vi-VN"/>
        </w:rPr>
        <w:t xml:space="preserve">Hoặc bạn có thể thao tác </w:t>
      </w:r>
      <w:r w:rsidRPr="004B605D">
        <w:rPr>
          <w:rStyle w:val="Strong"/>
          <w:lang w:val="vi-VN"/>
        </w:rPr>
        <w:t>bằng phím tắt</w:t>
      </w:r>
    </w:p>
    <w:p w:rsidR="00736488" w:rsidRDefault="00736488" w:rsidP="002F7D40">
      <w:pPr>
        <w:numPr>
          <w:ilvl w:val="0"/>
          <w:numId w:val="33"/>
        </w:numPr>
        <w:rPr>
          <w:lang w:val="vi-VN"/>
        </w:rPr>
      </w:pPr>
      <w:r>
        <w:rPr>
          <w:lang w:val="vi-VN"/>
        </w:rPr>
        <w:t>Nhấn và giữ nút Alt</w:t>
      </w:r>
      <w:bookmarkStart w:id="20" w:name="_GoBack"/>
      <w:bookmarkEnd w:id="20"/>
    </w:p>
    <w:p w:rsidR="00736488" w:rsidRDefault="00736488" w:rsidP="002F7D40">
      <w:pPr>
        <w:numPr>
          <w:ilvl w:val="0"/>
          <w:numId w:val="33"/>
        </w:numPr>
        <w:rPr>
          <w:lang w:val="vi-VN"/>
        </w:rPr>
      </w:pPr>
      <w:r>
        <w:rPr>
          <w:lang w:val="vi-VN"/>
        </w:rPr>
        <w:t>Nhấn tab để chọn lần lượt các cửa sổ</w:t>
      </w:r>
    </w:p>
    <w:p w:rsidR="00736488" w:rsidRDefault="00736488" w:rsidP="002F7D40">
      <w:pPr>
        <w:numPr>
          <w:ilvl w:val="1"/>
          <w:numId w:val="33"/>
        </w:numPr>
        <w:rPr>
          <w:lang w:val="vi-VN"/>
        </w:rPr>
      </w:pPr>
      <w:r>
        <w:rPr>
          <w:lang w:val="vi-VN"/>
        </w:rPr>
        <w:t>Tên cửa sổ sẽ được hiển thị ở phía dưới</w:t>
      </w:r>
    </w:p>
    <w:p w:rsidR="00736488" w:rsidRPr="009A291C" w:rsidRDefault="00736488" w:rsidP="00EB3829">
      <w:pPr>
        <w:numPr>
          <w:ilvl w:val="0"/>
          <w:numId w:val="33"/>
        </w:numPr>
        <w:rPr>
          <w:lang w:val="vi-VN"/>
        </w:rPr>
        <w:sectPr w:rsidR="00736488" w:rsidRPr="009A291C" w:rsidSect="00EB0E18">
          <w:headerReference w:type="even" r:id="rId22"/>
          <w:headerReference w:type="default" r:id="rId23"/>
          <w:footerReference w:type="even" r:id="rId24"/>
          <w:headerReference w:type="first" r:id="rId25"/>
          <w:footnotePr>
            <w:numRestart w:val="eachPage"/>
          </w:footnotePr>
          <w:type w:val="oddPage"/>
          <w:pgSz w:w="11907" w:h="16840" w:code="9"/>
          <w:pgMar w:top="1701" w:right="1134" w:bottom="1814" w:left="3402" w:header="720" w:footer="720" w:gutter="0"/>
          <w:cols w:space="720"/>
          <w:docGrid w:linePitch="360"/>
        </w:sectPr>
      </w:pPr>
      <w:r>
        <w:rPr>
          <w:lang w:val="vi-VN"/>
        </w:rPr>
        <w:t>Khi chọn tới cửa sổ bạn cần, thả nút Alt</w:t>
      </w:r>
    </w:p>
    <w:p w:rsidR="00F95600" w:rsidRPr="009A291C" w:rsidRDefault="00F95600" w:rsidP="009A291C"/>
    <w:sectPr w:rsidR="00F95600" w:rsidRPr="009A291C" w:rsidSect="00EB0E18">
      <w:headerReference w:type="even" r:id="rId26"/>
      <w:headerReference w:type="default" r:id="rId27"/>
      <w:footerReference w:type="even" r:id="rId28"/>
      <w:headerReference w:type="first" r:id="rId29"/>
      <w:footnotePr>
        <w:numRestart w:val="eachPage"/>
      </w:footnotePr>
      <w:type w:val="oddPage"/>
      <w:pgSz w:w="11907" w:h="16840" w:code="9"/>
      <w:pgMar w:top="1701" w:right="1134" w:bottom="1814" w:left="340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3D1F" w:rsidRDefault="004D3D1F">
      <w:r>
        <w:separator/>
      </w:r>
    </w:p>
  </w:endnote>
  <w:endnote w:type="continuationSeparator" w:id="0">
    <w:p w:rsidR="004D3D1F" w:rsidRDefault="004D3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88" w:rsidRPr="00FE3E27" w:rsidRDefault="00736488" w:rsidP="00C02C46">
    <w:pPr>
      <w:pStyle w:val="Footer"/>
      <w:tabs>
        <w:tab w:val="clear" w:pos="4320"/>
        <w:tab w:val="clear" w:pos="8640"/>
        <w:tab w:val="left" w:pos="720"/>
        <w:tab w:val="right" w:pos="9360"/>
      </w:tabs>
      <w:rPr>
        <w:sz w:val="18"/>
        <w:szCs w:val="18"/>
      </w:rPr>
    </w:pPr>
    <w:r>
      <w:rPr>
        <w:rStyle w:val="PageNumber"/>
        <w:rFonts w:ascii="Arial" w:hAnsi="Arial" w:cs="Arial"/>
        <w:b/>
        <w:i/>
        <w:w w:val="80"/>
        <w:sz w:val="18"/>
        <w:szCs w:val="18"/>
      </w:rPr>
      <w:t>B</w:t>
    </w:r>
    <w:r w:rsidRPr="008D6A0B">
      <w:rPr>
        <w:rStyle w:val="PageNumber"/>
        <w:rFonts w:ascii="Arial" w:hAnsi="Arial" w:cs="Arial"/>
        <w:b/>
        <w:i/>
        <w:w w:val="80"/>
        <w:sz w:val="18"/>
        <w:szCs w:val="18"/>
      </w:rPr>
      <w:t>ài</w:t>
    </w:r>
    <w:r>
      <w:rPr>
        <w:rStyle w:val="PageNumber"/>
        <w:rFonts w:ascii="Arial" w:hAnsi="Arial" w:cs="Arial"/>
        <w:b/>
        <w:i/>
        <w:w w:val="80"/>
        <w:sz w:val="18"/>
        <w:szCs w:val="18"/>
      </w:rPr>
      <w:t xml:space="preserve"> 2        L</w:t>
    </w:r>
    <w:r w:rsidRPr="00B721B4">
      <w:rPr>
        <w:rStyle w:val="PageNumber"/>
        <w:rFonts w:ascii="Arial" w:hAnsi="Arial" w:cs="Arial"/>
        <w:b/>
        <w:i/>
        <w:w w:val="80"/>
        <w:sz w:val="18"/>
        <w:szCs w:val="18"/>
      </w:rPr>
      <w:t>àm</w:t>
    </w:r>
    <w:r>
      <w:rPr>
        <w:rStyle w:val="PageNumber"/>
        <w:rFonts w:ascii="Arial" w:hAnsi="Arial" w:cs="Arial"/>
        <w:b/>
        <w:i/>
        <w:w w:val="80"/>
        <w:sz w:val="18"/>
        <w:szCs w:val="18"/>
      </w:rPr>
      <w:t xml:space="preserve"> vi</w:t>
    </w:r>
    <w:r w:rsidRPr="00B721B4">
      <w:rPr>
        <w:rStyle w:val="PageNumber"/>
        <w:rFonts w:ascii="Arial" w:hAnsi="Arial" w:cs="Arial"/>
        <w:b/>
        <w:i/>
        <w:w w:val="80"/>
        <w:sz w:val="18"/>
        <w:szCs w:val="18"/>
      </w:rPr>
      <w:t>ệc</w:t>
    </w:r>
    <w:r>
      <w:rPr>
        <w:rStyle w:val="PageNumber"/>
        <w:rFonts w:ascii="Arial" w:hAnsi="Arial" w:cs="Arial"/>
        <w:b/>
        <w:i/>
        <w:w w:val="80"/>
        <w:sz w:val="18"/>
        <w:szCs w:val="18"/>
      </w:rPr>
      <w:t xml:space="preserve"> v</w:t>
    </w:r>
    <w:r w:rsidRPr="00B721B4">
      <w:rPr>
        <w:rStyle w:val="PageNumber"/>
        <w:rFonts w:ascii="Arial" w:hAnsi="Arial" w:cs="Arial"/>
        <w:b/>
        <w:i/>
        <w:w w:val="80"/>
        <w:sz w:val="18"/>
        <w:szCs w:val="18"/>
      </w:rPr>
      <w:t>ới</w:t>
    </w:r>
    <w:r>
      <w:rPr>
        <w:rStyle w:val="PageNumber"/>
        <w:rFonts w:ascii="Arial" w:hAnsi="Arial" w:cs="Arial"/>
        <w:b/>
        <w:i/>
        <w:w w:val="80"/>
        <w:sz w:val="18"/>
        <w:szCs w:val="18"/>
      </w:rPr>
      <w:t xml:space="preserve"> m</w:t>
    </w:r>
    <w:r w:rsidRPr="00B721B4">
      <w:rPr>
        <w:rStyle w:val="PageNumber"/>
        <w:rFonts w:ascii="Arial" w:hAnsi="Arial" w:cs="Arial"/>
        <w:b/>
        <w:i/>
        <w:w w:val="80"/>
        <w:sz w:val="18"/>
        <w:szCs w:val="18"/>
      </w:rPr>
      <w:t>àn</w:t>
    </w:r>
    <w:r>
      <w:rPr>
        <w:rStyle w:val="PageNumber"/>
        <w:rFonts w:ascii="Arial" w:hAnsi="Arial" w:cs="Arial"/>
        <w:b/>
        <w:i/>
        <w:w w:val="80"/>
        <w:sz w:val="18"/>
        <w:szCs w:val="18"/>
      </w:rPr>
      <w:t xml:space="preserve"> h</w:t>
    </w:r>
    <w:r w:rsidRPr="00B721B4">
      <w:rPr>
        <w:rStyle w:val="PageNumber"/>
        <w:rFonts w:ascii="Arial" w:hAnsi="Arial" w:cs="Arial"/>
        <w:b/>
        <w:i/>
        <w:w w:val="80"/>
        <w:sz w:val="18"/>
        <w:szCs w:val="18"/>
      </w:rPr>
      <w:t>ình</w:t>
    </w:r>
    <w:r>
      <w:rPr>
        <w:rStyle w:val="PageNumber"/>
        <w:rFonts w:ascii="Arial" w:hAnsi="Arial" w:cs="Arial"/>
        <w:b/>
        <w:i/>
        <w:w w:val="80"/>
        <w:sz w:val="18"/>
        <w:szCs w:val="18"/>
      </w:rPr>
      <w:t xml:space="preserve"> D</w:t>
    </w:r>
    <w:r w:rsidRPr="00B721B4">
      <w:rPr>
        <w:rStyle w:val="PageNumber"/>
        <w:rFonts w:ascii="Arial" w:hAnsi="Arial" w:cs="Arial"/>
        <w:b/>
        <w:i/>
        <w:w w:val="80"/>
        <w:sz w:val="18"/>
        <w:szCs w:val="18"/>
      </w:rPr>
      <w:t>es</w:t>
    </w:r>
    <w:r>
      <w:rPr>
        <w:rStyle w:val="PageNumber"/>
        <w:rFonts w:ascii="Arial" w:hAnsi="Arial" w:cs="Arial"/>
        <w:b/>
        <w:i/>
        <w:w w:val="80"/>
        <w:sz w:val="18"/>
        <w:szCs w:val="18"/>
      </w:rPr>
      <w:t>ktop</w:t>
    </w:r>
    <w:r w:rsidRPr="00FE3E27">
      <w:rPr>
        <w:sz w:val="18"/>
        <w:szCs w:val="18"/>
      </w:rPr>
      <w:tab/>
    </w:r>
    <w:r w:rsidRPr="00FE3E27">
      <w:rPr>
        <w:rStyle w:val="PageNumber"/>
        <w:rFonts w:ascii="Arial Narrow" w:hAnsi="Arial Narrow"/>
        <w:b/>
        <w:sz w:val="18"/>
        <w:szCs w:val="18"/>
      </w:rPr>
      <w:fldChar w:fldCharType="begin"/>
    </w:r>
    <w:r w:rsidRPr="00FE3E27">
      <w:rPr>
        <w:rStyle w:val="PageNumber"/>
        <w:rFonts w:ascii="Arial Narrow" w:hAnsi="Arial Narrow"/>
        <w:b/>
        <w:sz w:val="18"/>
        <w:szCs w:val="18"/>
      </w:rPr>
      <w:instrText xml:space="preserve"> PAGE </w:instrText>
    </w:r>
    <w:r w:rsidRPr="00FE3E27">
      <w:rPr>
        <w:rStyle w:val="PageNumber"/>
        <w:rFonts w:ascii="Arial Narrow" w:hAnsi="Arial Narrow"/>
        <w:b/>
        <w:sz w:val="18"/>
        <w:szCs w:val="18"/>
      </w:rPr>
      <w:fldChar w:fldCharType="separate"/>
    </w:r>
    <w:r>
      <w:rPr>
        <w:rStyle w:val="PageNumber"/>
        <w:rFonts w:ascii="Arial Narrow" w:hAnsi="Arial Narrow"/>
        <w:b/>
        <w:noProof/>
        <w:sz w:val="18"/>
        <w:szCs w:val="18"/>
      </w:rPr>
      <w:t>40</w:t>
    </w:r>
    <w:r w:rsidRPr="00FE3E27">
      <w:rPr>
        <w:rStyle w:val="PageNumber"/>
        <w:rFonts w:ascii="Arial Narrow" w:hAnsi="Arial Narrow"/>
        <w:b/>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D3" w:rsidRPr="00FE3E27" w:rsidRDefault="00C351D3" w:rsidP="00C02C46">
    <w:pPr>
      <w:pStyle w:val="Footer"/>
      <w:tabs>
        <w:tab w:val="clear" w:pos="4320"/>
        <w:tab w:val="clear" w:pos="8640"/>
        <w:tab w:val="left" w:pos="720"/>
        <w:tab w:val="right" w:pos="9360"/>
      </w:tabs>
      <w:rPr>
        <w:sz w:val="18"/>
        <w:szCs w:val="18"/>
      </w:rPr>
    </w:pPr>
    <w:r>
      <w:rPr>
        <w:rStyle w:val="PageNumber"/>
        <w:rFonts w:ascii="Arial" w:hAnsi="Arial" w:cs="Arial"/>
        <w:b/>
        <w:i/>
        <w:w w:val="80"/>
        <w:sz w:val="18"/>
        <w:szCs w:val="18"/>
        <w:lang w:val="vi-VN"/>
      </w:rPr>
      <w:fldChar w:fldCharType="begin"/>
    </w:r>
    <w:r>
      <w:rPr>
        <w:rStyle w:val="PageNumber"/>
        <w:rFonts w:ascii="Arial" w:hAnsi="Arial" w:cs="Arial"/>
        <w:b/>
        <w:i/>
        <w:w w:val="80"/>
        <w:sz w:val="18"/>
        <w:szCs w:val="18"/>
        <w:lang w:val="vi-VN"/>
      </w:rPr>
      <w:instrText xml:space="preserve"> REF _Ref90337710 \r \h </w:instrText>
    </w:r>
    <w:r>
      <w:rPr>
        <w:rStyle w:val="PageNumber"/>
        <w:lang w:val="vi-VN"/>
      </w:rPr>
      <w:instrText xml:space="preserve"> \* MERGEFORMAT </w:instrText>
    </w:r>
    <w:r>
      <w:rPr>
        <w:rStyle w:val="PageNumber"/>
        <w:rFonts w:ascii="Arial" w:hAnsi="Arial" w:cs="Arial"/>
        <w:b/>
        <w:i/>
        <w:w w:val="80"/>
        <w:sz w:val="18"/>
        <w:szCs w:val="18"/>
        <w:lang w:val="vi-VN"/>
      </w:rPr>
    </w:r>
    <w:r>
      <w:rPr>
        <w:rStyle w:val="PageNumber"/>
        <w:rFonts w:ascii="Arial" w:hAnsi="Arial" w:cs="Arial"/>
        <w:b/>
        <w:i/>
        <w:w w:val="80"/>
        <w:sz w:val="18"/>
        <w:szCs w:val="18"/>
        <w:lang w:val="vi-VN"/>
      </w:rPr>
      <w:fldChar w:fldCharType="separate"/>
    </w:r>
    <w:r w:rsidR="00B930B9">
      <w:rPr>
        <w:rStyle w:val="PageNumber"/>
        <w:rFonts w:ascii="Arial" w:hAnsi="Arial" w:cs="Arial"/>
        <w:b/>
        <w:i/>
        <w:w w:val="80"/>
        <w:sz w:val="18"/>
        <w:szCs w:val="18"/>
        <w:lang w:val="vi-VN"/>
      </w:rPr>
      <w:t>Bài 5</w:t>
    </w:r>
    <w:r w:rsidR="00B930B9">
      <w:rPr>
        <w:rStyle w:val="PageNumber"/>
        <w:rFonts w:ascii="Arial" w:hAnsi="Arial" w:cs="Arial"/>
        <w:b/>
        <w:i/>
        <w:w w:val="80"/>
        <w:sz w:val="18"/>
        <w:szCs w:val="18"/>
        <w:lang w:val="vi-VN"/>
      </w:rPr>
      <w:tab/>
    </w:r>
    <w:r>
      <w:rPr>
        <w:rStyle w:val="PageNumber"/>
        <w:rFonts w:ascii="Arial" w:hAnsi="Arial" w:cs="Arial"/>
        <w:b/>
        <w:i/>
        <w:w w:val="80"/>
        <w:sz w:val="18"/>
        <w:szCs w:val="18"/>
        <w:lang w:val="vi-VN"/>
      </w:rPr>
      <w:fldChar w:fldCharType="end"/>
    </w:r>
    <w:r>
      <w:rPr>
        <w:rStyle w:val="PageNumber"/>
        <w:rFonts w:ascii="Arial" w:hAnsi="Arial" w:cs="Arial"/>
        <w:b/>
        <w:i/>
        <w:w w:val="80"/>
        <w:sz w:val="18"/>
        <w:szCs w:val="18"/>
        <w:lang w:val="vi-VN"/>
      </w:rPr>
      <w:fldChar w:fldCharType="begin"/>
    </w:r>
    <w:r>
      <w:rPr>
        <w:rStyle w:val="PageNumber"/>
        <w:rFonts w:ascii="Arial" w:hAnsi="Arial" w:cs="Arial"/>
        <w:b/>
        <w:i/>
        <w:w w:val="80"/>
        <w:sz w:val="18"/>
        <w:szCs w:val="18"/>
        <w:lang w:val="vi-VN"/>
      </w:rPr>
      <w:instrText xml:space="preserve"> REF _Ref90337710 \h </w:instrText>
    </w:r>
    <w:r>
      <w:rPr>
        <w:rStyle w:val="PageNumber"/>
        <w:lang w:val="vi-VN"/>
      </w:rPr>
      <w:instrText xml:space="preserve"> \* MERGEFORMAT </w:instrText>
    </w:r>
    <w:r>
      <w:rPr>
        <w:rStyle w:val="PageNumber"/>
        <w:rFonts w:ascii="Arial" w:hAnsi="Arial" w:cs="Arial"/>
        <w:b/>
        <w:i/>
        <w:w w:val="80"/>
        <w:sz w:val="18"/>
        <w:szCs w:val="18"/>
        <w:lang w:val="vi-VN"/>
      </w:rPr>
    </w:r>
    <w:r>
      <w:rPr>
        <w:rStyle w:val="PageNumber"/>
        <w:rFonts w:ascii="Arial" w:hAnsi="Arial" w:cs="Arial"/>
        <w:b/>
        <w:i/>
        <w:w w:val="80"/>
        <w:sz w:val="18"/>
        <w:szCs w:val="18"/>
        <w:lang w:val="vi-VN"/>
      </w:rPr>
      <w:fldChar w:fldCharType="separate"/>
    </w:r>
    <w:r w:rsidR="00B930B9" w:rsidRPr="00B930B9">
      <w:rPr>
        <w:rStyle w:val="PageNumber"/>
        <w:rFonts w:ascii="Arial" w:hAnsi="Arial" w:cs="Arial"/>
        <w:b/>
        <w:i/>
        <w:w w:val="80"/>
        <w:sz w:val="18"/>
        <w:szCs w:val="18"/>
      </w:rPr>
      <w:t>Quản lý in ấn</w:t>
    </w:r>
    <w:r>
      <w:rPr>
        <w:rStyle w:val="PageNumber"/>
        <w:rFonts w:ascii="Arial" w:hAnsi="Arial" w:cs="Arial"/>
        <w:b/>
        <w:i/>
        <w:w w:val="80"/>
        <w:sz w:val="18"/>
        <w:szCs w:val="18"/>
        <w:lang w:val="vi-VN"/>
      </w:rPr>
      <w:fldChar w:fldCharType="end"/>
    </w:r>
    <w:r w:rsidRPr="00FE3E27">
      <w:rPr>
        <w:sz w:val="18"/>
        <w:szCs w:val="18"/>
      </w:rPr>
      <w:tab/>
    </w:r>
    <w:r w:rsidRPr="00FE3E27">
      <w:rPr>
        <w:rStyle w:val="PageNumber"/>
        <w:rFonts w:ascii="Arial Narrow" w:hAnsi="Arial Narrow"/>
        <w:b/>
        <w:sz w:val="18"/>
        <w:szCs w:val="18"/>
      </w:rPr>
      <w:fldChar w:fldCharType="begin"/>
    </w:r>
    <w:r w:rsidRPr="00FE3E27">
      <w:rPr>
        <w:rStyle w:val="PageNumber"/>
        <w:rFonts w:ascii="Arial Narrow" w:hAnsi="Arial Narrow"/>
        <w:b/>
        <w:sz w:val="18"/>
        <w:szCs w:val="18"/>
      </w:rPr>
      <w:instrText xml:space="preserve"> PAGE </w:instrText>
    </w:r>
    <w:r w:rsidRPr="00FE3E27">
      <w:rPr>
        <w:rStyle w:val="PageNumber"/>
        <w:rFonts w:ascii="Arial Narrow" w:hAnsi="Arial Narrow"/>
        <w:b/>
        <w:sz w:val="18"/>
        <w:szCs w:val="18"/>
      </w:rPr>
      <w:fldChar w:fldCharType="separate"/>
    </w:r>
    <w:r w:rsidR="009A291C">
      <w:rPr>
        <w:rStyle w:val="PageNumber"/>
        <w:rFonts w:ascii="Arial Narrow" w:hAnsi="Arial Narrow"/>
        <w:b/>
        <w:noProof/>
        <w:sz w:val="18"/>
        <w:szCs w:val="18"/>
      </w:rPr>
      <w:t>48</w:t>
    </w:r>
    <w:r w:rsidRPr="00FE3E27">
      <w:rPr>
        <w:rStyle w:val="PageNumber"/>
        <w:rFonts w:ascii="Arial Narrow" w:hAnsi="Arial Narrow"/>
        <w:b/>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3D1F" w:rsidRDefault="004D3D1F">
      <w:r>
        <w:separator/>
      </w:r>
    </w:p>
  </w:footnote>
  <w:footnote w:type="continuationSeparator" w:id="0">
    <w:p w:rsidR="004D3D1F" w:rsidRDefault="004D3D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88" w:rsidRPr="00B87D5A" w:rsidRDefault="00736488" w:rsidP="00BA0610">
    <w:pPr>
      <w:tabs>
        <w:tab w:val="right" w:pos="8640"/>
      </w:tabs>
      <w:rPr>
        <w:rFonts w:ascii="Tahoma" w:hAnsi="Tahoma"/>
        <w:b/>
        <w:spacing w:val="12"/>
        <w:w w:val="80"/>
        <w:sz w:val="48"/>
        <w:szCs w:val="48"/>
      </w:rPr>
    </w:pPr>
    <w:r>
      <w:rPr>
        <w:noProof/>
      </w:rPr>
      <mc:AlternateContent>
        <mc:Choice Requires="wps">
          <w:drawing>
            <wp:anchor distT="0" distB="0" distL="114300" distR="114300" simplePos="0" relativeHeight="251681792" behindDoc="0" locked="0" layoutInCell="1" allowOverlap="1" wp14:anchorId="117F1F41" wp14:editId="54DEB97C">
              <wp:simplePos x="0" y="0"/>
              <wp:positionH relativeFrom="column">
                <wp:posOffset>4799330</wp:posOffset>
              </wp:positionH>
              <wp:positionV relativeFrom="paragraph">
                <wp:posOffset>622935</wp:posOffset>
              </wp:positionV>
              <wp:extent cx="0" cy="8458200"/>
              <wp:effectExtent l="8255" t="13335" r="10795" b="15240"/>
              <wp:wrapNone/>
              <wp:docPr id="1" name="Lin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5820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16"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7.9pt,49.05pt" to="377.9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" strokeweight="1.25pt"/>
          </w:pict>
        </mc:Fallback>
      </mc:AlternateConten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 o:spid="_x0000_s2264" type="#_x0000_t136" style="position:absolute;margin-left:0;margin-top:0;width:445.4pt;height:74.2pt;rotation:315;z-index:-251636736;mso-position-horizontal:center;mso-position-horizontal-relative:margin;mso-position-vertical:center;mso-position-vertical-relative:margin" o:allowincell="f" fillcolor="silver" stroked="f">
          <v:fill opacity=".5"/>
          <v:textpath style="font-family:&quot;Times New Roman&quot;;font-size:1pt" string="New Horizons"/>
          <w10:wrap anchorx="margin" anchory="margin"/>
        </v:shape>
      </w:pict>
    </w:r>
    <w:r w:rsidRPr="00BA0610">
      <w:rPr>
        <w:rFonts w:ascii="Tahoma" w:hAnsi="Tahoma"/>
        <w:b/>
        <w:spacing w:val="12"/>
        <w:w w:val="80"/>
        <w:sz w:val="48"/>
        <w:szCs w:val="48"/>
      </w:rPr>
      <w:tab/>
    </w:r>
    <w:r>
      <w:rPr>
        <w:rFonts w:ascii="Tahoma" w:hAnsi="Tahoma"/>
        <w:b/>
        <w:spacing w:val="12"/>
        <w:w w:val="80"/>
        <w:sz w:val="48"/>
        <w:szCs w:val="48"/>
        <w:lang w:val="vi-VN"/>
      </w:rPr>
      <w:t xml:space="preserve">Bài </w:t>
    </w:r>
    <w:r>
      <w:rPr>
        <w:rFonts w:ascii="Tahoma" w:hAnsi="Tahoma"/>
        <w:b/>
        <w:spacing w:val="12"/>
        <w:w w:val="80"/>
        <w:sz w:val="48"/>
        <w:szCs w:val="48"/>
      </w:rPr>
      <w:t>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88" w:rsidRPr="00B721B4" w:rsidRDefault="00736488" w:rsidP="003E25C6">
    <w:pPr>
      <w:pStyle w:val="Header"/>
      <w:ind w:hanging="1440"/>
      <w:rPr>
        <w:spacing w:val="12"/>
        <w:w w:val="80"/>
        <w:sz w:val="48"/>
        <w:szCs w:val="4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 o:spid="_x0000_s2265" type="#_x0000_t136" style="position:absolute;margin-left:0;margin-top:0;width:445.4pt;height:74.2pt;rotation:315;z-index:-251635712;mso-position-horizontal:center;mso-position-horizontal-relative:margin;mso-position-vertical:center;mso-position-vertical-relative:margin" o:allowincell="f" fillcolor="silver" stroked="f">
          <v:fill opacity=".5"/>
          <v:textpath style="font-family:&quot;Times New Roman&quot;;font-size:1pt" string="New Horizons"/>
          <w10:wrap anchorx="margin" anchory="margin"/>
        </v:shape>
      </w:pict>
    </w:r>
    <w:r>
      <w:rPr>
        <w:noProof/>
        <w:spacing w:val="12"/>
        <w:sz w:val="48"/>
        <w:szCs w:val="48"/>
      </w:rPr>
      <mc:AlternateContent>
        <mc:Choice Requires="wps">
          <w:drawing>
            <wp:anchor distT="0" distB="0" distL="114300" distR="114300" simplePos="0" relativeHeight="251677696" behindDoc="0" locked="0" layoutInCell="1" allowOverlap="1" wp14:anchorId="7F7E9EB6" wp14:editId="379BB610">
              <wp:simplePos x="0" y="0"/>
              <wp:positionH relativeFrom="column">
                <wp:posOffset>-114300</wp:posOffset>
              </wp:positionH>
              <wp:positionV relativeFrom="paragraph">
                <wp:posOffset>622935</wp:posOffset>
              </wp:positionV>
              <wp:extent cx="0" cy="8458200"/>
              <wp:effectExtent l="9525" t="13335" r="9525" b="15240"/>
              <wp:wrapNone/>
              <wp:docPr id="3"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5820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5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49.05pt" to="-9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" strokeweight="1.25pt"/>
          </w:pict>
        </mc:Fallback>
      </mc:AlternateContent>
    </w:r>
    <w:r>
      <w:rPr>
        <w:spacing w:val="12"/>
        <w:w w:val="80"/>
        <w:sz w:val="48"/>
        <w:szCs w:val="48"/>
      </w:rPr>
      <w:t>B</w:t>
    </w:r>
    <w:r w:rsidRPr="00B721B4">
      <w:rPr>
        <w:spacing w:val="12"/>
        <w:w w:val="80"/>
        <w:sz w:val="48"/>
        <w:szCs w:val="48"/>
      </w:rPr>
      <w:t>ài</w:t>
    </w:r>
    <w:r>
      <w:rPr>
        <w:spacing w:val="12"/>
        <w:w w:val="80"/>
        <w:sz w:val="48"/>
        <w:szCs w:val="48"/>
      </w:rPr>
      <w:t xml:space="preserve">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488" w:rsidRDefault="0073648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 o:spid="_x0000_s2263" type="#_x0000_t136" style="position:absolute;margin-left:0;margin-top:0;width:445.4pt;height:74.2pt;rotation:315;z-index:-251637760;mso-position-horizontal:center;mso-position-horizontal-relative:margin;mso-position-vertical:center;mso-position-vertical-relative:margin" o:allowincell="f" fillcolor="silver" stroked="f">
          <v:fill opacity=".5"/>
          <v:textpath style="font-family:&quot;Times New Roman&quot;;font-size:1pt" string="New Horizons"/>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D3" w:rsidRPr="00BA0610" w:rsidRDefault="004D3D1F" w:rsidP="00BA0610">
    <w:pPr>
      <w:tabs>
        <w:tab w:val="right" w:pos="8640"/>
      </w:tabs>
      <w:rPr>
        <w:rFonts w:ascii="Tahoma" w:hAnsi="Tahoma"/>
        <w:b/>
        <w:spacing w:val="12"/>
        <w:w w:val="80"/>
        <w:sz w:val="48"/>
        <w:szCs w:val="48"/>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 o:spid="_x0000_s2262" type="#_x0000_t136" style="position:absolute;margin-left:0;margin-top:0;width:445.4pt;height:74.2pt;rotation:315;z-index:-251642880;mso-position-horizontal:center;mso-position-horizontal-relative:margin;mso-position-vertical:center;mso-position-vertical-relative:margin" o:allowincell="f" fillcolor="silver" stroked="f">
          <v:fill opacity=".5"/>
          <v:textpath style="font-family:&quot;Times New Roman&quot;;font-size:1pt" string="New Horizons"/>
          <w10:wrap anchorx="margin" anchory="margin"/>
        </v:shape>
      </w:pict>
    </w:r>
    <w:r w:rsidR="00E35786">
      <w:rPr>
        <w:rFonts w:ascii="Tahoma" w:hAnsi="Tahoma"/>
        <w:b/>
        <w:noProof/>
        <w:spacing w:val="12"/>
        <w:sz w:val="48"/>
        <w:szCs w:val="48"/>
      </w:rPr>
      <mc:AlternateContent>
        <mc:Choice Requires="wps">
          <w:drawing>
            <wp:anchor distT="0" distB="0" distL="114300" distR="114300" simplePos="0" relativeHeight="251650048" behindDoc="0" locked="0" layoutInCell="1" allowOverlap="1">
              <wp:simplePos x="0" y="0"/>
              <wp:positionH relativeFrom="column">
                <wp:posOffset>4800600</wp:posOffset>
              </wp:positionH>
              <wp:positionV relativeFrom="paragraph">
                <wp:posOffset>622935</wp:posOffset>
              </wp:positionV>
              <wp:extent cx="0" cy="8458200"/>
              <wp:effectExtent l="9525" t="13335" r="9525" b="15240"/>
              <wp:wrapNone/>
              <wp:docPr id="2" name="Lin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458200"/>
                      </a:xfrm>
                      <a:prstGeom prst="line">
                        <a:avLst/>
                      </a:prstGeom>
                      <a:noFill/>
                      <a:ln w="158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66" o:spid="_x0000_s1026" style="position:absolute;flip:y;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8pt,49.05pt" to="378pt,7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" strokeweight="1.25pt"/>
          </w:pict>
        </mc:Fallback>
      </mc:AlternateContent>
    </w:r>
    <w:r w:rsidR="00C351D3" w:rsidRPr="00BA0610">
      <w:rPr>
        <w:rFonts w:ascii="Tahoma" w:hAnsi="Tahoma"/>
        <w:b/>
        <w:spacing w:val="12"/>
        <w:w w:val="80"/>
        <w:sz w:val="48"/>
        <w:szCs w:val="48"/>
      </w:rPr>
      <w:tab/>
    </w:r>
    <w:r w:rsidR="00C351D3">
      <w:rPr>
        <w:rFonts w:ascii="Tahoma" w:hAnsi="Tahoma"/>
        <w:b/>
        <w:spacing w:val="12"/>
        <w:w w:val="80"/>
        <w:sz w:val="48"/>
        <w:szCs w:val="48"/>
      </w:rPr>
      <w:fldChar w:fldCharType="begin"/>
    </w:r>
    <w:r w:rsidR="00C351D3">
      <w:rPr>
        <w:rFonts w:ascii="Tahoma" w:hAnsi="Tahoma"/>
        <w:b/>
        <w:spacing w:val="12"/>
        <w:w w:val="80"/>
        <w:sz w:val="48"/>
        <w:szCs w:val="48"/>
      </w:rPr>
      <w:instrText xml:space="preserve"> REF _Ref90337710 \r \h </w:instrText>
    </w:r>
    <w:r w:rsidR="00C351D3">
      <w:rPr>
        <w:rFonts w:ascii="Tahoma" w:hAnsi="Tahoma"/>
        <w:b/>
        <w:spacing w:val="12"/>
        <w:w w:val="80"/>
        <w:sz w:val="48"/>
        <w:szCs w:val="48"/>
      </w:rPr>
    </w:r>
    <w:r w:rsidR="00C351D3">
      <w:rPr>
        <w:rFonts w:ascii="Tahoma" w:hAnsi="Tahoma"/>
        <w:b/>
        <w:spacing w:val="12"/>
        <w:w w:val="80"/>
        <w:sz w:val="48"/>
        <w:szCs w:val="48"/>
      </w:rPr>
      <w:fldChar w:fldCharType="separate"/>
    </w:r>
    <w:r w:rsidR="00B930B9">
      <w:rPr>
        <w:rFonts w:ascii="Tahoma" w:hAnsi="Tahoma"/>
        <w:b/>
        <w:spacing w:val="12"/>
        <w:w w:val="80"/>
        <w:sz w:val="48"/>
        <w:szCs w:val="48"/>
      </w:rPr>
      <w:t>Bài 5</w:t>
    </w:r>
    <w:r w:rsidR="00B930B9">
      <w:rPr>
        <w:rFonts w:ascii="Tahoma" w:hAnsi="Tahoma"/>
        <w:b/>
        <w:spacing w:val="12"/>
        <w:w w:val="80"/>
        <w:sz w:val="48"/>
        <w:szCs w:val="48"/>
      </w:rPr>
      <w:tab/>
    </w:r>
    <w:r w:rsidR="00C351D3">
      <w:rPr>
        <w:rFonts w:ascii="Tahoma" w:hAnsi="Tahoma"/>
        <w:b/>
        <w:spacing w:val="12"/>
        <w:w w:val="80"/>
        <w:sz w:val="48"/>
        <w:szCs w:val="48"/>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D3" w:rsidRPr="009A291C" w:rsidRDefault="00C351D3" w:rsidP="009A291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1D3" w:rsidRDefault="004D3D1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 o:spid="_x0000_s2261" type="#_x0000_t136" style="position:absolute;margin-left:0;margin-top:0;width:445.4pt;height:74.2pt;rotation:315;z-index:-251643904;mso-position-horizontal:center;mso-position-horizontal-relative:margin;mso-position-vertical:center;mso-position-vertical-relative:margin" o:allowincell="f" fillcolor="silver" stroked="f">
          <v:fill opacity=".5"/>
          <v:textpath style="font-family:&quot;Times New Roman&quot;;font-size:1pt" string="New Horizon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7652D"/>
    <w:multiLevelType w:val="multilevel"/>
    <w:tmpl w:val="A3D0FC90"/>
    <w:numStyleLink w:val="MySingleListwithComment"/>
  </w:abstractNum>
  <w:abstractNum w:abstractNumId="1">
    <w:nsid w:val="043760C5"/>
    <w:multiLevelType w:val="multilevel"/>
    <w:tmpl w:val="A3D0FC90"/>
    <w:numStyleLink w:val="MySingleListwithComment"/>
  </w:abstractNum>
  <w:abstractNum w:abstractNumId="2">
    <w:nsid w:val="086E0A11"/>
    <w:multiLevelType w:val="multilevel"/>
    <w:tmpl w:val="A3D0FC90"/>
    <w:numStyleLink w:val="MySingleListwithComment"/>
  </w:abstractNum>
  <w:abstractNum w:abstractNumId="3">
    <w:nsid w:val="0C287E26"/>
    <w:multiLevelType w:val="multilevel"/>
    <w:tmpl w:val="A3D0FC90"/>
    <w:numStyleLink w:val="MySingleListwithComment"/>
  </w:abstractNum>
  <w:abstractNum w:abstractNumId="4">
    <w:nsid w:val="0D756C43"/>
    <w:multiLevelType w:val="multilevel"/>
    <w:tmpl w:val="A3D0FC90"/>
    <w:numStyleLink w:val="MySingleListwithComment"/>
  </w:abstractNum>
  <w:abstractNum w:abstractNumId="5">
    <w:nsid w:val="0D786952"/>
    <w:multiLevelType w:val="multilevel"/>
    <w:tmpl w:val="A3D0FC90"/>
    <w:numStyleLink w:val="MySingleListwithComment"/>
  </w:abstractNum>
  <w:abstractNum w:abstractNumId="6">
    <w:nsid w:val="0DAE0F74"/>
    <w:multiLevelType w:val="multilevel"/>
    <w:tmpl w:val="2626FB6C"/>
    <w:numStyleLink w:val="MySingleListBullet"/>
  </w:abstractNum>
  <w:abstractNum w:abstractNumId="7">
    <w:nsid w:val="0E0E6FB8"/>
    <w:multiLevelType w:val="multilevel"/>
    <w:tmpl w:val="2626FB6C"/>
    <w:numStyleLink w:val="MySingleListBullet"/>
  </w:abstractNum>
  <w:abstractNum w:abstractNumId="8">
    <w:nsid w:val="11FC23CE"/>
    <w:multiLevelType w:val="multilevel"/>
    <w:tmpl w:val="2626FB6C"/>
    <w:numStyleLink w:val="MySingleListBullet"/>
  </w:abstractNum>
  <w:abstractNum w:abstractNumId="9">
    <w:nsid w:val="138F7DC7"/>
    <w:multiLevelType w:val="multilevel"/>
    <w:tmpl w:val="A3D0FC90"/>
    <w:numStyleLink w:val="MySingleListwithComment"/>
  </w:abstractNum>
  <w:abstractNum w:abstractNumId="10">
    <w:nsid w:val="13A12B9A"/>
    <w:multiLevelType w:val="multilevel"/>
    <w:tmpl w:val="A3D0FC90"/>
    <w:numStyleLink w:val="MySingleListwithComment"/>
  </w:abstractNum>
  <w:abstractNum w:abstractNumId="11">
    <w:nsid w:val="17B93B1A"/>
    <w:multiLevelType w:val="multilevel"/>
    <w:tmpl w:val="A3D0FC90"/>
    <w:numStyleLink w:val="MySingleListwithComment"/>
  </w:abstractNum>
  <w:abstractNum w:abstractNumId="12">
    <w:nsid w:val="18F4028F"/>
    <w:multiLevelType w:val="multilevel"/>
    <w:tmpl w:val="A3D0FC90"/>
    <w:numStyleLink w:val="MySingleListwithComment"/>
  </w:abstractNum>
  <w:abstractNum w:abstractNumId="13">
    <w:nsid w:val="1BB10F68"/>
    <w:multiLevelType w:val="multilevel"/>
    <w:tmpl w:val="A3D0FC90"/>
    <w:numStyleLink w:val="MySingleListwithComment"/>
  </w:abstractNum>
  <w:abstractNum w:abstractNumId="14">
    <w:nsid w:val="1BEE3486"/>
    <w:multiLevelType w:val="multilevel"/>
    <w:tmpl w:val="A3D0FC90"/>
    <w:numStyleLink w:val="MySingleListwithComment"/>
  </w:abstractNum>
  <w:abstractNum w:abstractNumId="15">
    <w:nsid w:val="1C0B1ACD"/>
    <w:multiLevelType w:val="multilevel"/>
    <w:tmpl w:val="A3D0FC90"/>
    <w:numStyleLink w:val="MySingleListwithComment"/>
  </w:abstractNum>
  <w:abstractNum w:abstractNumId="16">
    <w:nsid w:val="1CD67615"/>
    <w:multiLevelType w:val="multilevel"/>
    <w:tmpl w:val="A3D0FC90"/>
    <w:numStyleLink w:val="MySingleListwithComment"/>
  </w:abstractNum>
  <w:abstractNum w:abstractNumId="17">
    <w:nsid w:val="1E172052"/>
    <w:multiLevelType w:val="multilevel"/>
    <w:tmpl w:val="A3D0FC90"/>
    <w:numStyleLink w:val="MySingleListwithComment"/>
  </w:abstractNum>
  <w:abstractNum w:abstractNumId="18">
    <w:nsid w:val="1F717849"/>
    <w:multiLevelType w:val="multilevel"/>
    <w:tmpl w:val="A3D0FC90"/>
    <w:numStyleLink w:val="MySingleListwithComment"/>
  </w:abstractNum>
  <w:abstractNum w:abstractNumId="19">
    <w:nsid w:val="210C10E2"/>
    <w:multiLevelType w:val="multilevel"/>
    <w:tmpl w:val="A3D0FC90"/>
    <w:numStyleLink w:val="MySingleListwithComment"/>
  </w:abstractNum>
  <w:abstractNum w:abstractNumId="20">
    <w:nsid w:val="21A271F0"/>
    <w:multiLevelType w:val="multilevel"/>
    <w:tmpl w:val="A3D0FC90"/>
    <w:numStyleLink w:val="MySingleListwithComment"/>
  </w:abstractNum>
  <w:abstractNum w:abstractNumId="21">
    <w:nsid w:val="22834010"/>
    <w:multiLevelType w:val="multilevel"/>
    <w:tmpl w:val="A3D0FC90"/>
    <w:numStyleLink w:val="MySingleListwithComment"/>
  </w:abstractNum>
  <w:abstractNum w:abstractNumId="22">
    <w:nsid w:val="238C76F9"/>
    <w:multiLevelType w:val="multilevel"/>
    <w:tmpl w:val="A3D0FC90"/>
    <w:numStyleLink w:val="MySingleListwithComment"/>
  </w:abstractNum>
  <w:abstractNum w:abstractNumId="23">
    <w:nsid w:val="243E260E"/>
    <w:multiLevelType w:val="multilevel"/>
    <w:tmpl w:val="A3D0FC90"/>
    <w:numStyleLink w:val="MySingleListwithComment"/>
  </w:abstractNum>
  <w:abstractNum w:abstractNumId="24">
    <w:nsid w:val="254866EF"/>
    <w:multiLevelType w:val="multilevel"/>
    <w:tmpl w:val="A3D0FC90"/>
    <w:numStyleLink w:val="MySingleListwithComment"/>
  </w:abstractNum>
  <w:abstractNum w:abstractNumId="25">
    <w:nsid w:val="259C7D84"/>
    <w:multiLevelType w:val="multilevel"/>
    <w:tmpl w:val="A3D0FC90"/>
    <w:numStyleLink w:val="MySingleListwithComment"/>
  </w:abstractNum>
  <w:abstractNum w:abstractNumId="26">
    <w:nsid w:val="27EB0FEC"/>
    <w:multiLevelType w:val="multilevel"/>
    <w:tmpl w:val="A3D0FC90"/>
    <w:styleLink w:val="MySingleListwithComment"/>
    <w:lvl w:ilvl="0">
      <w:start w:val="1"/>
      <w:numFmt w:val="decimal"/>
      <w:lvlText w:val="%1."/>
      <w:lvlJc w:val="left"/>
      <w:pPr>
        <w:tabs>
          <w:tab w:val="num" w:pos="1247"/>
        </w:tabs>
        <w:ind w:left="1247" w:hanging="396"/>
      </w:pPr>
      <w:rPr>
        <w:rFonts w:hint="default"/>
      </w:rPr>
    </w:lvl>
    <w:lvl w:ilvl="1">
      <w:start w:val="1"/>
      <w:numFmt w:val="bullet"/>
      <w:lvlText w:val=""/>
      <w:lvlJc w:val="left"/>
      <w:pPr>
        <w:tabs>
          <w:tab w:val="num" w:pos="1644"/>
        </w:tabs>
        <w:ind w:left="1644" w:hanging="397"/>
      </w:pPr>
      <w:rPr>
        <w:rFonts w:ascii="Wingdings" w:hAnsi="Wingdings" w:hint="default"/>
      </w:rPr>
    </w:lvl>
    <w:lvl w:ilvl="2">
      <w:start w:val="1"/>
      <w:numFmt w:val="bullet"/>
      <w:lvlText w:val=""/>
      <w:lvlJc w:val="left"/>
      <w:pPr>
        <w:tabs>
          <w:tab w:val="num" w:pos="2041"/>
        </w:tabs>
        <w:ind w:left="2041" w:hanging="397"/>
      </w:pPr>
      <w:rPr>
        <w:rFonts w:ascii="Wingdings" w:hAnsi="Wingdings" w:hint="default"/>
      </w:rPr>
    </w:lvl>
    <w:lvl w:ilvl="3">
      <w:start w:val="1"/>
      <w:numFmt w:val="decimal"/>
      <w:lvlText w:val="%1.%2.%3.%4."/>
      <w:lvlJc w:val="left"/>
      <w:pPr>
        <w:tabs>
          <w:tab w:val="num" w:pos="3240"/>
        </w:tabs>
        <w:ind w:left="3168" w:hanging="648"/>
      </w:pPr>
      <w:rPr>
        <w:rFonts w:hint="default"/>
      </w:rPr>
    </w:lvl>
    <w:lvl w:ilvl="4">
      <w:start w:val="1"/>
      <w:numFmt w:val="decimal"/>
      <w:lvlText w:val="%1.%2.%3.%4.%5."/>
      <w:lvlJc w:val="left"/>
      <w:pPr>
        <w:tabs>
          <w:tab w:val="num" w:pos="3960"/>
        </w:tabs>
        <w:ind w:left="3672" w:hanging="792"/>
      </w:pPr>
      <w:rPr>
        <w:rFonts w:hint="default"/>
      </w:rPr>
    </w:lvl>
    <w:lvl w:ilvl="5">
      <w:start w:val="1"/>
      <w:numFmt w:val="decimal"/>
      <w:lvlText w:val="%1.%2.%3.%4.%5.%6."/>
      <w:lvlJc w:val="left"/>
      <w:pPr>
        <w:tabs>
          <w:tab w:val="num" w:pos="4320"/>
        </w:tabs>
        <w:ind w:left="4176" w:hanging="936"/>
      </w:pPr>
      <w:rPr>
        <w:rFonts w:hint="default"/>
      </w:rPr>
    </w:lvl>
    <w:lvl w:ilvl="6">
      <w:start w:val="1"/>
      <w:numFmt w:val="decimal"/>
      <w:lvlText w:val="%1.%2.%3.%4.%5.%6.%7."/>
      <w:lvlJc w:val="left"/>
      <w:pPr>
        <w:tabs>
          <w:tab w:val="num" w:pos="5040"/>
        </w:tabs>
        <w:ind w:left="4680" w:hanging="1080"/>
      </w:pPr>
      <w:rPr>
        <w:rFonts w:hint="default"/>
      </w:rPr>
    </w:lvl>
    <w:lvl w:ilvl="7">
      <w:start w:val="1"/>
      <w:numFmt w:val="decimal"/>
      <w:lvlText w:val="%1.%2.%3.%4.%5.%6.%7.%8."/>
      <w:lvlJc w:val="left"/>
      <w:pPr>
        <w:tabs>
          <w:tab w:val="num" w:pos="5400"/>
        </w:tabs>
        <w:ind w:left="5184" w:hanging="1224"/>
      </w:pPr>
      <w:rPr>
        <w:rFonts w:hint="default"/>
      </w:rPr>
    </w:lvl>
    <w:lvl w:ilvl="8">
      <w:start w:val="1"/>
      <w:numFmt w:val="decimal"/>
      <w:lvlText w:val="%1.%2.%3.%4.%5.%6.%7.%8.%9."/>
      <w:lvlJc w:val="left"/>
      <w:pPr>
        <w:tabs>
          <w:tab w:val="num" w:pos="6120"/>
        </w:tabs>
        <w:ind w:left="5760" w:hanging="1440"/>
      </w:pPr>
      <w:rPr>
        <w:rFonts w:hint="default"/>
      </w:rPr>
    </w:lvl>
  </w:abstractNum>
  <w:abstractNum w:abstractNumId="27">
    <w:nsid w:val="2A937A6B"/>
    <w:multiLevelType w:val="multilevel"/>
    <w:tmpl w:val="A3D0FC90"/>
    <w:numStyleLink w:val="MySingleListwithComment"/>
  </w:abstractNum>
  <w:abstractNum w:abstractNumId="28">
    <w:nsid w:val="31D91BEA"/>
    <w:multiLevelType w:val="multilevel"/>
    <w:tmpl w:val="A3D0FC90"/>
    <w:numStyleLink w:val="MySingleListwithComment"/>
  </w:abstractNum>
  <w:abstractNum w:abstractNumId="29">
    <w:nsid w:val="335E66EF"/>
    <w:multiLevelType w:val="multilevel"/>
    <w:tmpl w:val="A3D0FC90"/>
    <w:numStyleLink w:val="MySingleListwithComment"/>
  </w:abstractNum>
  <w:abstractNum w:abstractNumId="30">
    <w:nsid w:val="33672D84"/>
    <w:multiLevelType w:val="multilevel"/>
    <w:tmpl w:val="A3D0FC90"/>
    <w:numStyleLink w:val="MySingleListwithComment"/>
  </w:abstractNum>
  <w:abstractNum w:abstractNumId="31">
    <w:nsid w:val="36592FC3"/>
    <w:multiLevelType w:val="hybridMultilevel"/>
    <w:tmpl w:val="0860B2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378C3C95"/>
    <w:multiLevelType w:val="multilevel"/>
    <w:tmpl w:val="A3D0FC90"/>
    <w:numStyleLink w:val="MySingleListwithComment"/>
  </w:abstractNum>
  <w:abstractNum w:abstractNumId="33">
    <w:nsid w:val="3A23161B"/>
    <w:multiLevelType w:val="multilevel"/>
    <w:tmpl w:val="A3D0FC90"/>
    <w:numStyleLink w:val="MySingleListwithComment"/>
  </w:abstractNum>
  <w:abstractNum w:abstractNumId="34">
    <w:nsid w:val="3AA81166"/>
    <w:multiLevelType w:val="hybridMultilevel"/>
    <w:tmpl w:val="6D140266"/>
    <w:lvl w:ilvl="0" w:tplc="001EDA04">
      <w:start w:val="1"/>
      <w:numFmt w:val="decimal"/>
      <w:lvlText w:val="%1"/>
      <w:lvlJc w:val="left"/>
      <w:pPr>
        <w:tabs>
          <w:tab w:val="num" w:pos="1211"/>
        </w:tabs>
        <w:ind w:left="1211" w:hanging="360"/>
      </w:pPr>
      <w:rPr>
        <w:rFonts w:hint="default"/>
      </w:rPr>
    </w:lvl>
    <w:lvl w:ilvl="1" w:tplc="04090019" w:tentative="1">
      <w:start w:val="1"/>
      <w:numFmt w:val="lowerLetter"/>
      <w:lvlText w:val="%2."/>
      <w:lvlJc w:val="left"/>
      <w:pPr>
        <w:tabs>
          <w:tab w:val="num" w:pos="1931"/>
        </w:tabs>
        <w:ind w:left="1931" w:hanging="360"/>
      </w:pPr>
    </w:lvl>
    <w:lvl w:ilvl="2" w:tplc="0409001B" w:tentative="1">
      <w:start w:val="1"/>
      <w:numFmt w:val="lowerRoman"/>
      <w:lvlText w:val="%3."/>
      <w:lvlJc w:val="right"/>
      <w:pPr>
        <w:tabs>
          <w:tab w:val="num" w:pos="2651"/>
        </w:tabs>
        <w:ind w:left="2651" w:hanging="180"/>
      </w:pPr>
    </w:lvl>
    <w:lvl w:ilvl="3" w:tplc="0409000F" w:tentative="1">
      <w:start w:val="1"/>
      <w:numFmt w:val="decimal"/>
      <w:lvlText w:val="%4."/>
      <w:lvlJc w:val="left"/>
      <w:pPr>
        <w:tabs>
          <w:tab w:val="num" w:pos="3371"/>
        </w:tabs>
        <w:ind w:left="3371" w:hanging="360"/>
      </w:pPr>
    </w:lvl>
    <w:lvl w:ilvl="4" w:tplc="04090019" w:tentative="1">
      <w:start w:val="1"/>
      <w:numFmt w:val="lowerLetter"/>
      <w:lvlText w:val="%5."/>
      <w:lvlJc w:val="left"/>
      <w:pPr>
        <w:tabs>
          <w:tab w:val="num" w:pos="4091"/>
        </w:tabs>
        <w:ind w:left="4091" w:hanging="360"/>
      </w:pPr>
    </w:lvl>
    <w:lvl w:ilvl="5" w:tplc="0409001B" w:tentative="1">
      <w:start w:val="1"/>
      <w:numFmt w:val="lowerRoman"/>
      <w:lvlText w:val="%6."/>
      <w:lvlJc w:val="right"/>
      <w:pPr>
        <w:tabs>
          <w:tab w:val="num" w:pos="4811"/>
        </w:tabs>
        <w:ind w:left="4811" w:hanging="180"/>
      </w:pPr>
    </w:lvl>
    <w:lvl w:ilvl="6" w:tplc="0409000F" w:tentative="1">
      <w:start w:val="1"/>
      <w:numFmt w:val="decimal"/>
      <w:lvlText w:val="%7."/>
      <w:lvlJc w:val="left"/>
      <w:pPr>
        <w:tabs>
          <w:tab w:val="num" w:pos="5531"/>
        </w:tabs>
        <w:ind w:left="5531" w:hanging="360"/>
      </w:pPr>
    </w:lvl>
    <w:lvl w:ilvl="7" w:tplc="04090019" w:tentative="1">
      <w:start w:val="1"/>
      <w:numFmt w:val="lowerLetter"/>
      <w:lvlText w:val="%8."/>
      <w:lvlJc w:val="left"/>
      <w:pPr>
        <w:tabs>
          <w:tab w:val="num" w:pos="6251"/>
        </w:tabs>
        <w:ind w:left="6251" w:hanging="360"/>
      </w:pPr>
    </w:lvl>
    <w:lvl w:ilvl="8" w:tplc="0409001B" w:tentative="1">
      <w:start w:val="1"/>
      <w:numFmt w:val="lowerRoman"/>
      <w:lvlText w:val="%9."/>
      <w:lvlJc w:val="right"/>
      <w:pPr>
        <w:tabs>
          <w:tab w:val="num" w:pos="6971"/>
        </w:tabs>
        <w:ind w:left="6971" w:hanging="180"/>
      </w:pPr>
    </w:lvl>
  </w:abstractNum>
  <w:abstractNum w:abstractNumId="35">
    <w:nsid w:val="3E883230"/>
    <w:multiLevelType w:val="multilevel"/>
    <w:tmpl w:val="A3D0FC90"/>
    <w:numStyleLink w:val="MySingleListwithComment"/>
  </w:abstractNum>
  <w:abstractNum w:abstractNumId="36">
    <w:nsid w:val="3F875812"/>
    <w:multiLevelType w:val="multilevel"/>
    <w:tmpl w:val="2626FB6C"/>
    <w:numStyleLink w:val="MySingleListBullet"/>
  </w:abstractNum>
  <w:abstractNum w:abstractNumId="37">
    <w:nsid w:val="4092743B"/>
    <w:multiLevelType w:val="multilevel"/>
    <w:tmpl w:val="A3D0FC90"/>
    <w:numStyleLink w:val="MySingleListwithComment"/>
  </w:abstractNum>
  <w:abstractNum w:abstractNumId="38">
    <w:nsid w:val="42D22DCC"/>
    <w:multiLevelType w:val="multilevel"/>
    <w:tmpl w:val="A3D0FC90"/>
    <w:numStyleLink w:val="MySingleListwithComment"/>
  </w:abstractNum>
  <w:abstractNum w:abstractNumId="39">
    <w:nsid w:val="449D0ED0"/>
    <w:multiLevelType w:val="multilevel"/>
    <w:tmpl w:val="1EBC52BC"/>
    <w:lvl w:ilvl="0">
      <w:start w:val="2"/>
      <w:numFmt w:val="decimal"/>
      <w:pStyle w:val="Heading1"/>
      <w:lvlText w:val="Bài %1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nsid w:val="457D0124"/>
    <w:multiLevelType w:val="multilevel"/>
    <w:tmpl w:val="A3D0FC90"/>
    <w:numStyleLink w:val="MySingleListwithComment"/>
  </w:abstractNum>
  <w:abstractNum w:abstractNumId="41">
    <w:nsid w:val="45CE3776"/>
    <w:multiLevelType w:val="multilevel"/>
    <w:tmpl w:val="A3D0FC90"/>
    <w:numStyleLink w:val="MySingleListwithComment"/>
  </w:abstractNum>
  <w:abstractNum w:abstractNumId="42">
    <w:nsid w:val="47041F5A"/>
    <w:multiLevelType w:val="multilevel"/>
    <w:tmpl w:val="A3D0FC90"/>
    <w:numStyleLink w:val="MySingleListwithComment"/>
  </w:abstractNum>
  <w:abstractNum w:abstractNumId="43">
    <w:nsid w:val="48900E38"/>
    <w:multiLevelType w:val="multilevel"/>
    <w:tmpl w:val="A3D0FC90"/>
    <w:numStyleLink w:val="MySingleListwithComment"/>
  </w:abstractNum>
  <w:abstractNum w:abstractNumId="44">
    <w:nsid w:val="4B984F0F"/>
    <w:multiLevelType w:val="multilevel"/>
    <w:tmpl w:val="A3D0FC90"/>
    <w:numStyleLink w:val="MySingleListwithComment"/>
  </w:abstractNum>
  <w:abstractNum w:abstractNumId="45">
    <w:nsid w:val="4EEB4A6D"/>
    <w:multiLevelType w:val="multilevel"/>
    <w:tmpl w:val="A3D0FC90"/>
    <w:numStyleLink w:val="MySingleListwithComment"/>
  </w:abstractNum>
  <w:abstractNum w:abstractNumId="46">
    <w:nsid w:val="503A06FA"/>
    <w:multiLevelType w:val="multilevel"/>
    <w:tmpl w:val="A3D0FC90"/>
    <w:numStyleLink w:val="MySingleListwithComment"/>
  </w:abstractNum>
  <w:abstractNum w:abstractNumId="47">
    <w:nsid w:val="51ED4901"/>
    <w:multiLevelType w:val="multilevel"/>
    <w:tmpl w:val="A3D0FC90"/>
    <w:numStyleLink w:val="MySingleListwithComment"/>
  </w:abstractNum>
  <w:abstractNum w:abstractNumId="48">
    <w:nsid w:val="52D44402"/>
    <w:multiLevelType w:val="multilevel"/>
    <w:tmpl w:val="A3D0FC90"/>
    <w:numStyleLink w:val="MySingleListwithComment"/>
  </w:abstractNum>
  <w:abstractNum w:abstractNumId="49">
    <w:nsid w:val="552F4581"/>
    <w:multiLevelType w:val="multilevel"/>
    <w:tmpl w:val="A3D0FC90"/>
    <w:numStyleLink w:val="MySingleListwithComment"/>
  </w:abstractNum>
  <w:abstractNum w:abstractNumId="50">
    <w:nsid w:val="55590465"/>
    <w:multiLevelType w:val="multilevel"/>
    <w:tmpl w:val="A3D0FC90"/>
    <w:numStyleLink w:val="MySingleListwithComment"/>
  </w:abstractNum>
  <w:abstractNum w:abstractNumId="51">
    <w:nsid w:val="5634473F"/>
    <w:multiLevelType w:val="multilevel"/>
    <w:tmpl w:val="A3D0FC90"/>
    <w:numStyleLink w:val="MySingleListwithComment"/>
  </w:abstractNum>
  <w:abstractNum w:abstractNumId="52">
    <w:nsid w:val="56D26C5C"/>
    <w:multiLevelType w:val="multilevel"/>
    <w:tmpl w:val="A3D0FC90"/>
    <w:numStyleLink w:val="MySingleListwithComment"/>
  </w:abstractNum>
  <w:abstractNum w:abstractNumId="53">
    <w:nsid w:val="578D7255"/>
    <w:multiLevelType w:val="multilevel"/>
    <w:tmpl w:val="2626FB6C"/>
    <w:numStyleLink w:val="MySingleListBullet"/>
  </w:abstractNum>
  <w:abstractNum w:abstractNumId="54">
    <w:nsid w:val="585F6D5F"/>
    <w:multiLevelType w:val="multilevel"/>
    <w:tmpl w:val="A3D0FC90"/>
    <w:numStyleLink w:val="MySingleListwithComment"/>
  </w:abstractNum>
  <w:abstractNum w:abstractNumId="55">
    <w:nsid w:val="59CB0201"/>
    <w:multiLevelType w:val="hybridMultilevel"/>
    <w:tmpl w:val="3B940AF4"/>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2291"/>
        </w:tabs>
        <w:ind w:left="2291" w:hanging="360"/>
      </w:pPr>
      <w:rPr>
        <w:rFonts w:ascii="Courier New" w:hAnsi="Courier New" w:cs="Courier New" w:hint="default"/>
      </w:rPr>
    </w:lvl>
    <w:lvl w:ilvl="2" w:tplc="04090005" w:tentative="1">
      <w:start w:val="1"/>
      <w:numFmt w:val="bullet"/>
      <w:lvlText w:val=""/>
      <w:lvlJc w:val="left"/>
      <w:pPr>
        <w:tabs>
          <w:tab w:val="num" w:pos="3011"/>
        </w:tabs>
        <w:ind w:left="3011" w:hanging="360"/>
      </w:pPr>
      <w:rPr>
        <w:rFonts w:ascii="Wingdings" w:hAnsi="Wingdings" w:hint="default"/>
      </w:rPr>
    </w:lvl>
    <w:lvl w:ilvl="3" w:tplc="04090001" w:tentative="1">
      <w:start w:val="1"/>
      <w:numFmt w:val="bullet"/>
      <w:lvlText w:val=""/>
      <w:lvlJc w:val="left"/>
      <w:pPr>
        <w:tabs>
          <w:tab w:val="num" w:pos="3731"/>
        </w:tabs>
        <w:ind w:left="3731" w:hanging="360"/>
      </w:pPr>
      <w:rPr>
        <w:rFonts w:ascii="Symbol" w:hAnsi="Symbol" w:hint="default"/>
      </w:rPr>
    </w:lvl>
    <w:lvl w:ilvl="4" w:tplc="04090003" w:tentative="1">
      <w:start w:val="1"/>
      <w:numFmt w:val="bullet"/>
      <w:lvlText w:val="o"/>
      <w:lvlJc w:val="left"/>
      <w:pPr>
        <w:tabs>
          <w:tab w:val="num" w:pos="4451"/>
        </w:tabs>
        <w:ind w:left="4451" w:hanging="360"/>
      </w:pPr>
      <w:rPr>
        <w:rFonts w:ascii="Courier New" w:hAnsi="Courier New" w:cs="Courier New" w:hint="default"/>
      </w:rPr>
    </w:lvl>
    <w:lvl w:ilvl="5" w:tplc="04090005" w:tentative="1">
      <w:start w:val="1"/>
      <w:numFmt w:val="bullet"/>
      <w:lvlText w:val=""/>
      <w:lvlJc w:val="left"/>
      <w:pPr>
        <w:tabs>
          <w:tab w:val="num" w:pos="5171"/>
        </w:tabs>
        <w:ind w:left="5171" w:hanging="360"/>
      </w:pPr>
      <w:rPr>
        <w:rFonts w:ascii="Wingdings" w:hAnsi="Wingdings" w:hint="default"/>
      </w:rPr>
    </w:lvl>
    <w:lvl w:ilvl="6" w:tplc="04090001" w:tentative="1">
      <w:start w:val="1"/>
      <w:numFmt w:val="bullet"/>
      <w:lvlText w:val=""/>
      <w:lvlJc w:val="left"/>
      <w:pPr>
        <w:tabs>
          <w:tab w:val="num" w:pos="5891"/>
        </w:tabs>
        <w:ind w:left="5891" w:hanging="360"/>
      </w:pPr>
      <w:rPr>
        <w:rFonts w:ascii="Symbol" w:hAnsi="Symbol" w:hint="default"/>
      </w:rPr>
    </w:lvl>
    <w:lvl w:ilvl="7" w:tplc="04090003" w:tentative="1">
      <w:start w:val="1"/>
      <w:numFmt w:val="bullet"/>
      <w:lvlText w:val="o"/>
      <w:lvlJc w:val="left"/>
      <w:pPr>
        <w:tabs>
          <w:tab w:val="num" w:pos="6611"/>
        </w:tabs>
        <w:ind w:left="6611" w:hanging="360"/>
      </w:pPr>
      <w:rPr>
        <w:rFonts w:ascii="Courier New" w:hAnsi="Courier New" w:cs="Courier New" w:hint="default"/>
      </w:rPr>
    </w:lvl>
    <w:lvl w:ilvl="8" w:tplc="04090005" w:tentative="1">
      <w:start w:val="1"/>
      <w:numFmt w:val="bullet"/>
      <w:lvlText w:val=""/>
      <w:lvlJc w:val="left"/>
      <w:pPr>
        <w:tabs>
          <w:tab w:val="num" w:pos="7331"/>
        </w:tabs>
        <w:ind w:left="7331" w:hanging="360"/>
      </w:pPr>
      <w:rPr>
        <w:rFonts w:ascii="Wingdings" w:hAnsi="Wingdings" w:hint="default"/>
      </w:rPr>
    </w:lvl>
  </w:abstractNum>
  <w:abstractNum w:abstractNumId="56">
    <w:nsid w:val="5AD67D5C"/>
    <w:multiLevelType w:val="multilevel"/>
    <w:tmpl w:val="A3D0FC90"/>
    <w:numStyleLink w:val="MySingleListwithComment"/>
  </w:abstractNum>
  <w:abstractNum w:abstractNumId="57">
    <w:nsid w:val="5DC403A7"/>
    <w:multiLevelType w:val="multilevel"/>
    <w:tmpl w:val="A3D0FC90"/>
    <w:numStyleLink w:val="MySingleListwithComment"/>
  </w:abstractNum>
  <w:abstractNum w:abstractNumId="58">
    <w:nsid w:val="5E67700C"/>
    <w:multiLevelType w:val="multilevel"/>
    <w:tmpl w:val="A3D0FC90"/>
    <w:numStyleLink w:val="MySingleListwithComment"/>
  </w:abstractNum>
  <w:abstractNum w:abstractNumId="59">
    <w:nsid w:val="61B35C7B"/>
    <w:multiLevelType w:val="multilevel"/>
    <w:tmpl w:val="A3D0FC90"/>
    <w:numStyleLink w:val="MySingleListwithComment"/>
  </w:abstractNum>
  <w:abstractNum w:abstractNumId="60">
    <w:nsid w:val="61F718FD"/>
    <w:multiLevelType w:val="multilevel"/>
    <w:tmpl w:val="A3D0FC90"/>
    <w:numStyleLink w:val="MySingleListwithComment"/>
  </w:abstractNum>
  <w:abstractNum w:abstractNumId="61">
    <w:nsid w:val="62785F9D"/>
    <w:multiLevelType w:val="multilevel"/>
    <w:tmpl w:val="A3D0FC90"/>
    <w:numStyleLink w:val="MySingleListwithComment"/>
  </w:abstractNum>
  <w:abstractNum w:abstractNumId="62">
    <w:nsid w:val="63737B74"/>
    <w:multiLevelType w:val="multilevel"/>
    <w:tmpl w:val="2626FB6C"/>
    <w:numStyleLink w:val="MySingleListBullet"/>
  </w:abstractNum>
  <w:abstractNum w:abstractNumId="63">
    <w:nsid w:val="63BE4657"/>
    <w:multiLevelType w:val="multilevel"/>
    <w:tmpl w:val="A3D0FC90"/>
    <w:numStyleLink w:val="MySingleListwithComment"/>
  </w:abstractNum>
  <w:abstractNum w:abstractNumId="64">
    <w:nsid w:val="682524C7"/>
    <w:multiLevelType w:val="multilevel"/>
    <w:tmpl w:val="A3D0FC90"/>
    <w:numStyleLink w:val="MySingleListwithComment"/>
  </w:abstractNum>
  <w:abstractNum w:abstractNumId="65">
    <w:nsid w:val="684F63C8"/>
    <w:multiLevelType w:val="multilevel"/>
    <w:tmpl w:val="A3D0FC90"/>
    <w:numStyleLink w:val="MySingleListwithComment"/>
  </w:abstractNum>
  <w:abstractNum w:abstractNumId="66">
    <w:nsid w:val="69EC468A"/>
    <w:multiLevelType w:val="multilevel"/>
    <w:tmpl w:val="A3D0FC90"/>
    <w:numStyleLink w:val="MySingleListwithComment"/>
  </w:abstractNum>
  <w:abstractNum w:abstractNumId="67">
    <w:nsid w:val="6AA45C32"/>
    <w:multiLevelType w:val="multilevel"/>
    <w:tmpl w:val="A3D0FC90"/>
    <w:numStyleLink w:val="MySingleListwithComment"/>
  </w:abstractNum>
  <w:abstractNum w:abstractNumId="68">
    <w:nsid w:val="6B294F5E"/>
    <w:multiLevelType w:val="multilevel"/>
    <w:tmpl w:val="A3D0FC90"/>
    <w:numStyleLink w:val="MySingleListwithComment"/>
  </w:abstractNum>
  <w:abstractNum w:abstractNumId="69">
    <w:nsid w:val="6C5D047A"/>
    <w:multiLevelType w:val="multilevel"/>
    <w:tmpl w:val="2626FB6C"/>
    <w:numStyleLink w:val="MySingleListBullet"/>
  </w:abstractNum>
  <w:abstractNum w:abstractNumId="70">
    <w:nsid w:val="6C972CB4"/>
    <w:multiLevelType w:val="multilevel"/>
    <w:tmpl w:val="A3D0FC90"/>
    <w:numStyleLink w:val="MySingleListwithComment"/>
  </w:abstractNum>
  <w:abstractNum w:abstractNumId="71">
    <w:nsid w:val="6CDC0E8E"/>
    <w:multiLevelType w:val="multilevel"/>
    <w:tmpl w:val="A3D0FC90"/>
    <w:numStyleLink w:val="MySingleListwithComment"/>
  </w:abstractNum>
  <w:abstractNum w:abstractNumId="72">
    <w:nsid w:val="6DB62861"/>
    <w:multiLevelType w:val="multilevel"/>
    <w:tmpl w:val="A3D0FC90"/>
    <w:numStyleLink w:val="MySingleListwithComment"/>
  </w:abstractNum>
  <w:abstractNum w:abstractNumId="73">
    <w:nsid w:val="6F294823"/>
    <w:multiLevelType w:val="multilevel"/>
    <w:tmpl w:val="A3D0FC90"/>
    <w:numStyleLink w:val="MySingleListwithComment"/>
  </w:abstractNum>
  <w:abstractNum w:abstractNumId="74">
    <w:nsid w:val="6F4D380D"/>
    <w:multiLevelType w:val="hybridMultilevel"/>
    <w:tmpl w:val="29A02E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703C081F"/>
    <w:multiLevelType w:val="multilevel"/>
    <w:tmpl w:val="2626FB6C"/>
    <w:styleLink w:val="MySingleListBullet"/>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76">
    <w:nsid w:val="731777D8"/>
    <w:multiLevelType w:val="multilevel"/>
    <w:tmpl w:val="A3D0FC90"/>
    <w:numStyleLink w:val="MySingleListwithComment"/>
  </w:abstractNum>
  <w:abstractNum w:abstractNumId="77">
    <w:nsid w:val="74327FFD"/>
    <w:multiLevelType w:val="multilevel"/>
    <w:tmpl w:val="A3D0FC90"/>
    <w:numStyleLink w:val="MySingleListwithComment"/>
  </w:abstractNum>
  <w:abstractNum w:abstractNumId="78">
    <w:nsid w:val="770F56DE"/>
    <w:multiLevelType w:val="multilevel"/>
    <w:tmpl w:val="A3D0FC90"/>
    <w:numStyleLink w:val="MySingleListwithComment"/>
  </w:abstractNum>
  <w:abstractNum w:abstractNumId="79">
    <w:nsid w:val="78214C1C"/>
    <w:multiLevelType w:val="multilevel"/>
    <w:tmpl w:val="2626FB6C"/>
    <w:numStyleLink w:val="MySingleListBullet"/>
  </w:abstractNum>
  <w:abstractNum w:abstractNumId="80">
    <w:nsid w:val="783C6021"/>
    <w:multiLevelType w:val="multilevel"/>
    <w:tmpl w:val="A3D0FC90"/>
    <w:numStyleLink w:val="MySingleListwithComment"/>
  </w:abstractNum>
  <w:abstractNum w:abstractNumId="81">
    <w:nsid w:val="79660D6F"/>
    <w:multiLevelType w:val="multilevel"/>
    <w:tmpl w:val="2626FB6C"/>
    <w:numStyleLink w:val="MySingleListBullet"/>
  </w:abstractNum>
  <w:abstractNum w:abstractNumId="82">
    <w:nsid w:val="7A07283E"/>
    <w:multiLevelType w:val="multilevel"/>
    <w:tmpl w:val="A3D0FC90"/>
    <w:numStyleLink w:val="MySingleListwithComment"/>
  </w:abstractNum>
  <w:abstractNum w:abstractNumId="83">
    <w:nsid w:val="7B01355B"/>
    <w:multiLevelType w:val="multilevel"/>
    <w:tmpl w:val="A3D0FC90"/>
    <w:numStyleLink w:val="MySingleListwithComment"/>
  </w:abstractNum>
  <w:abstractNum w:abstractNumId="84">
    <w:nsid w:val="7D0B52D5"/>
    <w:multiLevelType w:val="multilevel"/>
    <w:tmpl w:val="A3D0FC90"/>
    <w:numStyleLink w:val="MySingleListwithComment"/>
  </w:abstractNum>
  <w:abstractNum w:abstractNumId="85">
    <w:nsid w:val="7F635C42"/>
    <w:multiLevelType w:val="multilevel"/>
    <w:tmpl w:val="A3D0FC90"/>
    <w:numStyleLink w:val="MySingleListwithComment"/>
  </w:abstractNum>
  <w:abstractNum w:abstractNumId="86">
    <w:nsid w:val="7F7B728B"/>
    <w:multiLevelType w:val="hybridMultilevel"/>
    <w:tmpl w:val="00064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75"/>
  </w:num>
  <w:num w:numId="3">
    <w:abstractNumId w:val="39"/>
  </w:num>
  <w:num w:numId="4">
    <w:abstractNumId w:val="81"/>
  </w:num>
  <w:num w:numId="5">
    <w:abstractNumId w:val="25"/>
  </w:num>
  <w:num w:numId="6">
    <w:abstractNumId w:val="20"/>
  </w:num>
  <w:num w:numId="7">
    <w:abstractNumId w:val="41"/>
  </w:num>
  <w:num w:numId="8">
    <w:abstractNumId w:val="24"/>
  </w:num>
  <w:num w:numId="9">
    <w:abstractNumId w:val="23"/>
  </w:num>
  <w:num w:numId="10">
    <w:abstractNumId w:val="14"/>
  </w:num>
  <w:num w:numId="11">
    <w:abstractNumId w:val="40"/>
  </w:num>
  <w:num w:numId="12">
    <w:abstractNumId w:val="3"/>
  </w:num>
  <w:num w:numId="13">
    <w:abstractNumId w:val="57"/>
  </w:num>
  <w:num w:numId="14">
    <w:abstractNumId w:val="45"/>
    <w:lvlOverride w:ilvl="0">
      <w:lvl w:ilvl="0">
        <w:start w:val="1"/>
        <w:numFmt w:val="decimal"/>
        <w:lvlText w:val="%1."/>
        <w:lvlJc w:val="left"/>
        <w:pPr>
          <w:tabs>
            <w:tab w:val="num" w:pos="1247"/>
          </w:tabs>
          <w:ind w:left="1247" w:hanging="396"/>
        </w:pPr>
        <w:rPr>
          <w:rFonts w:hint="default"/>
        </w:rPr>
      </w:lvl>
    </w:lvlOverride>
  </w:num>
  <w:num w:numId="15">
    <w:abstractNumId w:val="71"/>
  </w:num>
  <w:num w:numId="16">
    <w:abstractNumId w:val="82"/>
  </w:num>
  <w:num w:numId="17">
    <w:abstractNumId w:val="69"/>
  </w:num>
  <w:num w:numId="18">
    <w:abstractNumId w:val="56"/>
  </w:num>
  <w:num w:numId="19">
    <w:abstractNumId w:val="43"/>
  </w:num>
  <w:num w:numId="20">
    <w:abstractNumId w:val="22"/>
  </w:num>
  <w:num w:numId="21">
    <w:abstractNumId w:val="77"/>
  </w:num>
  <w:num w:numId="22">
    <w:abstractNumId w:val="52"/>
  </w:num>
  <w:num w:numId="23">
    <w:abstractNumId w:val="33"/>
  </w:num>
  <w:num w:numId="24">
    <w:abstractNumId w:val="67"/>
  </w:num>
  <w:num w:numId="25">
    <w:abstractNumId w:val="38"/>
  </w:num>
  <w:num w:numId="26">
    <w:abstractNumId w:val="18"/>
  </w:num>
  <w:num w:numId="27">
    <w:abstractNumId w:val="58"/>
  </w:num>
  <w:num w:numId="28">
    <w:abstractNumId w:val="78"/>
  </w:num>
  <w:num w:numId="29">
    <w:abstractNumId w:val="50"/>
  </w:num>
  <w:num w:numId="30">
    <w:abstractNumId w:val="35"/>
  </w:num>
  <w:num w:numId="31">
    <w:abstractNumId w:val="59"/>
  </w:num>
  <w:num w:numId="32">
    <w:abstractNumId w:val="27"/>
  </w:num>
  <w:num w:numId="33">
    <w:abstractNumId w:val="32"/>
  </w:num>
  <w:num w:numId="34">
    <w:abstractNumId w:val="62"/>
  </w:num>
  <w:num w:numId="35">
    <w:abstractNumId w:val="48"/>
  </w:num>
  <w:num w:numId="36">
    <w:abstractNumId w:val="54"/>
  </w:num>
  <w:num w:numId="37">
    <w:abstractNumId w:val="46"/>
  </w:num>
  <w:num w:numId="38">
    <w:abstractNumId w:val="44"/>
  </w:num>
  <w:num w:numId="39">
    <w:abstractNumId w:val="51"/>
  </w:num>
  <w:num w:numId="40">
    <w:abstractNumId w:val="17"/>
  </w:num>
  <w:num w:numId="41">
    <w:abstractNumId w:val="80"/>
  </w:num>
  <w:num w:numId="42">
    <w:abstractNumId w:val="66"/>
  </w:num>
  <w:num w:numId="43">
    <w:abstractNumId w:val="2"/>
  </w:num>
  <w:num w:numId="44">
    <w:abstractNumId w:val="21"/>
  </w:num>
  <w:num w:numId="45">
    <w:abstractNumId w:val="53"/>
  </w:num>
  <w:num w:numId="46">
    <w:abstractNumId w:val="8"/>
  </w:num>
  <w:num w:numId="47">
    <w:abstractNumId w:val="49"/>
  </w:num>
  <w:num w:numId="48">
    <w:abstractNumId w:val="29"/>
  </w:num>
  <w:num w:numId="49">
    <w:abstractNumId w:val="83"/>
  </w:num>
  <w:num w:numId="50">
    <w:abstractNumId w:val="85"/>
  </w:num>
  <w:num w:numId="51">
    <w:abstractNumId w:val="7"/>
  </w:num>
  <w:num w:numId="52">
    <w:abstractNumId w:val="65"/>
  </w:num>
  <w:num w:numId="53">
    <w:abstractNumId w:val="36"/>
  </w:num>
  <w:num w:numId="54">
    <w:abstractNumId w:val="64"/>
  </w:num>
  <w:num w:numId="55">
    <w:abstractNumId w:val="79"/>
  </w:num>
  <w:num w:numId="56">
    <w:abstractNumId w:val="34"/>
  </w:num>
  <w:num w:numId="57">
    <w:abstractNumId w:val="70"/>
  </w:num>
  <w:num w:numId="58">
    <w:abstractNumId w:val="12"/>
  </w:num>
  <w:num w:numId="59">
    <w:abstractNumId w:val="76"/>
  </w:num>
  <w:num w:numId="60">
    <w:abstractNumId w:val="13"/>
  </w:num>
  <w:num w:numId="61">
    <w:abstractNumId w:val="28"/>
  </w:num>
  <w:num w:numId="62">
    <w:abstractNumId w:val="16"/>
  </w:num>
  <w:num w:numId="63">
    <w:abstractNumId w:val="47"/>
  </w:num>
  <w:num w:numId="64">
    <w:abstractNumId w:val="0"/>
  </w:num>
  <w:num w:numId="65">
    <w:abstractNumId w:val="42"/>
  </w:num>
  <w:num w:numId="66">
    <w:abstractNumId w:val="15"/>
  </w:num>
  <w:num w:numId="67">
    <w:abstractNumId w:val="63"/>
  </w:num>
  <w:num w:numId="68">
    <w:abstractNumId w:val="6"/>
  </w:num>
  <w:num w:numId="69">
    <w:abstractNumId w:val="4"/>
  </w:num>
  <w:num w:numId="70">
    <w:abstractNumId w:val="30"/>
  </w:num>
  <w:num w:numId="71">
    <w:abstractNumId w:val="1"/>
  </w:num>
  <w:num w:numId="72">
    <w:abstractNumId w:val="31"/>
  </w:num>
  <w:num w:numId="73">
    <w:abstractNumId w:val="5"/>
  </w:num>
  <w:num w:numId="74">
    <w:abstractNumId w:val="37"/>
  </w:num>
  <w:num w:numId="75">
    <w:abstractNumId w:val="84"/>
  </w:num>
  <w:num w:numId="76">
    <w:abstractNumId w:val="55"/>
  </w:num>
  <w:num w:numId="77">
    <w:abstractNumId w:val="61"/>
  </w:num>
  <w:num w:numId="78">
    <w:abstractNumId w:val="73"/>
  </w:num>
  <w:num w:numId="79">
    <w:abstractNumId w:val="74"/>
  </w:num>
  <w:num w:numId="80">
    <w:abstractNumId w:val="19"/>
  </w:num>
  <w:num w:numId="81">
    <w:abstractNumId w:val="9"/>
  </w:num>
  <w:num w:numId="82">
    <w:abstractNumId w:val="86"/>
  </w:num>
  <w:num w:numId="83">
    <w:abstractNumId w:val="72"/>
  </w:num>
  <w:num w:numId="84">
    <w:abstractNumId w:val="60"/>
  </w:num>
  <w:num w:numId="85">
    <w:abstractNumId w:val="68"/>
  </w:num>
  <w:num w:numId="86">
    <w:abstractNumId w:val="10"/>
  </w:num>
  <w:num w:numId="87">
    <w:abstractNumId w:val="1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mirrorMargins/>
  <w:hideSpellingErrors/>
  <w:activeWritingStyle w:appName="MSWord" w:lang="en-US" w:vendorID="64" w:dllVersion="131078" w:nlCheck="1" w:checkStyle="1"/>
  <w:activeWritingStyle w:appName="MSWord" w:lang="fr-FR"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266" fillcolor="white">
      <v:fill color="white"/>
      <o:colormru v:ext="edit" colors="#ddd,#eaeaea"/>
    </o:shapedefaults>
    <o:shapelayout v:ext="edit">
      <o:idmap v:ext="edit" data="2"/>
    </o:shapelayout>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C85"/>
    <w:rsid w:val="00003FB4"/>
    <w:rsid w:val="00004059"/>
    <w:rsid w:val="00005E58"/>
    <w:rsid w:val="00011792"/>
    <w:rsid w:val="000118C7"/>
    <w:rsid w:val="00012DCC"/>
    <w:rsid w:val="00016315"/>
    <w:rsid w:val="00023C90"/>
    <w:rsid w:val="00027626"/>
    <w:rsid w:val="00036AF6"/>
    <w:rsid w:val="00036BD9"/>
    <w:rsid w:val="000377EC"/>
    <w:rsid w:val="00043111"/>
    <w:rsid w:val="000439EA"/>
    <w:rsid w:val="000442AA"/>
    <w:rsid w:val="00044C66"/>
    <w:rsid w:val="00047537"/>
    <w:rsid w:val="0005193B"/>
    <w:rsid w:val="00055018"/>
    <w:rsid w:val="000569C5"/>
    <w:rsid w:val="000669AC"/>
    <w:rsid w:val="000701F7"/>
    <w:rsid w:val="000726E2"/>
    <w:rsid w:val="000763FF"/>
    <w:rsid w:val="00077FC1"/>
    <w:rsid w:val="000802A6"/>
    <w:rsid w:val="000826E7"/>
    <w:rsid w:val="00082755"/>
    <w:rsid w:val="00091F4A"/>
    <w:rsid w:val="00095143"/>
    <w:rsid w:val="000A0C3F"/>
    <w:rsid w:val="000A1014"/>
    <w:rsid w:val="000A2802"/>
    <w:rsid w:val="000A54F4"/>
    <w:rsid w:val="000A71BB"/>
    <w:rsid w:val="000A74D3"/>
    <w:rsid w:val="000A7AE6"/>
    <w:rsid w:val="000B10D3"/>
    <w:rsid w:val="000B2680"/>
    <w:rsid w:val="000B42BB"/>
    <w:rsid w:val="000B65A0"/>
    <w:rsid w:val="000C12E1"/>
    <w:rsid w:val="000C726A"/>
    <w:rsid w:val="000D0C2E"/>
    <w:rsid w:val="000D4DB7"/>
    <w:rsid w:val="000D7D73"/>
    <w:rsid w:val="000E011F"/>
    <w:rsid w:val="000E1001"/>
    <w:rsid w:val="000E26F8"/>
    <w:rsid w:val="000E70A3"/>
    <w:rsid w:val="000F09E6"/>
    <w:rsid w:val="000F1C6C"/>
    <w:rsid w:val="000F46AE"/>
    <w:rsid w:val="000F6291"/>
    <w:rsid w:val="000F6C1C"/>
    <w:rsid w:val="00105798"/>
    <w:rsid w:val="00106F41"/>
    <w:rsid w:val="001123D7"/>
    <w:rsid w:val="001137F5"/>
    <w:rsid w:val="00116CBD"/>
    <w:rsid w:val="00120B4B"/>
    <w:rsid w:val="001218B3"/>
    <w:rsid w:val="00123CA7"/>
    <w:rsid w:val="00125101"/>
    <w:rsid w:val="00125FB4"/>
    <w:rsid w:val="001307FA"/>
    <w:rsid w:val="001314E4"/>
    <w:rsid w:val="001335ED"/>
    <w:rsid w:val="00134EBA"/>
    <w:rsid w:val="00140198"/>
    <w:rsid w:val="00144F73"/>
    <w:rsid w:val="0015019C"/>
    <w:rsid w:val="00150871"/>
    <w:rsid w:val="00151632"/>
    <w:rsid w:val="00153330"/>
    <w:rsid w:val="00155B6A"/>
    <w:rsid w:val="00157496"/>
    <w:rsid w:val="00157B4F"/>
    <w:rsid w:val="0016115E"/>
    <w:rsid w:val="0016150A"/>
    <w:rsid w:val="00165659"/>
    <w:rsid w:val="001730CF"/>
    <w:rsid w:val="00173130"/>
    <w:rsid w:val="00173ACE"/>
    <w:rsid w:val="001869BB"/>
    <w:rsid w:val="00187707"/>
    <w:rsid w:val="00191F1C"/>
    <w:rsid w:val="001B308B"/>
    <w:rsid w:val="001B3774"/>
    <w:rsid w:val="001B698B"/>
    <w:rsid w:val="001B76B9"/>
    <w:rsid w:val="001C2ABE"/>
    <w:rsid w:val="001E1551"/>
    <w:rsid w:val="001F121D"/>
    <w:rsid w:val="001F2141"/>
    <w:rsid w:val="001F467B"/>
    <w:rsid w:val="001F4CF4"/>
    <w:rsid w:val="00205392"/>
    <w:rsid w:val="002058E4"/>
    <w:rsid w:val="0021051E"/>
    <w:rsid w:val="00220026"/>
    <w:rsid w:val="0022129B"/>
    <w:rsid w:val="002232A2"/>
    <w:rsid w:val="002242A3"/>
    <w:rsid w:val="0022630D"/>
    <w:rsid w:val="002307F2"/>
    <w:rsid w:val="0023312D"/>
    <w:rsid w:val="002341BD"/>
    <w:rsid w:val="00234D08"/>
    <w:rsid w:val="0023759A"/>
    <w:rsid w:val="002376FC"/>
    <w:rsid w:val="00240206"/>
    <w:rsid w:val="00241766"/>
    <w:rsid w:val="00241EC7"/>
    <w:rsid w:val="002542AF"/>
    <w:rsid w:val="00255621"/>
    <w:rsid w:val="00261968"/>
    <w:rsid w:val="00261D68"/>
    <w:rsid w:val="002666A5"/>
    <w:rsid w:val="002678A5"/>
    <w:rsid w:val="00271A12"/>
    <w:rsid w:val="00275AF3"/>
    <w:rsid w:val="002761BB"/>
    <w:rsid w:val="0027624F"/>
    <w:rsid w:val="0028033B"/>
    <w:rsid w:val="00280AF8"/>
    <w:rsid w:val="002828A8"/>
    <w:rsid w:val="00292EFF"/>
    <w:rsid w:val="00295E20"/>
    <w:rsid w:val="0029673E"/>
    <w:rsid w:val="002A26BF"/>
    <w:rsid w:val="002A2F62"/>
    <w:rsid w:val="002A35DC"/>
    <w:rsid w:val="002B1FA9"/>
    <w:rsid w:val="002B261A"/>
    <w:rsid w:val="002B3B33"/>
    <w:rsid w:val="002B3EB8"/>
    <w:rsid w:val="002B59BE"/>
    <w:rsid w:val="002B6E40"/>
    <w:rsid w:val="002C4A9C"/>
    <w:rsid w:val="002C4C75"/>
    <w:rsid w:val="002C641B"/>
    <w:rsid w:val="002C7D74"/>
    <w:rsid w:val="002D3B2A"/>
    <w:rsid w:val="002D61C5"/>
    <w:rsid w:val="002D7768"/>
    <w:rsid w:val="002E39FC"/>
    <w:rsid w:val="002E65AD"/>
    <w:rsid w:val="002E6AFC"/>
    <w:rsid w:val="002F11FD"/>
    <w:rsid w:val="002F769C"/>
    <w:rsid w:val="002F7BE7"/>
    <w:rsid w:val="002F7D40"/>
    <w:rsid w:val="00300331"/>
    <w:rsid w:val="00303CBD"/>
    <w:rsid w:val="00305F73"/>
    <w:rsid w:val="00310CCF"/>
    <w:rsid w:val="00312A0E"/>
    <w:rsid w:val="0032338D"/>
    <w:rsid w:val="00324627"/>
    <w:rsid w:val="00324E6A"/>
    <w:rsid w:val="003302B8"/>
    <w:rsid w:val="0033053A"/>
    <w:rsid w:val="003313B5"/>
    <w:rsid w:val="0033203F"/>
    <w:rsid w:val="003323FF"/>
    <w:rsid w:val="00332E18"/>
    <w:rsid w:val="00333603"/>
    <w:rsid w:val="00333877"/>
    <w:rsid w:val="003361FB"/>
    <w:rsid w:val="0034002C"/>
    <w:rsid w:val="003404C6"/>
    <w:rsid w:val="0034168D"/>
    <w:rsid w:val="00341E76"/>
    <w:rsid w:val="00342D42"/>
    <w:rsid w:val="00343471"/>
    <w:rsid w:val="003500E9"/>
    <w:rsid w:val="00350B1A"/>
    <w:rsid w:val="00353AD6"/>
    <w:rsid w:val="00354664"/>
    <w:rsid w:val="003604CC"/>
    <w:rsid w:val="00361913"/>
    <w:rsid w:val="00365B7F"/>
    <w:rsid w:val="0036605C"/>
    <w:rsid w:val="00366596"/>
    <w:rsid w:val="00367E01"/>
    <w:rsid w:val="003718C6"/>
    <w:rsid w:val="00377748"/>
    <w:rsid w:val="00392B51"/>
    <w:rsid w:val="0039678E"/>
    <w:rsid w:val="00397A64"/>
    <w:rsid w:val="003A22D5"/>
    <w:rsid w:val="003A406D"/>
    <w:rsid w:val="003A7BA3"/>
    <w:rsid w:val="003A7EA4"/>
    <w:rsid w:val="003B5E48"/>
    <w:rsid w:val="003B612C"/>
    <w:rsid w:val="003C33AF"/>
    <w:rsid w:val="003C3DCE"/>
    <w:rsid w:val="003C6554"/>
    <w:rsid w:val="003D2080"/>
    <w:rsid w:val="003D511A"/>
    <w:rsid w:val="003D5D05"/>
    <w:rsid w:val="003E0DE6"/>
    <w:rsid w:val="003E25C6"/>
    <w:rsid w:val="003E365B"/>
    <w:rsid w:val="003E4BBD"/>
    <w:rsid w:val="003E58E1"/>
    <w:rsid w:val="003F09A7"/>
    <w:rsid w:val="003F0A40"/>
    <w:rsid w:val="003F18B7"/>
    <w:rsid w:val="003F2B8E"/>
    <w:rsid w:val="003F6514"/>
    <w:rsid w:val="003F6836"/>
    <w:rsid w:val="00410A93"/>
    <w:rsid w:val="00410C63"/>
    <w:rsid w:val="00415385"/>
    <w:rsid w:val="0042245B"/>
    <w:rsid w:val="004226EE"/>
    <w:rsid w:val="004237EB"/>
    <w:rsid w:val="00424128"/>
    <w:rsid w:val="0042445E"/>
    <w:rsid w:val="00424ED6"/>
    <w:rsid w:val="00426A51"/>
    <w:rsid w:val="00430A05"/>
    <w:rsid w:val="00430B7C"/>
    <w:rsid w:val="0044006C"/>
    <w:rsid w:val="00440C3C"/>
    <w:rsid w:val="00445452"/>
    <w:rsid w:val="004468C6"/>
    <w:rsid w:val="00447D46"/>
    <w:rsid w:val="00453EA8"/>
    <w:rsid w:val="00456ED0"/>
    <w:rsid w:val="00460E89"/>
    <w:rsid w:val="00472019"/>
    <w:rsid w:val="00475828"/>
    <w:rsid w:val="00481A39"/>
    <w:rsid w:val="00491140"/>
    <w:rsid w:val="00492E99"/>
    <w:rsid w:val="0049310D"/>
    <w:rsid w:val="00495149"/>
    <w:rsid w:val="004A46E8"/>
    <w:rsid w:val="004A4ECA"/>
    <w:rsid w:val="004A7EC6"/>
    <w:rsid w:val="004B19D0"/>
    <w:rsid w:val="004B605D"/>
    <w:rsid w:val="004B6E20"/>
    <w:rsid w:val="004B7BC9"/>
    <w:rsid w:val="004C0BF2"/>
    <w:rsid w:val="004C4354"/>
    <w:rsid w:val="004C68A6"/>
    <w:rsid w:val="004D374D"/>
    <w:rsid w:val="004D3D1F"/>
    <w:rsid w:val="004D3FCA"/>
    <w:rsid w:val="004E05A1"/>
    <w:rsid w:val="004E0EEE"/>
    <w:rsid w:val="004E2F6E"/>
    <w:rsid w:val="004E6204"/>
    <w:rsid w:val="004F4257"/>
    <w:rsid w:val="004F5503"/>
    <w:rsid w:val="004F5913"/>
    <w:rsid w:val="005016C5"/>
    <w:rsid w:val="00502001"/>
    <w:rsid w:val="005022F8"/>
    <w:rsid w:val="00503F0E"/>
    <w:rsid w:val="00504843"/>
    <w:rsid w:val="00505F76"/>
    <w:rsid w:val="00506182"/>
    <w:rsid w:val="00507BA5"/>
    <w:rsid w:val="005122E8"/>
    <w:rsid w:val="0051429E"/>
    <w:rsid w:val="00514C0A"/>
    <w:rsid w:val="0052002A"/>
    <w:rsid w:val="0052010C"/>
    <w:rsid w:val="00520DD0"/>
    <w:rsid w:val="00525709"/>
    <w:rsid w:val="00530631"/>
    <w:rsid w:val="00533136"/>
    <w:rsid w:val="005365A3"/>
    <w:rsid w:val="00540D79"/>
    <w:rsid w:val="0054163B"/>
    <w:rsid w:val="00541A7B"/>
    <w:rsid w:val="00544AD8"/>
    <w:rsid w:val="00544E53"/>
    <w:rsid w:val="00545400"/>
    <w:rsid w:val="005462BC"/>
    <w:rsid w:val="0055114E"/>
    <w:rsid w:val="0055680E"/>
    <w:rsid w:val="00557C36"/>
    <w:rsid w:val="00560AAE"/>
    <w:rsid w:val="005619A2"/>
    <w:rsid w:val="005668A1"/>
    <w:rsid w:val="00573411"/>
    <w:rsid w:val="005735F6"/>
    <w:rsid w:val="005742EF"/>
    <w:rsid w:val="00575774"/>
    <w:rsid w:val="00575C5E"/>
    <w:rsid w:val="005768A2"/>
    <w:rsid w:val="0057791C"/>
    <w:rsid w:val="00584474"/>
    <w:rsid w:val="00584508"/>
    <w:rsid w:val="00591C44"/>
    <w:rsid w:val="00592E59"/>
    <w:rsid w:val="005934F7"/>
    <w:rsid w:val="00594748"/>
    <w:rsid w:val="00595C85"/>
    <w:rsid w:val="005A1468"/>
    <w:rsid w:val="005A6CD1"/>
    <w:rsid w:val="005B011C"/>
    <w:rsid w:val="005B1F18"/>
    <w:rsid w:val="005B579D"/>
    <w:rsid w:val="005B5CDF"/>
    <w:rsid w:val="005B6709"/>
    <w:rsid w:val="005C05F9"/>
    <w:rsid w:val="005D0C92"/>
    <w:rsid w:val="005D3F14"/>
    <w:rsid w:val="005D602C"/>
    <w:rsid w:val="005D6B00"/>
    <w:rsid w:val="005E0427"/>
    <w:rsid w:val="005E06BE"/>
    <w:rsid w:val="005F2B40"/>
    <w:rsid w:val="005F444F"/>
    <w:rsid w:val="005F66DB"/>
    <w:rsid w:val="005F7D03"/>
    <w:rsid w:val="00600FC7"/>
    <w:rsid w:val="00605436"/>
    <w:rsid w:val="006058F2"/>
    <w:rsid w:val="006063D6"/>
    <w:rsid w:val="00606F93"/>
    <w:rsid w:val="00613BF0"/>
    <w:rsid w:val="00613D25"/>
    <w:rsid w:val="00615CA3"/>
    <w:rsid w:val="00622446"/>
    <w:rsid w:val="00625BBE"/>
    <w:rsid w:val="00627B0B"/>
    <w:rsid w:val="00631B96"/>
    <w:rsid w:val="00633FAA"/>
    <w:rsid w:val="006372A2"/>
    <w:rsid w:val="00641016"/>
    <w:rsid w:val="00645EB5"/>
    <w:rsid w:val="006471ED"/>
    <w:rsid w:val="0065234A"/>
    <w:rsid w:val="0065302B"/>
    <w:rsid w:val="00653ADA"/>
    <w:rsid w:val="00653D4F"/>
    <w:rsid w:val="006601CE"/>
    <w:rsid w:val="0066174B"/>
    <w:rsid w:val="00665359"/>
    <w:rsid w:val="0066760B"/>
    <w:rsid w:val="006730F3"/>
    <w:rsid w:val="00673FB1"/>
    <w:rsid w:val="00674B53"/>
    <w:rsid w:val="006776A1"/>
    <w:rsid w:val="006841DB"/>
    <w:rsid w:val="00691CCD"/>
    <w:rsid w:val="00694E67"/>
    <w:rsid w:val="00696661"/>
    <w:rsid w:val="00696B62"/>
    <w:rsid w:val="00697BEC"/>
    <w:rsid w:val="006A1287"/>
    <w:rsid w:val="006A28AC"/>
    <w:rsid w:val="006A2D55"/>
    <w:rsid w:val="006A4688"/>
    <w:rsid w:val="006A71BA"/>
    <w:rsid w:val="006A7694"/>
    <w:rsid w:val="006B0865"/>
    <w:rsid w:val="006B4908"/>
    <w:rsid w:val="006B51BB"/>
    <w:rsid w:val="006B57DE"/>
    <w:rsid w:val="006B5E74"/>
    <w:rsid w:val="006C2E4A"/>
    <w:rsid w:val="006C5989"/>
    <w:rsid w:val="006D0607"/>
    <w:rsid w:val="006D3109"/>
    <w:rsid w:val="006D368A"/>
    <w:rsid w:val="006D4049"/>
    <w:rsid w:val="006D63CA"/>
    <w:rsid w:val="006E13CC"/>
    <w:rsid w:val="006E17F8"/>
    <w:rsid w:val="006E2407"/>
    <w:rsid w:val="006E3E01"/>
    <w:rsid w:val="006E48AE"/>
    <w:rsid w:val="006E525C"/>
    <w:rsid w:val="006F33C8"/>
    <w:rsid w:val="00701E1A"/>
    <w:rsid w:val="00704685"/>
    <w:rsid w:val="00704928"/>
    <w:rsid w:val="007050AF"/>
    <w:rsid w:val="00707431"/>
    <w:rsid w:val="007078FD"/>
    <w:rsid w:val="0071604E"/>
    <w:rsid w:val="00720704"/>
    <w:rsid w:val="00722218"/>
    <w:rsid w:val="00724A6B"/>
    <w:rsid w:val="00726B5F"/>
    <w:rsid w:val="00731EA7"/>
    <w:rsid w:val="0073645F"/>
    <w:rsid w:val="00736488"/>
    <w:rsid w:val="00736897"/>
    <w:rsid w:val="007371D6"/>
    <w:rsid w:val="007376B9"/>
    <w:rsid w:val="0074251F"/>
    <w:rsid w:val="007429BA"/>
    <w:rsid w:val="00743F2D"/>
    <w:rsid w:val="0074539F"/>
    <w:rsid w:val="00745538"/>
    <w:rsid w:val="00745B6E"/>
    <w:rsid w:val="00747B1A"/>
    <w:rsid w:val="007511E3"/>
    <w:rsid w:val="00751365"/>
    <w:rsid w:val="00752901"/>
    <w:rsid w:val="00755EA1"/>
    <w:rsid w:val="007572CF"/>
    <w:rsid w:val="0075757C"/>
    <w:rsid w:val="00757D9F"/>
    <w:rsid w:val="00763538"/>
    <w:rsid w:val="00766758"/>
    <w:rsid w:val="00774018"/>
    <w:rsid w:val="007767CF"/>
    <w:rsid w:val="00780512"/>
    <w:rsid w:val="00786946"/>
    <w:rsid w:val="00791DED"/>
    <w:rsid w:val="007925B1"/>
    <w:rsid w:val="007927AF"/>
    <w:rsid w:val="00795D7E"/>
    <w:rsid w:val="007A2247"/>
    <w:rsid w:val="007A22F7"/>
    <w:rsid w:val="007A5633"/>
    <w:rsid w:val="007A7F73"/>
    <w:rsid w:val="007C0023"/>
    <w:rsid w:val="007C2261"/>
    <w:rsid w:val="007C2843"/>
    <w:rsid w:val="007C4DA0"/>
    <w:rsid w:val="007C5583"/>
    <w:rsid w:val="007C7D98"/>
    <w:rsid w:val="007D2626"/>
    <w:rsid w:val="007D507D"/>
    <w:rsid w:val="007E087B"/>
    <w:rsid w:val="007E14FA"/>
    <w:rsid w:val="007E21A6"/>
    <w:rsid w:val="007E47BA"/>
    <w:rsid w:val="007E6F70"/>
    <w:rsid w:val="007E6FD5"/>
    <w:rsid w:val="007F2C04"/>
    <w:rsid w:val="007F3830"/>
    <w:rsid w:val="007F4269"/>
    <w:rsid w:val="007F4B9B"/>
    <w:rsid w:val="007F4C90"/>
    <w:rsid w:val="007F6EAB"/>
    <w:rsid w:val="00802E76"/>
    <w:rsid w:val="00803E8E"/>
    <w:rsid w:val="00803F25"/>
    <w:rsid w:val="0080672D"/>
    <w:rsid w:val="0081342A"/>
    <w:rsid w:val="0081512D"/>
    <w:rsid w:val="008228F7"/>
    <w:rsid w:val="00824AE3"/>
    <w:rsid w:val="00826423"/>
    <w:rsid w:val="00827BC6"/>
    <w:rsid w:val="008309C4"/>
    <w:rsid w:val="00834B39"/>
    <w:rsid w:val="0083707A"/>
    <w:rsid w:val="008412EA"/>
    <w:rsid w:val="0084331F"/>
    <w:rsid w:val="00845681"/>
    <w:rsid w:val="00845856"/>
    <w:rsid w:val="008476A5"/>
    <w:rsid w:val="00850D1E"/>
    <w:rsid w:val="008522DF"/>
    <w:rsid w:val="00855887"/>
    <w:rsid w:val="00855FFE"/>
    <w:rsid w:val="00856661"/>
    <w:rsid w:val="00856F66"/>
    <w:rsid w:val="00860468"/>
    <w:rsid w:val="008617A8"/>
    <w:rsid w:val="00863057"/>
    <w:rsid w:val="008637EE"/>
    <w:rsid w:val="008640D0"/>
    <w:rsid w:val="00867F1E"/>
    <w:rsid w:val="00871E95"/>
    <w:rsid w:val="008766D1"/>
    <w:rsid w:val="008800B9"/>
    <w:rsid w:val="00882057"/>
    <w:rsid w:val="008832AC"/>
    <w:rsid w:val="00883CCE"/>
    <w:rsid w:val="008858B1"/>
    <w:rsid w:val="00885D95"/>
    <w:rsid w:val="00886C3E"/>
    <w:rsid w:val="00892895"/>
    <w:rsid w:val="00893202"/>
    <w:rsid w:val="00894694"/>
    <w:rsid w:val="00894BDA"/>
    <w:rsid w:val="0089690D"/>
    <w:rsid w:val="008A12FC"/>
    <w:rsid w:val="008A169D"/>
    <w:rsid w:val="008A416F"/>
    <w:rsid w:val="008B39B2"/>
    <w:rsid w:val="008B519B"/>
    <w:rsid w:val="008B5A87"/>
    <w:rsid w:val="008C5D16"/>
    <w:rsid w:val="008C6AA7"/>
    <w:rsid w:val="008D0A11"/>
    <w:rsid w:val="008D1B1A"/>
    <w:rsid w:val="008D6A0B"/>
    <w:rsid w:val="008E34B8"/>
    <w:rsid w:val="008E3503"/>
    <w:rsid w:val="008E53B0"/>
    <w:rsid w:val="008E6D91"/>
    <w:rsid w:val="008E7231"/>
    <w:rsid w:val="008F0166"/>
    <w:rsid w:val="008F0D5A"/>
    <w:rsid w:val="008F2411"/>
    <w:rsid w:val="008F62E0"/>
    <w:rsid w:val="00903EB0"/>
    <w:rsid w:val="00904698"/>
    <w:rsid w:val="0091114E"/>
    <w:rsid w:val="00914089"/>
    <w:rsid w:val="00916F18"/>
    <w:rsid w:val="009248B1"/>
    <w:rsid w:val="0092779E"/>
    <w:rsid w:val="009331F3"/>
    <w:rsid w:val="009348CB"/>
    <w:rsid w:val="009377BC"/>
    <w:rsid w:val="009412EF"/>
    <w:rsid w:val="00947BB9"/>
    <w:rsid w:val="00953BE7"/>
    <w:rsid w:val="0095630A"/>
    <w:rsid w:val="0096178A"/>
    <w:rsid w:val="00963DF7"/>
    <w:rsid w:val="00972A87"/>
    <w:rsid w:val="009738E4"/>
    <w:rsid w:val="00974F7C"/>
    <w:rsid w:val="00980318"/>
    <w:rsid w:val="0098186B"/>
    <w:rsid w:val="009831B9"/>
    <w:rsid w:val="00984652"/>
    <w:rsid w:val="0099490B"/>
    <w:rsid w:val="00995557"/>
    <w:rsid w:val="009A2378"/>
    <w:rsid w:val="009A291C"/>
    <w:rsid w:val="009A48E4"/>
    <w:rsid w:val="009A4B96"/>
    <w:rsid w:val="009A65F9"/>
    <w:rsid w:val="009A69EE"/>
    <w:rsid w:val="009B1890"/>
    <w:rsid w:val="009B5028"/>
    <w:rsid w:val="009B5CE5"/>
    <w:rsid w:val="009C1CDC"/>
    <w:rsid w:val="009C1E4F"/>
    <w:rsid w:val="009C4F8D"/>
    <w:rsid w:val="009C5C15"/>
    <w:rsid w:val="009D33CB"/>
    <w:rsid w:val="009D6B60"/>
    <w:rsid w:val="009D6FD0"/>
    <w:rsid w:val="009D7C0F"/>
    <w:rsid w:val="009E0F93"/>
    <w:rsid w:val="009E482A"/>
    <w:rsid w:val="009E5D03"/>
    <w:rsid w:val="009E5E3F"/>
    <w:rsid w:val="009F22FD"/>
    <w:rsid w:val="009F2F8D"/>
    <w:rsid w:val="009F4BFE"/>
    <w:rsid w:val="009F4D2B"/>
    <w:rsid w:val="009F683E"/>
    <w:rsid w:val="00A00A6A"/>
    <w:rsid w:val="00A02413"/>
    <w:rsid w:val="00A03536"/>
    <w:rsid w:val="00A0468A"/>
    <w:rsid w:val="00A0666C"/>
    <w:rsid w:val="00A06BD6"/>
    <w:rsid w:val="00A135EC"/>
    <w:rsid w:val="00A13824"/>
    <w:rsid w:val="00A161E5"/>
    <w:rsid w:val="00A16649"/>
    <w:rsid w:val="00A16C2D"/>
    <w:rsid w:val="00A1730A"/>
    <w:rsid w:val="00A2501F"/>
    <w:rsid w:val="00A25BAB"/>
    <w:rsid w:val="00A30743"/>
    <w:rsid w:val="00A31839"/>
    <w:rsid w:val="00A318E1"/>
    <w:rsid w:val="00A34398"/>
    <w:rsid w:val="00A36558"/>
    <w:rsid w:val="00A40667"/>
    <w:rsid w:val="00A439EA"/>
    <w:rsid w:val="00A51AD9"/>
    <w:rsid w:val="00A574BB"/>
    <w:rsid w:val="00A61D8C"/>
    <w:rsid w:val="00A62D6D"/>
    <w:rsid w:val="00A67632"/>
    <w:rsid w:val="00A677B5"/>
    <w:rsid w:val="00A72008"/>
    <w:rsid w:val="00A72D2C"/>
    <w:rsid w:val="00A73DC3"/>
    <w:rsid w:val="00A756B5"/>
    <w:rsid w:val="00A75A1E"/>
    <w:rsid w:val="00A77885"/>
    <w:rsid w:val="00A80A9B"/>
    <w:rsid w:val="00A82ADC"/>
    <w:rsid w:val="00A832B3"/>
    <w:rsid w:val="00A83451"/>
    <w:rsid w:val="00A84C9D"/>
    <w:rsid w:val="00A90BFA"/>
    <w:rsid w:val="00A96EDD"/>
    <w:rsid w:val="00AA7B3A"/>
    <w:rsid w:val="00AB4A42"/>
    <w:rsid w:val="00AB5F84"/>
    <w:rsid w:val="00AB6F0F"/>
    <w:rsid w:val="00AB72FF"/>
    <w:rsid w:val="00AC2A50"/>
    <w:rsid w:val="00AD01ED"/>
    <w:rsid w:val="00AD6F8B"/>
    <w:rsid w:val="00AD7068"/>
    <w:rsid w:val="00AE59CD"/>
    <w:rsid w:val="00AF01D6"/>
    <w:rsid w:val="00B01389"/>
    <w:rsid w:val="00B02A50"/>
    <w:rsid w:val="00B03F4B"/>
    <w:rsid w:val="00B07CE3"/>
    <w:rsid w:val="00B104B2"/>
    <w:rsid w:val="00B14A42"/>
    <w:rsid w:val="00B20F71"/>
    <w:rsid w:val="00B23B19"/>
    <w:rsid w:val="00B270AD"/>
    <w:rsid w:val="00B27C3D"/>
    <w:rsid w:val="00B30ACE"/>
    <w:rsid w:val="00B31A70"/>
    <w:rsid w:val="00B357D5"/>
    <w:rsid w:val="00B45DBA"/>
    <w:rsid w:val="00B46013"/>
    <w:rsid w:val="00B479A0"/>
    <w:rsid w:val="00B50389"/>
    <w:rsid w:val="00B57B7B"/>
    <w:rsid w:val="00B63AE4"/>
    <w:rsid w:val="00B64E24"/>
    <w:rsid w:val="00B721B4"/>
    <w:rsid w:val="00B75358"/>
    <w:rsid w:val="00B7746B"/>
    <w:rsid w:val="00B87CD9"/>
    <w:rsid w:val="00B87D5A"/>
    <w:rsid w:val="00B930B9"/>
    <w:rsid w:val="00B964B3"/>
    <w:rsid w:val="00B96C96"/>
    <w:rsid w:val="00BA0610"/>
    <w:rsid w:val="00BA5D7E"/>
    <w:rsid w:val="00BB147E"/>
    <w:rsid w:val="00BB157E"/>
    <w:rsid w:val="00BB3D1D"/>
    <w:rsid w:val="00BB4FCD"/>
    <w:rsid w:val="00BC0DFF"/>
    <w:rsid w:val="00BC2880"/>
    <w:rsid w:val="00BC7213"/>
    <w:rsid w:val="00BD535F"/>
    <w:rsid w:val="00BD6951"/>
    <w:rsid w:val="00BE003F"/>
    <w:rsid w:val="00BE0100"/>
    <w:rsid w:val="00BE02FD"/>
    <w:rsid w:val="00BE2CAF"/>
    <w:rsid w:val="00BE3199"/>
    <w:rsid w:val="00BE3E53"/>
    <w:rsid w:val="00BF160F"/>
    <w:rsid w:val="00BF389D"/>
    <w:rsid w:val="00BF53B6"/>
    <w:rsid w:val="00BF6C41"/>
    <w:rsid w:val="00C02C46"/>
    <w:rsid w:val="00C02D2F"/>
    <w:rsid w:val="00C0416E"/>
    <w:rsid w:val="00C0439F"/>
    <w:rsid w:val="00C04728"/>
    <w:rsid w:val="00C06730"/>
    <w:rsid w:val="00C06D47"/>
    <w:rsid w:val="00C17CD7"/>
    <w:rsid w:val="00C203E8"/>
    <w:rsid w:val="00C235DE"/>
    <w:rsid w:val="00C253C7"/>
    <w:rsid w:val="00C255A2"/>
    <w:rsid w:val="00C27E5D"/>
    <w:rsid w:val="00C3028B"/>
    <w:rsid w:val="00C32413"/>
    <w:rsid w:val="00C351D3"/>
    <w:rsid w:val="00C357E1"/>
    <w:rsid w:val="00C36486"/>
    <w:rsid w:val="00C371F4"/>
    <w:rsid w:val="00C41308"/>
    <w:rsid w:val="00C455CF"/>
    <w:rsid w:val="00C469D9"/>
    <w:rsid w:val="00C53162"/>
    <w:rsid w:val="00C61D0C"/>
    <w:rsid w:val="00C64E4B"/>
    <w:rsid w:val="00C65D34"/>
    <w:rsid w:val="00C710AA"/>
    <w:rsid w:val="00C74A71"/>
    <w:rsid w:val="00C80294"/>
    <w:rsid w:val="00C81489"/>
    <w:rsid w:val="00C81FD7"/>
    <w:rsid w:val="00C825F1"/>
    <w:rsid w:val="00C865A5"/>
    <w:rsid w:val="00C90CD4"/>
    <w:rsid w:val="00C93251"/>
    <w:rsid w:val="00C946D8"/>
    <w:rsid w:val="00C9610C"/>
    <w:rsid w:val="00C97C76"/>
    <w:rsid w:val="00CA0976"/>
    <w:rsid w:val="00CA0B1B"/>
    <w:rsid w:val="00CA4CD6"/>
    <w:rsid w:val="00CB1471"/>
    <w:rsid w:val="00CB1AA4"/>
    <w:rsid w:val="00CB582B"/>
    <w:rsid w:val="00CB651B"/>
    <w:rsid w:val="00CB6878"/>
    <w:rsid w:val="00CB6C2E"/>
    <w:rsid w:val="00CB716F"/>
    <w:rsid w:val="00CC43CB"/>
    <w:rsid w:val="00CC5361"/>
    <w:rsid w:val="00CC7A6B"/>
    <w:rsid w:val="00CD00BE"/>
    <w:rsid w:val="00CD4614"/>
    <w:rsid w:val="00CE1FCE"/>
    <w:rsid w:val="00CE5DD7"/>
    <w:rsid w:val="00CF4CEE"/>
    <w:rsid w:val="00D04CB6"/>
    <w:rsid w:val="00D0626F"/>
    <w:rsid w:val="00D06536"/>
    <w:rsid w:val="00D10EBF"/>
    <w:rsid w:val="00D11477"/>
    <w:rsid w:val="00D14BF0"/>
    <w:rsid w:val="00D17885"/>
    <w:rsid w:val="00D2461A"/>
    <w:rsid w:val="00D250F7"/>
    <w:rsid w:val="00D2544A"/>
    <w:rsid w:val="00D2675E"/>
    <w:rsid w:val="00D30666"/>
    <w:rsid w:val="00D33468"/>
    <w:rsid w:val="00D35421"/>
    <w:rsid w:val="00D356BD"/>
    <w:rsid w:val="00D36B75"/>
    <w:rsid w:val="00D407E7"/>
    <w:rsid w:val="00D44DB0"/>
    <w:rsid w:val="00D45A16"/>
    <w:rsid w:val="00D4736D"/>
    <w:rsid w:val="00D51F8A"/>
    <w:rsid w:val="00D53796"/>
    <w:rsid w:val="00D55058"/>
    <w:rsid w:val="00D55D11"/>
    <w:rsid w:val="00D57381"/>
    <w:rsid w:val="00D6127D"/>
    <w:rsid w:val="00D63325"/>
    <w:rsid w:val="00D66081"/>
    <w:rsid w:val="00D754DA"/>
    <w:rsid w:val="00D77306"/>
    <w:rsid w:val="00D84736"/>
    <w:rsid w:val="00DA14CD"/>
    <w:rsid w:val="00DA2446"/>
    <w:rsid w:val="00DA3A34"/>
    <w:rsid w:val="00DA4815"/>
    <w:rsid w:val="00DB244F"/>
    <w:rsid w:val="00DB4402"/>
    <w:rsid w:val="00DB444C"/>
    <w:rsid w:val="00DB548D"/>
    <w:rsid w:val="00DB5F67"/>
    <w:rsid w:val="00DB6441"/>
    <w:rsid w:val="00DC0702"/>
    <w:rsid w:val="00DC5AFB"/>
    <w:rsid w:val="00DC616A"/>
    <w:rsid w:val="00DD4801"/>
    <w:rsid w:val="00DD6CB7"/>
    <w:rsid w:val="00DE1C2B"/>
    <w:rsid w:val="00DE40DA"/>
    <w:rsid w:val="00DE5A16"/>
    <w:rsid w:val="00DF1D24"/>
    <w:rsid w:val="00DF3C0F"/>
    <w:rsid w:val="00E0616C"/>
    <w:rsid w:val="00E10A47"/>
    <w:rsid w:val="00E13DFF"/>
    <w:rsid w:val="00E15C47"/>
    <w:rsid w:val="00E167A8"/>
    <w:rsid w:val="00E17969"/>
    <w:rsid w:val="00E219A0"/>
    <w:rsid w:val="00E245DF"/>
    <w:rsid w:val="00E25C4A"/>
    <w:rsid w:val="00E305FA"/>
    <w:rsid w:val="00E3464E"/>
    <w:rsid w:val="00E35786"/>
    <w:rsid w:val="00E363AF"/>
    <w:rsid w:val="00E42A7C"/>
    <w:rsid w:val="00E4315B"/>
    <w:rsid w:val="00E45B3C"/>
    <w:rsid w:val="00E473A9"/>
    <w:rsid w:val="00E50328"/>
    <w:rsid w:val="00E506ED"/>
    <w:rsid w:val="00E52819"/>
    <w:rsid w:val="00E5484F"/>
    <w:rsid w:val="00E63C44"/>
    <w:rsid w:val="00E643B1"/>
    <w:rsid w:val="00E66526"/>
    <w:rsid w:val="00E669C2"/>
    <w:rsid w:val="00E66A6A"/>
    <w:rsid w:val="00E71B43"/>
    <w:rsid w:val="00E72DDA"/>
    <w:rsid w:val="00E7496F"/>
    <w:rsid w:val="00E75945"/>
    <w:rsid w:val="00E77554"/>
    <w:rsid w:val="00E81C82"/>
    <w:rsid w:val="00E83EB9"/>
    <w:rsid w:val="00E864D5"/>
    <w:rsid w:val="00E871A1"/>
    <w:rsid w:val="00E93619"/>
    <w:rsid w:val="00E93FB6"/>
    <w:rsid w:val="00E956B2"/>
    <w:rsid w:val="00E97340"/>
    <w:rsid w:val="00EA25E0"/>
    <w:rsid w:val="00EA639C"/>
    <w:rsid w:val="00EB0E18"/>
    <w:rsid w:val="00EB3829"/>
    <w:rsid w:val="00EB661A"/>
    <w:rsid w:val="00EB682A"/>
    <w:rsid w:val="00EC2C80"/>
    <w:rsid w:val="00EC7BCB"/>
    <w:rsid w:val="00ED0038"/>
    <w:rsid w:val="00ED4AFE"/>
    <w:rsid w:val="00ED5E8B"/>
    <w:rsid w:val="00EE1FE1"/>
    <w:rsid w:val="00EE501E"/>
    <w:rsid w:val="00EE672A"/>
    <w:rsid w:val="00EE67E1"/>
    <w:rsid w:val="00EE6A0B"/>
    <w:rsid w:val="00EF05CF"/>
    <w:rsid w:val="00EF6E1C"/>
    <w:rsid w:val="00F01124"/>
    <w:rsid w:val="00F04AE4"/>
    <w:rsid w:val="00F0565A"/>
    <w:rsid w:val="00F07012"/>
    <w:rsid w:val="00F100B4"/>
    <w:rsid w:val="00F15CCF"/>
    <w:rsid w:val="00F207E0"/>
    <w:rsid w:val="00F218E8"/>
    <w:rsid w:val="00F21BCE"/>
    <w:rsid w:val="00F22B99"/>
    <w:rsid w:val="00F2390F"/>
    <w:rsid w:val="00F23EEA"/>
    <w:rsid w:val="00F30A54"/>
    <w:rsid w:val="00F318DA"/>
    <w:rsid w:val="00F33667"/>
    <w:rsid w:val="00F34915"/>
    <w:rsid w:val="00F36FAD"/>
    <w:rsid w:val="00F43618"/>
    <w:rsid w:val="00F55F64"/>
    <w:rsid w:val="00F56B0C"/>
    <w:rsid w:val="00F56CAF"/>
    <w:rsid w:val="00F60A99"/>
    <w:rsid w:val="00F65259"/>
    <w:rsid w:val="00F66630"/>
    <w:rsid w:val="00F70F92"/>
    <w:rsid w:val="00F80D40"/>
    <w:rsid w:val="00F817BD"/>
    <w:rsid w:val="00F86177"/>
    <w:rsid w:val="00F872CF"/>
    <w:rsid w:val="00F90513"/>
    <w:rsid w:val="00F93802"/>
    <w:rsid w:val="00F95600"/>
    <w:rsid w:val="00F96ABF"/>
    <w:rsid w:val="00FA07E1"/>
    <w:rsid w:val="00FA0DAF"/>
    <w:rsid w:val="00FA5227"/>
    <w:rsid w:val="00FA6614"/>
    <w:rsid w:val="00FB0BDE"/>
    <w:rsid w:val="00FB23AB"/>
    <w:rsid w:val="00FB4DEB"/>
    <w:rsid w:val="00FC0D31"/>
    <w:rsid w:val="00FC2F16"/>
    <w:rsid w:val="00FD0F4F"/>
    <w:rsid w:val="00FD176C"/>
    <w:rsid w:val="00FD2C81"/>
    <w:rsid w:val="00FD4503"/>
    <w:rsid w:val="00FD66F4"/>
    <w:rsid w:val="00FD6F03"/>
    <w:rsid w:val="00FE3E27"/>
    <w:rsid w:val="00FE4DFC"/>
    <w:rsid w:val="00FE6AFD"/>
    <w:rsid w:val="00FE7438"/>
    <w:rsid w:val="00FF01E2"/>
    <w:rsid w:val="00FF0885"/>
    <w:rsid w:val="00FF6834"/>
    <w:rsid w:val="00FF6DD4"/>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66" fillcolor="white">
      <v:fill color="white"/>
      <o:colormru v:ext="edit" colors="#ddd,#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019"/>
    <w:pPr>
      <w:spacing w:before="100" w:after="100" w:line="288" w:lineRule="auto"/>
    </w:pPr>
    <w:rPr>
      <w:sz w:val="22"/>
      <w:szCs w:val="22"/>
    </w:rPr>
  </w:style>
  <w:style w:type="paragraph" w:styleId="Heading1">
    <w:name w:val="heading 1"/>
    <w:basedOn w:val="Normal"/>
    <w:next w:val="Normal"/>
    <w:qFormat/>
    <w:rsid w:val="00C64E4B"/>
    <w:pPr>
      <w:keepNext/>
      <w:numPr>
        <w:numId w:val="3"/>
      </w:numPr>
      <w:spacing w:before="240" w:after="60"/>
      <w:outlineLvl w:val="0"/>
    </w:pPr>
    <w:rPr>
      <w:rFonts w:ascii="Verdana" w:hAnsi="Verdana" w:cs="Arial"/>
      <w:b/>
      <w:bCs/>
      <w:spacing w:val="6"/>
      <w:kern w:val="40"/>
      <w:sz w:val="48"/>
      <w:szCs w:val="48"/>
    </w:rPr>
  </w:style>
  <w:style w:type="paragraph" w:styleId="Heading2">
    <w:name w:val="heading 2"/>
    <w:basedOn w:val="Normal"/>
    <w:next w:val="Normal"/>
    <w:qFormat/>
    <w:rsid w:val="00894694"/>
    <w:pPr>
      <w:keepNext/>
      <w:spacing w:before="40" w:after="200"/>
      <w:outlineLvl w:val="1"/>
    </w:pPr>
    <w:rPr>
      <w:rFonts w:ascii="Tahoma" w:hAnsi="Tahoma" w:cs="Arial"/>
      <w:b/>
      <w:bCs/>
      <w:i/>
      <w:iCs/>
      <w:sz w:val="28"/>
      <w:szCs w:val="28"/>
    </w:rPr>
  </w:style>
  <w:style w:type="paragraph" w:styleId="Heading3">
    <w:name w:val="heading 3"/>
    <w:basedOn w:val="Normal"/>
    <w:next w:val="Normal"/>
    <w:qFormat/>
    <w:rsid w:val="00472019"/>
    <w:pPr>
      <w:keepNext/>
      <w:spacing w:before="240" w:after="60"/>
      <w:outlineLvl w:val="2"/>
    </w:pPr>
    <w:rPr>
      <w:rFonts w:ascii="Arial" w:hAnsi="Arial" w:cs="Arial"/>
      <w:b/>
      <w:bCs/>
      <w:sz w:val="24"/>
      <w:szCs w:val="26"/>
    </w:rPr>
  </w:style>
  <w:style w:type="paragraph" w:styleId="Heading4">
    <w:name w:val="heading 4"/>
    <w:basedOn w:val="Normal"/>
    <w:next w:val="Normal"/>
    <w:qFormat/>
    <w:rsid w:val="00533136"/>
    <w:pPr>
      <w:keepNext/>
      <w:spacing w:before="240" w:after="60"/>
      <w:outlineLvl w:val="3"/>
    </w:pPr>
    <w:rPr>
      <w:b/>
      <w:bCs/>
      <w:sz w:val="28"/>
      <w:szCs w:val="28"/>
    </w:rPr>
  </w:style>
  <w:style w:type="paragraph" w:styleId="Heading5">
    <w:name w:val="heading 5"/>
    <w:basedOn w:val="Normal"/>
    <w:next w:val="Normal"/>
    <w:qFormat/>
    <w:rsid w:val="00533136"/>
    <w:pPr>
      <w:spacing w:before="240" w:after="60"/>
      <w:outlineLvl w:val="4"/>
    </w:pPr>
    <w:rPr>
      <w:b/>
      <w:bCs/>
      <w:i/>
      <w:iCs/>
      <w:sz w:val="26"/>
      <w:szCs w:val="26"/>
    </w:rPr>
  </w:style>
  <w:style w:type="paragraph" w:styleId="Heading6">
    <w:name w:val="heading 6"/>
    <w:basedOn w:val="Normal"/>
    <w:next w:val="Normal"/>
    <w:qFormat/>
    <w:rsid w:val="0053313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4748"/>
    <w:pPr>
      <w:tabs>
        <w:tab w:val="center" w:pos="4320"/>
        <w:tab w:val="right" w:pos="8640"/>
      </w:tabs>
    </w:pPr>
    <w:rPr>
      <w:rFonts w:ascii="Tahoma" w:hAnsi="Tahoma"/>
      <w:b/>
      <w:sz w:val="36"/>
    </w:rPr>
  </w:style>
  <w:style w:type="paragraph" w:styleId="Footer">
    <w:name w:val="footer"/>
    <w:basedOn w:val="Normal"/>
    <w:rsid w:val="00BE3E53"/>
    <w:pPr>
      <w:tabs>
        <w:tab w:val="center" w:pos="4320"/>
        <w:tab w:val="right" w:pos="8640"/>
      </w:tabs>
    </w:pPr>
  </w:style>
  <w:style w:type="paragraph" w:customStyle="1" w:styleId="Heading2Topic">
    <w:name w:val="Heading 2Topic"/>
    <w:basedOn w:val="Heading2"/>
    <w:next w:val="Heading2"/>
    <w:rsid w:val="006D3109"/>
    <w:pPr>
      <w:pBdr>
        <w:bottom w:val="single" w:sz="4" w:space="1" w:color="auto"/>
      </w:pBdr>
      <w:spacing w:before="400" w:after="0"/>
    </w:pPr>
  </w:style>
  <w:style w:type="table" w:customStyle="1" w:styleId="MyDesTable">
    <w:name w:val="MyDesTable"/>
    <w:basedOn w:val="TableNormal"/>
    <w:rsid w:val="00FB23AB"/>
    <w:tblPr>
      <w:tblStyleRowBandSize w:val="1"/>
      <w:tblInd w:w="0" w:type="dxa"/>
      <w:tblCellMar>
        <w:top w:w="0" w:type="dxa"/>
        <w:left w:w="108" w:type="dxa"/>
        <w:bottom w:w="0" w:type="dxa"/>
        <w:right w:w="108" w:type="dxa"/>
      </w:tblCellMar>
    </w:tblPr>
    <w:tblStylePr w:type="firstRow">
      <w:pPr>
        <w:keepNext/>
        <w:wordWrap/>
      </w:pPr>
      <w:rPr>
        <w:rFonts w:ascii="Arial" w:hAnsi="Arial"/>
        <w:b/>
        <w:sz w:val="36"/>
      </w:rPr>
      <w:tblPr/>
      <w:trPr>
        <w:cantSplit/>
        <w:tblHeader/>
      </w:trPr>
      <w:tcPr>
        <w:tcBorders>
          <w:bottom w:val="single" w:sz="4" w:space="0" w:color="auto"/>
        </w:tcBorders>
      </w:tcPr>
    </w:tblStylePr>
    <w:tblStylePr w:type="lastRow">
      <w:tblPr/>
      <w:trPr>
        <w:cantSplit/>
      </w:trPr>
      <w:tcPr>
        <w:tcBorders>
          <w:bottom w:val="single" w:sz="4" w:space="0" w:color="auto"/>
        </w:tcBorders>
      </w:tcPr>
    </w:tblStylePr>
    <w:tblStylePr w:type="firstCol">
      <w:rPr>
        <w:rFonts w:ascii="Times New Roman" w:hAnsi="Times New Roman"/>
        <w:i/>
        <w:sz w:val="20"/>
      </w:rPr>
    </w:tblStylePr>
    <w:tblStylePr w:type="band1Horz">
      <w:tblPr/>
      <w:trPr>
        <w:cantSplit/>
      </w:trPr>
    </w:tblStylePr>
    <w:tblStylePr w:type="band2Horz">
      <w:tblPr/>
      <w:trPr>
        <w:cantSplit/>
      </w:trPr>
    </w:tblStylePr>
  </w:style>
  <w:style w:type="table" w:styleId="TableGrid">
    <w:name w:val="Table Grid"/>
    <w:basedOn w:val="TableNormal"/>
    <w:rsid w:val="007767CF"/>
    <w:pPr>
      <w:spacing w:before="100" w:after="10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06BD6"/>
    <w:rPr>
      <w:b/>
      <w:bCs/>
      <w:sz w:val="20"/>
      <w:szCs w:val="20"/>
    </w:rPr>
  </w:style>
  <w:style w:type="numbering" w:customStyle="1" w:styleId="MySingleListwithComment">
    <w:name w:val="MySingleListwithComment"/>
    <w:basedOn w:val="NoList"/>
    <w:rsid w:val="002678A5"/>
    <w:pPr>
      <w:numPr>
        <w:numId w:val="1"/>
      </w:numPr>
    </w:pPr>
  </w:style>
  <w:style w:type="numbering" w:customStyle="1" w:styleId="MySingleListBullet">
    <w:name w:val="MySingleListBullet"/>
    <w:basedOn w:val="NoList"/>
    <w:rsid w:val="00724A6B"/>
    <w:pPr>
      <w:numPr>
        <w:numId w:val="2"/>
      </w:numPr>
    </w:pPr>
  </w:style>
  <w:style w:type="character" w:styleId="Strong">
    <w:name w:val="Strong"/>
    <w:qFormat/>
    <w:rsid w:val="00533136"/>
    <w:rPr>
      <w:b/>
      <w:bCs/>
    </w:rPr>
  </w:style>
  <w:style w:type="character" w:styleId="PageNumber">
    <w:name w:val="page number"/>
    <w:basedOn w:val="DefaultParagraphFont"/>
    <w:rsid w:val="0057791C"/>
  </w:style>
  <w:style w:type="paragraph" w:customStyle="1" w:styleId="LessonObjectives">
    <w:name w:val="LessonObjectives"/>
    <w:basedOn w:val="Heading2"/>
    <w:rsid w:val="00FF6834"/>
    <w:pPr>
      <w:spacing w:before="2400" w:after="120"/>
    </w:pPr>
    <w:rPr>
      <w:i w:val="0"/>
      <w:sz w:val="36"/>
    </w:rPr>
  </w:style>
  <w:style w:type="paragraph" w:customStyle="1" w:styleId="MyPictureInside">
    <w:name w:val="MyPictureInside"/>
    <w:basedOn w:val="Normal"/>
    <w:rsid w:val="00892895"/>
    <w:pPr>
      <w:keepNext/>
      <w:framePr w:w="567" w:h="567" w:hRule="exact" w:wrap="around" w:vAnchor="text" w:hAnchor="page" w:xAlign="inside" w:y="1"/>
    </w:pPr>
  </w:style>
  <w:style w:type="paragraph" w:customStyle="1" w:styleId="MyAdditionInfo">
    <w:name w:val="MyAdditionInfo"/>
    <w:basedOn w:val="Normal"/>
    <w:rsid w:val="000377EC"/>
    <w:pPr>
      <w:framePr w:w="1985" w:hSpace="680" w:wrap="around" w:vAnchor="text" w:hAnchor="page" w:xAlign="inside" w:y="18"/>
    </w:pPr>
    <w:rPr>
      <w:i/>
      <w:sz w:val="16"/>
      <w:szCs w:val="16"/>
    </w:rPr>
  </w:style>
  <w:style w:type="paragraph" w:customStyle="1" w:styleId="StyleMyAdditionInfoRight">
    <w:name w:val="Style MyAdditionInfo + Right"/>
    <w:basedOn w:val="MyAdditionInfo"/>
    <w:rsid w:val="00BC0DFF"/>
    <w:pPr>
      <w:framePr w:w="2438" w:wrap="around"/>
      <w:jc w:val="right"/>
    </w:pPr>
    <w:rPr>
      <w:iCs/>
      <w:szCs w:val="20"/>
    </w:rPr>
  </w:style>
  <w:style w:type="character" w:customStyle="1" w:styleId="MyOvrVSmrTitle">
    <w:name w:val="MyOvrVSmrTitle"/>
    <w:rsid w:val="00E83EB9"/>
    <w:rPr>
      <w:rFonts w:ascii="Arial" w:hAnsi="Arial"/>
      <w:w w:val="66"/>
      <w:sz w:val="36"/>
    </w:rPr>
  </w:style>
  <w:style w:type="paragraph" w:customStyle="1" w:styleId="MyComment">
    <w:name w:val="MyComment"/>
    <w:basedOn w:val="Normal"/>
    <w:link w:val="MyCommentChar"/>
    <w:rsid w:val="00FA6614"/>
    <w:pPr>
      <w:spacing w:before="0" w:after="0" w:line="240" w:lineRule="auto"/>
    </w:pPr>
    <w:rPr>
      <w:sz w:val="16"/>
    </w:rPr>
  </w:style>
  <w:style w:type="paragraph" w:customStyle="1" w:styleId="MyReview">
    <w:name w:val="MyReview"/>
    <w:basedOn w:val="Normal"/>
    <w:next w:val="Normal"/>
    <w:rsid w:val="00C946D8"/>
    <w:rPr>
      <w:rFonts w:ascii="Arial" w:hAnsi="Arial"/>
      <w:w w:val="33"/>
      <w:sz w:val="48"/>
      <w:szCs w:val="48"/>
    </w:rPr>
  </w:style>
  <w:style w:type="table" w:customStyle="1" w:styleId="MyOverviewSummary">
    <w:name w:val="MyOverviewSummary"/>
    <w:basedOn w:val="TableNormal"/>
    <w:rsid w:val="00E83EB9"/>
    <w:tblPr>
      <w:tblInd w:w="0" w:type="dxa"/>
      <w:tblCellMar>
        <w:top w:w="0" w:type="dxa"/>
        <w:left w:w="108" w:type="dxa"/>
        <w:bottom w:w="0" w:type="dxa"/>
        <w:right w:w="108" w:type="dxa"/>
      </w:tblCellMar>
    </w:tblPr>
    <w:tcPr>
      <w:shd w:val="clear" w:color="auto" w:fill="E0E0E0"/>
    </w:tcPr>
    <w:tblStylePr w:type="firstRow">
      <w:rPr>
        <w:rFonts w:ascii="Arial" w:hAnsi="Arial"/>
        <w:b/>
        <w:i w:val="0"/>
        <w:color w:val="auto"/>
        <w:sz w:val="40"/>
        <w:szCs w:val="40"/>
      </w:rPr>
      <w:tblPr/>
      <w:tcPr>
        <w:shd w:val="clear" w:color="auto" w:fill="C0C0C0"/>
      </w:tcPr>
    </w:tblStylePr>
  </w:style>
  <w:style w:type="paragraph" w:styleId="DocumentMap">
    <w:name w:val="Document Map"/>
    <w:basedOn w:val="Normal"/>
    <w:semiHidden/>
    <w:rsid w:val="006B5E74"/>
    <w:pPr>
      <w:shd w:val="clear" w:color="auto" w:fill="000080"/>
    </w:pPr>
    <w:rPr>
      <w:rFonts w:ascii="Tahoma" w:hAnsi="Tahoma" w:cs="Tahoma"/>
      <w:sz w:val="20"/>
      <w:szCs w:val="20"/>
    </w:rPr>
  </w:style>
  <w:style w:type="character" w:styleId="Hyperlink">
    <w:name w:val="Hyperlink"/>
    <w:rsid w:val="005619A2"/>
    <w:rPr>
      <w:color w:val="0000FF"/>
      <w:u w:val="single"/>
    </w:rPr>
  </w:style>
  <w:style w:type="character" w:styleId="FollowedHyperlink">
    <w:name w:val="FollowedHyperlink"/>
    <w:rsid w:val="00C357E1"/>
    <w:rPr>
      <w:color w:val="800080"/>
      <w:u w:val="single"/>
    </w:rPr>
  </w:style>
  <w:style w:type="paragraph" w:styleId="BodyText">
    <w:name w:val="Body Text"/>
    <w:basedOn w:val="Normal"/>
    <w:rsid w:val="005768A2"/>
    <w:pPr>
      <w:spacing w:before="0" w:after="0" w:line="240" w:lineRule="auto"/>
      <w:jc w:val="both"/>
    </w:pPr>
    <w:rPr>
      <w:rFonts w:eastAsia="SimSun"/>
      <w:sz w:val="24"/>
      <w:szCs w:val="24"/>
    </w:rPr>
  </w:style>
  <w:style w:type="paragraph" w:styleId="BodyTextIndent">
    <w:name w:val="Body Text Indent"/>
    <w:basedOn w:val="Normal"/>
    <w:rsid w:val="005768A2"/>
    <w:pPr>
      <w:spacing w:before="0" w:after="0" w:line="240" w:lineRule="auto"/>
      <w:ind w:left="360"/>
      <w:jc w:val="both"/>
    </w:pPr>
    <w:rPr>
      <w:rFonts w:eastAsia="SimSun"/>
      <w:sz w:val="24"/>
      <w:szCs w:val="24"/>
    </w:rPr>
  </w:style>
  <w:style w:type="paragraph" w:styleId="TOC3">
    <w:name w:val="toc 3"/>
    <w:basedOn w:val="Normal"/>
    <w:next w:val="Normal"/>
    <w:autoRedefine/>
    <w:semiHidden/>
    <w:rsid w:val="003A22D5"/>
    <w:pPr>
      <w:spacing w:before="0" w:after="0" w:line="240" w:lineRule="auto"/>
      <w:ind w:left="480"/>
    </w:pPr>
    <w:rPr>
      <w:sz w:val="24"/>
      <w:szCs w:val="24"/>
    </w:rPr>
  </w:style>
  <w:style w:type="paragraph" w:styleId="TOC1">
    <w:name w:val="toc 1"/>
    <w:basedOn w:val="Normal"/>
    <w:next w:val="Normal"/>
    <w:autoRedefine/>
    <w:semiHidden/>
    <w:rsid w:val="00B27C3D"/>
    <w:rPr>
      <w:rFonts w:ascii="Verdana" w:hAnsi="Verdana"/>
      <w:b/>
    </w:rPr>
  </w:style>
  <w:style w:type="paragraph" w:styleId="TOC2">
    <w:name w:val="toc 2"/>
    <w:basedOn w:val="Normal"/>
    <w:next w:val="Normal"/>
    <w:autoRedefine/>
    <w:semiHidden/>
    <w:rsid w:val="003A22D5"/>
    <w:pPr>
      <w:ind w:left="220"/>
    </w:pPr>
    <w:rPr>
      <w:rFonts w:ascii="Verdana" w:hAnsi="Verdana"/>
    </w:rPr>
  </w:style>
  <w:style w:type="paragraph" w:styleId="TOC4">
    <w:name w:val="toc 4"/>
    <w:basedOn w:val="Normal"/>
    <w:next w:val="Normal"/>
    <w:autoRedefine/>
    <w:semiHidden/>
    <w:rsid w:val="003A22D5"/>
    <w:pPr>
      <w:spacing w:before="0" w:after="0" w:line="240" w:lineRule="auto"/>
      <w:ind w:left="720"/>
    </w:pPr>
    <w:rPr>
      <w:sz w:val="24"/>
      <w:szCs w:val="24"/>
    </w:rPr>
  </w:style>
  <w:style w:type="paragraph" w:styleId="TOC5">
    <w:name w:val="toc 5"/>
    <w:basedOn w:val="Normal"/>
    <w:next w:val="Normal"/>
    <w:autoRedefine/>
    <w:semiHidden/>
    <w:rsid w:val="003A22D5"/>
    <w:pPr>
      <w:spacing w:before="0" w:after="0" w:line="240" w:lineRule="auto"/>
      <w:ind w:left="960"/>
    </w:pPr>
    <w:rPr>
      <w:sz w:val="24"/>
      <w:szCs w:val="24"/>
    </w:rPr>
  </w:style>
  <w:style w:type="paragraph" w:styleId="TOC6">
    <w:name w:val="toc 6"/>
    <w:basedOn w:val="Normal"/>
    <w:next w:val="Normal"/>
    <w:autoRedefine/>
    <w:semiHidden/>
    <w:rsid w:val="003A22D5"/>
    <w:pPr>
      <w:spacing w:before="0" w:after="0" w:line="240" w:lineRule="auto"/>
      <w:ind w:left="1200"/>
    </w:pPr>
    <w:rPr>
      <w:sz w:val="24"/>
      <w:szCs w:val="24"/>
    </w:rPr>
  </w:style>
  <w:style w:type="paragraph" w:styleId="TOC7">
    <w:name w:val="toc 7"/>
    <w:basedOn w:val="Normal"/>
    <w:next w:val="Normal"/>
    <w:autoRedefine/>
    <w:semiHidden/>
    <w:rsid w:val="003A22D5"/>
    <w:pPr>
      <w:spacing w:before="0" w:after="0" w:line="240" w:lineRule="auto"/>
      <w:ind w:left="1440"/>
    </w:pPr>
    <w:rPr>
      <w:sz w:val="24"/>
      <w:szCs w:val="24"/>
    </w:rPr>
  </w:style>
  <w:style w:type="paragraph" w:styleId="TOC8">
    <w:name w:val="toc 8"/>
    <w:basedOn w:val="Normal"/>
    <w:next w:val="Normal"/>
    <w:autoRedefine/>
    <w:semiHidden/>
    <w:rsid w:val="003A22D5"/>
    <w:pPr>
      <w:spacing w:before="0" w:after="0" w:line="240" w:lineRule="auto"/>
      <w:ind w:left="1680"/>
    </w:pPr>
    <w:rPr>
      <w:sz w:val="24"/>
      <w:szCs w:val="24"/>
    </w:rPr>
  </w:style>
  <w:style w:type="paragraph" w:styleId="TOC9">
    <w:name w:val="toc 9"/>
    <w:basedOn w:val="Normal"/>
    <w:next w:val="Normal"/>
    <w:autoRedefine/>
    <w:semiHidden/>
    <w:rsid w:val="003A22D5"/>
    <w:pPr>
      <w:spacing w:before="0" w:after="0" w:line="240" w:lineRule="auto"/>
      <w:ind w:left="1920"/>
    </w:pPr>
    <w:rPr>
      <w:sz w:val="24"/>
      <w:szCs w:val="24"/>
    </w:rPr>
  </w:style>
  <w:style w:type="paragraph" w:customStyle="1" w:styleId="MyHowtodo">
    <w:name w:val="MyHowtodo"/>
    <w:basedOn w:val="Normal"/>
    <w:next w:val="Normal"/>
    <w:link w:val="MyHowtodoChar"/>
    <w:rsid w:val="005B6709"/>
    <w:pPr>
      <w:keepNext/>
    </w:pPr>
    <w:rPr>
      <w:rFonts w:ascii="Verdana" w:hAnsi="Verdana"/>
      <w:b/>
      <w:sz w:val="18"/>
    </w:rPr>
  </w:style>
  <w:style w:type="character" w:customStyle="1" w:styleId="MyHowtodoChar">
    <w:name w:val="MyHowtodo Char"/>
    <w:link w:val="MyHowtodo"/>
    <w:rsid w:val="00A161E5"/>
    <w:rPr>
      <w:rFonts w:ascii="Verdana" w:hAnsi="Verdana"/>
      <w:b/>
      <w:sz w:val="18"/>
      <w:szCs w:val="22"/>
      <w:lang w:val="en-US" w:eastAsia="en-US" w:bidi="ar-SA"/>
    </w:rPr>
  </w:style>
  <w:style w:type="paragraph" w:styleId="FootnoteText">
    <w:name w:val="footnote text"/>
    <w:basedOn w:val="Normal"/>
    <w:semiHidden/>
    <w:rsid w:val="00A2501F"/>
    <w:rPr>
      <w:sz w:val="20"/>
      <w:szCs w:val="20"/>
    </w:rPr>
  </w:style>
  <w:style w:type="character" w:styleId="FootnoteReference">
    <w:name w:val="footnote reference"/>
    <w:semiHidden/>
    <w:rsid w:val="00A2501F"/>
    <w:rPr>
      <w:vertAlign w:val="superscript"/>
    </w:rPr>
  </w:style>
  <w:style w:type="character" w:customStyle="1" w:styleId="MyCommentChar">
    <w:name w:val="MyComment Char"/>
    <w:link w:val="MyComment"/>
    <w:rsid w:val="00C90CD4"/>
    <w:rPr>
      <w:sz w:val="16"/>
      <w:szCs w:val="22"/>
      <w:lang w:val="en-US" w:eastAsia="en-US" w:bidi="ar-SA"/>
    </w:rPr>
  </w:style>
  <w:style w:type="paragraph" w:styleId="BalloonText">
    <w:name w:val="Balloon Text"/>
    <w:basedOn w:val="Normal"/>
    <w:link w:val="BalloonTextChar"/>
    <w:rsid w:val="003A406D"/>
    <w:pPr>
      <w:spacing w:before="0" w:after="0" w:line="240" w:lineRule="auto"/>
    </w:pPr>
    <w:rPr>
      <w:rFonts w:ascii="Tahoma" w:hAnsi="Tahoma" w:cs="Tahoma"/>
      <w:sz w:val="16"/>
      <w:szCs w:val="16"/>
    </w:rPr>
  </w:style>
  <w:style w:type="character" w:customStyle="1" w:styleId="BalloonTextChar">
    <w:name w:val="Balloon Text Char"/>
    <w:link w:val="BalloonText"/>
    <w:rsid w:val="003A406D"/>
    <w:rPr>
      <w:rFonts w:ascii="Tahoma" w:hAnsi="Tahoma" w:cs="Tahoma"/>
      <w:sz w:val="16"/>
      <w:szCs w:val="16"/>
    </w:rPr>
  </w:style>
  <w:style w:type="character" w:customStyle="1" w:styleId="HeaderChar">
    <w:name w:val="Header Char"/>
    <w:basedOn w:val="DefaultParagraphFont"/>
    <w:link w:val="Header"/>
    <w:rsid w:val="00736488"/>
    <w:rPr>
      <w:rFonts w:ascii="Tahoma" w:hAnsi="Tahoma"/>
      <w:b/>
      <w:sz w:val="3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72019"/>
    <w:pPr>
      <w:spacing w:before="100" w:after="100" w:line="288" w:lineRule="auto"/>
    </w:pPr>
    <w:rPr>
      <w:sz w:val="22"/>
      <w:szCs w:val="22"/>
    </w:rPr>
  </w:style>
  <w:style w:type="paragraph" w:styleId="Heading1">
    <w:name w:val="heading 1"/>
    <w:basedOn w:val="Normal"/>
    <w:next w:val="Normal"/>
    <w:qFormat/>
    <w:rsid w:val="00C64E4B"/>
    <w:pPr>
      <w:keepNext/>
      <w:numPr>
        <w:numId w:val="3"/>
      </w:numPr>
      <w:spacing w:before="240" w:after="60"/>
      <w:outlineLvl w:val="0"/>
    </w:pPr>
    <w:rPr>
      <w:rFonts w:ascii="Verdana" w:hAnsi="Verdana" w:cs="Arial"/>
      <w:b/>
      <w:bCs/>
      <w:spacing w:val="6"/>
      <w:kern w:val="40"/>
      <w:sz w:val="48"/>
      <w:szCs w:val="48"/>
    </w:rPr>
  </w:style>
  <w:style w:type="paragraph" w:styleId="Heading2">
    <w:name w:val="heading 2"/>
    <w:basedOn w:val="Normal"/>
    <w:next w:val="Normal"/>
    <w:qFormat/>
    <w:rsid w:val="00894694"/>
    <w:pPr>
      <w:keepNext/>
      <w:spacing w:before="40" w:after="200"/>
      <w:outlineLvl w:val="1"/>
    </w:pPr>
    <w:rPr>
      <w:rFonts w:ascii="Tahoma" w:hAnsi="Tahoma" w:cs="Arial"/>
      <w:b/>
      <w:bCs/>
      <w:i/>
      <w:iCs/>
      <w:sz w:val="28"/>
      <w:szCs w:val="28"/>
    </w:rPr>
  </w:style>
  <w:style w:type="paragraph" w:styleId="Heading3">
    <w:name w:val="heading 3"/>
    <w:basedOn w:val="Normal"/>
    <w:next w:val="Normal"/>
    <w:qFormat/>
    <w:rsid w:val="00472019"/>
    <w:pPr>
      <w:keepNext/>
      <w:spacing w:before="240" w:after="60"/>
      <w:outlineLvl w:val="2"/>
    </w:pPr>
    <w:rPr>
      <w:rFonts w:ascii="Arial" w:hAnsi="Arial" w:cs="Arial"/>
      <w:b/>
      <w:bCs/>
      <w:sz w:val="24"/>
      <w:szCs w:val="26"/>
    </w:rPr>
  </w:style>
  <w:style w:type="paragraph" w:styleId="Heading4">
    <w:name w:val="heading 4"/>
    <w:basedOn w:val="Normal"/>
    <w:next w:val="Normal"/>
    <w:qFormat/>
    <w:rsid w:val="00533136"/>
    <w:pPr>
      <w:keepNext/>
      <w:spacing w:before="240" w:after="60"/>
      <w:outlineLvl w:val="3"/>
    </w:pPr>
    <w:rPr>
      <w:b/>
      <w:bCs/>
      <w:sz w:val="28"/>
      <w:szCs w:val="28"/>
    </w:rPr>
  </w:style>
  <w:style w:type="paragraph" w:styleId="Heading5">
    <w:name w:val="heading 5"/>
    <w:basedOn w:val="Normal"/>
    <w:next w:val="Normal"/>
    <w:qFormat/>
    <w:rsid w:val="00533136"/>
    <w:pPr>
      <w:spacing w:before="240" w:after="60"/>
      <w:outlineLvl w:val="4"/>
    </w:pPr>
    <w:rPr>
      <w:b/>
      <w:bCs/>
      <w:i/>
      <w:iCs/>
      <w:sz w:val="26"/>
      <w:szCs w:val="26"/>
    </w:rPr>
  </w:style>
  <w:style w:type="paragraph" w:styleId="Heading6">
    <w:name w:val="heading 6"/>
    <w:basedOn w:val="Normal"/>
    <w:next w:val="Normal"/>
    <w:qFormat/>
    <w:rsid w:val="00533136"/>
    <w:pPr>
      <w:spacing w:before="240" w:after="6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94748"/>
    <w:pPr>
      <w:tabs>
        <w:tab w:val="center" w:pos="4320"/>
        <w:tab w:val="right" w:pos="8640"/>
      </w:tabs>
    </w:pPr>
    <w:rPr>
      <w:rFonts w:ascii="Tahoma" w:hAnsi="Tahoma"/>
      <w:b/>
      <w:sz w:val="36"/>
    </w:rPr>
  </w:style>
  <w:style w:type="paragraph" w:styleId="Footer">
    <w:name w:val="footer"/>
    <w:basedOn w:val="Normal"/>
    <w:rsid w:val="00BE3E53"/>
    <w:pPr>
      <w:tabs>
        <w:tab w:val="center" w:pos="4320"/>
        <w:tab w:val="right" w:pos="8640"/>
      </w:tabs>
    </w:pPr>
  </w:style>
  <w:style w:type="paragraph" w:customStyle="1" w:styleId="Heading2Topic">
    <w:name w:val="Heading 2Topic"/>
    <w:basedOn w:val="Heading2"/>
    <w:next w:val="Heading2"/>
    <w:rsid w:val="006D3109"/>
    <w:pPr>
      <w:pBdr>
        <w:bottom w:val="single" w:sz="4" w:space="1" w:color="auto"/>
      </w:pBdr>
      <w:spacing w:before="400" w:after="0"/>
    </w:pPr>
  </w:style>
  <w:style w:type="table" w:customStyle="1" w:styleId="MyDesTable">
    <w:name w:val="MyDesTable"/>
    <w:basedOn w:val="TableNormal"/>
    <w:rsid w:val="00FB23AB"/>
    <w:tblPr>
      <w:tblStyleRowBandSize w:val="1"/>
      <w:tblInd w:w="0" w:type="dxa"/>
      <w:tblCellMar>
        <w:top w:w="0" w:type="dxa"/>
        <w:left w:w="108" w:type="dxa"/>
        <w:bottom w:w="0" w:type="dxa"/>
        <w:right w:w="108" w:type="dxa"/>
      </w:tblCellMar>
    </w:tblPr>
    <w:tblStylePr w:type="firstRow">
      <w:pPr>
        <w:keepNext/>
        <w:wordWrap/>
      </w:pPr>
      <w:rPr>
        <w:rFonts w:ascii="Arial" w:hAnsi="Arial"/>
        <w:b/>
        <w:sz w:val="36"/>
      </w:rPr>
      <w:tblPr/>
      <w:trPr>
        <w:cantSplit/>
        <w:tblHeader/>
      </w:trPr>
      <w:tcPr>
        <w:tcBorders>
          <w:bottom w:val="single" w:sz="4" w:space="0" w:color="auto"/>
        </w:tcBorders>
      </w:tcPr>
    </w:tblStylePr>
    <w:tblStylePr w:type="lastRow">
      <w:tblPr/>
      <w:trPr>
        <w:cantSplit/>
      </w:trPr>
      <w:tcPr>
        <w:tcBorders>
          <w:bottom w:val="single" w:sz="4" w:space="0" w:color="auto"/>
        </w:tcBorders>
      </w:tcPr>
    </w:tblStylePr>
    <w:tblStylePr w:type="firstCol">
      <w:rPr>
        <w:rFonts w:ascii="Times New Roman" w:hAnsi="Times New Roman"/>
        <w:i/>
        <w:sz w:val="20"/>
      </w:rPr>
    </w:tblStylePr>
    <w:tblStylePr w:type="band1Horz">
      <w:tblPr/>
      <w:trPr>
        <w:cantSplit/>
      </w:trPr>
    </w:tblStylePr>
    <w:tblStylePr w:type="band2Horz">
      <w:tblPr/>
      <w:trPr>
        <w:cantSplit/>
      </w:trPr>
    </w:tblStylePr>
  </w:style>
  <w:style w:type="table" w:styleId="TableGrid">
    <w:name w:val="Table Grid"/>
    <w:basedOn w:val="TableNormal"/>
    <w:rsid w:val="007767CF"/>
    <w:pPr>
      <w:spacing w:before="100" w:after="100" w:line="288"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A06BD6"/>
    <w:rPr>
      <w:b/>
      <w:bCs/>
      <w:sz w:val="20"/>
      <w:szCs w:val="20"/>
    </w:rPr>
  </w:style>
  <w:style w:type="numbering" w:customStyle="1" w:styleId="MySingleListwithComment">
    <w:name w:val="MySingleListwithComment"/>
    <w:basedOn w:val="NoList"/>
    <w:rsid w:val="002678A5"/>
    <w:pPr>
      <w:numPr>
        <w:numId w:val="1"/>
      </w:numPr>
    </w:pPr>
  </w:style>
  <w:style w:type="numbering" w:customStyle="1" w:styleId="MySingleListBullet">
    <w:name w:val="MySingleListBullet"/>
    <w:basedOn w:val="NoList"/>
    <w:rsid w:val="00724A6B"/>
    <w:pPr>
      <w:numPr>
        <w:numId w:val="2"/>
      </w:numPr>
    </w:pPr>
  </w:style>
  <w:style w:type="character" w:styleId="Strong">
    <w:name w:val="Strong"/>
    <w:qFormat/>
    <w:rsid w:val="00533136"/>
    <w:rPr>
      <w:b/>
      <w:bCs/>
    </w:rPr>
  </w:style>
  <w:style w:type="character" w:styleId="PageNumber">
    <w:name w:val="page number"/>
    <w:basedOn w:val="DefaultParagraphFont"/>
    <w:rsid w:val="0057791C"/>
  </w:style>
  <w:style w:type="paragraph" w:customStyle="1" w:styleId="LessonObjectives">
    <w:name w:val="LessonObjectives"/>
    <w:basedOn w:val="Heading2"/>
    <w:rsid w:val="00FF6834"/>
    <w:pPr>
      <w:spacing w:before="2400" w:after="120"/>
    </w:pPr>
    <w:rPr>
      <w:i w:val="0"/>
      <w:sz w:val="36"/>
    </w:rPr>
  </w:style>
  <w:style w:type="paragraph" w:customStyle="1" w:styleId="MyPictureInside">
    <w:name w:val="MyPictureInside"/>
    <w:basedOn w:val="Normal"/>
    <w:rsid w:val="00892895"/>
    <w:pPr>
      <w:keepNext/>
      <w:framePr w:w="567" w:h="567" w:hRule="exact" w:wrap="around" w:vAnchor="text" w:hAnchor="page" w:xAlign="inside" w:y="1"/>
    </w:pPr>
  </w:style>
  <w:style w:type="paragraph" w:customStyle="1" w:styleId="MyAdditionInfo">
    <w:name w:val="MyAdditionInfo"/>
    <w:basedOn w:val="Normal"/>
    <w:rsid w:val="000377EC"/>
    <w:pPr>
      <w:framePr w:w="1985" w:hSpace="680" w:wrap="around" w:vAnchor="text" w:hAnchor="page" w:xAlign="inside" w:y="18"/>
    </w:pPr>
    <w:rPr>
      <w:i/>
      <w:sz w:val="16"/>
      <w:szCs w:val="16"/>
    </w:rPr>
  </w:style>
  <w:style w:type="paragraph" w:customStyle="1" w:styleId="StyleMyAdditionInfoRight">
    <w:name w:val="Style MyAdditionInfo + Right"/>
    <w:basedOn w:val="MyAdditionInfo"/>
    <w:rsid w:val="00BC0DFF"/>
    <w:pPr>
      <w:framePr w:w="2438" w:wrap="around"/>
      <w:jc w:val="right"/>
    </w:pPr>
    <w:rPr>
      <w:iCs/>
      <w:szCs w:val="20"/>
    </w:rPr>
  </w:style>
  <w:style w:type="character" w:customStyle="1" w:styleId="MyOvrVSmrTitle">
    <w:name w:val="MyOvrVSmrTitle"/>
    <w:rsid w:val="00E83EB9"/>
    <w:rPr>
      <w:rFonts w:ascii="Arial" w:hAnsi="Arial"/>
      <w:w w:val="66"/>
      <w:sz w:val="36"/>
    </w:rPr>
  </w:style>
  <w:style w:type="paragraph" w:customStyle="1" w:styleId="MyComment">
    <w:name w:val="MyComment"/>
    <w:basedOn w:val="Normal"/>
    <w:link w:val="MyCommentChar"/>
    <w:rsid w:val="00FA6614"/>
    <w:pPr>
      <w:spacing w:before="0" w:after="0" w:line="240" w:lineRule="auto"/>
    </w:pPr>
    <w:rPr>
      <w:sz w:val="16"/>
    </w:rPr>
  </w:style>
  <w:style w:type="paragraph" w:customStyle="1" w:styleId="MyReview">
    <w:name w:val="MyReview"/>
    <w:basedOn w:val="Normal"/>
    <w:next w:val="Normal"/>
    <w:rsid w:val="00C946D8"/>
    <w:rPr>
      <w:rFonts w:ascii="Arial" w:hAnsi="Arial"/>
      <w:w w:val="33"/>
      <w:sz w:val="48"/>
      <w:szCs w:val="48"/>
    </w:rPr>
  </w:style>
  <w:style w:type="table" w:customStyle="1" w:styleId="MyOverviewSummary">
    <w:name w:val="MyOverviewSummary"/>
    <w:basedOn w:val="TableNormal"/>
    <w:rsid w:val="00E83EB9"/>
    <w:tblPr>
      <w:tblInd w:w="0" w:type="dxa"/>
      <w:tblCellMar>
        <w:top w:w="0" w:type="dxa"/>
        <w:left w:w="108" w:type="dxa"/>
        <w:bottom w:w="0" w:type="dxa"/>
        <w:right w:w="108" w:type="dxa"/>
      </w:tblCellMar>
    </w:tblPr>
    <w:tcPr>
      <w:shd w:val="clear" w:color="auto" w:fill="E0E0E0"/>
    </w:tcPr>
    <w:tblStylePr w:type="firstRow">
      <w:rPr>
        <w:rFonts w:ascii="Arial" w:hAnsi="Arial"/>
        <w:b/>
        <w:i w:val="0"/>
        <w:color w:val="auto"/>
        <w:sz w:val="40"/>
        <w:szCs w:val="40"/>
      </w:rPr>
      <w:tblPr/>
      <w:tcPr>
        <w:shd w:val="clear" w:color="auto" w:fill="C0C0C0"/>
      </w:tcPr>
    </w:tblStylePr>
  </w:style>
  <w:style w:type="paragraph" w:styleId="DocumentMap">
    <w:name w:val="Document Map"/>
    <w:basedOn w:val="Normal"/>
    <w:semiHidden/>
    <w:rsid w:val="006B5E74"/>
    <w:pPr>
      <w:shd w:val="clear" w:color="auto" w:fill="000080"/>
    </w:pPr>
    <w:rPr>
      <w:rFonts w:ascii="Tahoma" w:hAnsi="Tahoma" w:cs="Tahoma"/>
      <w:sz w:val="20"/>
      <w:szCs w:val="20"/>
    </w:rPr>
  </w:style>
  <w:style w:type="character" w:styleId="Hyperlink">
    <w:name w:val="Hyperlink"/>
    <w:rsid w:val="005619A2"/>
    <w:rPr>
      <w:color w:val="0000FF"/>
      <w:u w:val="single"/>
    </w:rPr>
  </w:style>
  <w:style w:type="character" w:styleId="FollowedHyperlink">
    <w:name w:val="FollowedHyperlink"/>
    <w:rsid w:val="00C357E1"/>
    <w:rPr>
      <w:color w:val="800080"/>
      <w:u w:val="single"/>
    </w:rPr>
  </w:style>
  <w:style w:type="paragraph" w:styleId="BodyText">
    <w:name w:val="Body Text"/>
    <w:basedOn w:val="Normal"/>
    <w:rsid w:val="005768A2"/>
    <w:pPr>
      <w:spacing w:before="0" w:after="0" w:line="240" w:lineRule="auto"/>
      <w:jc w:val="both"/>
    </w:pPr>
    <w:rPr>
      <w:rFonts w:eastAsia="SimSun"/>
      <w:sz w:val="24"/>
      <w:szCs w:val="24"/>
    </w:rPr>
  </w:style>
  <w:style w:type="paragraph" w:styleId="BodyTextIndent">
    <w:name w:val="Body Text Indent"/>
    <w:basedOn w:val="Normal"/>
    <w:rsid w:val="005768A2"/>
    <w:pPr>
      <w:spacing w:before="0" w:after="0" w:line="240" w:lineRule="auto"/>
      <w:ind w:left="360"/>
      <w:jc w:val="both"/>
    </w:pPr>
    <w:rPr>
      <w:rFonts w:eastAsia="SimSun"/>
      <w:sz w:val="24"/>
      <w:szCs w:val="24"/>
    </w:rPr>
  </w:style>
  <w:style w:type="paragraph" w:styleId="TOC3">
    <w:name w:val="toc 3"/>
    <w:basedOn w:val="Normal"/>
    <w:next w:val="Normal"/>
    <w:autoRedefine/>
    <w:semiHidden/>
    <w:rsid w:val="003A22D5"/>
    <w:pPr>
      <w:spacing w:before="0" w:after="0" w:line="240" w:lineRule="auto"/>
      <w:ind w:left="480"/>
    </w:pPr>
    <w:rPr>
      <w:sz w:val="24"/>
      <w:szCs w:val="24"/>
    </w:rPr>
  </w:style>
  <w:style w:type="paragraph" w:styleId="TOC1">
    <w:name w:val="toc 1"/>
    <w:basedOn w:val="Normal"/>
    <w:next w:val="Normal"/>
    <w:autoRedefine/>
    <w:semiHidden/>
    <w:rsid w:val="00B27C3D"/>
    <w:rPr>
      <w:rFonts w:ascii="Verdana" w:hAnsi="Verdana"/>
      <w:b/>
    </w:rPr>
  </w:style>
  <w:style w:type="paragraph" w:styleId="TOC2">
    <w:name w:val="toc 2"/>
    <w:basedOn w:val="Normal"/>
    <w:next w:val="Normal"/>
    <w:autoRedefine/>
    <w:semiHidden/>
    <w:rsid w:val="003A22D5"/>
    <w:pPr>
      <w:ind w:left="220"/>
    </w:pPr>
    <w:rPr>
      <w:rFonts w:ascii="Verdana" w:hAnsi="Verdana"/>
    </w:rPr>
  </w:style>
  <w:style w:type="paragraph" w:styleId="TOC4">
    <w:name w:val="toc 4"/>
    <w:basedOn w:val="Normal"/>
    <w:next w:val="Normal"/>
    <w:autoRedefine/>
    <w:semiHidden/>
    <w:rsid w:val="003A22D5"/>
    <w:pPr>
      <w:spacing w:before="0" w:after="0" w:line="240" w:lineRule="auto"/>
      <w:ind w:left="720"/>
    </w:pPr>
    <w:rPr>
      <w:sz w:val="24"/>
      <w:szCs w:val="24"/>
    </w:rPr>
  </w:style>
  <w:style w:type="paragraph" w:styleId="TOC5">
    <w:name w:val="toc 5"/>
    <w:basedOn w:val="Normal"/>
    <w:next w:val="Normal"/>
    <w:autoRedefine/>
    <w:semiHidden/>
    <w:rsid w:val="003A22D5"/>
    <w:pPr>
      <w:spacing w:before="0" w:after="0" w:line="240" w:lineRule="auto"/>
      <w:ind w:left="960"/>
    </w:pPr>
    <w:rPr>
      <w:sz w:val="24"/>
      <w:szCs w:val="24"/>
    </w:rPr>
  </w:style>
  <w:style w:type="paragraph" w:styleId="TOC6">
    <w:name w:val="toc 6"/>
    <w:basedOn w:val="Normal"/>
    <w:next w:val="Normal"/>
    <w:autoRedefine/>
    <w:semiHidden/>
    <w:rsid w:val="003A22D5"/>
    <w:pPr>
      <w:spacing w:before="0" w:after="0" w:line="240" w:lineRule="auto"/>
      <w:ind w:left="1200"/>
    </w:pPr>
    <w:rPr>
      <w:sz w:val="24"/>
      <w:szCs w:val="24"/>
    </w:rPr>
  </w:style>
  <w:style w:type="paragraph" w:styleId="TOC7">
    <w:name w:val="toc 7"/>
    <w:basedOn w:val="Normal"/>
    <w:next w:val="Normal"/>
    <w:autoRedefine/>
    <w:semiHidden/>
    <w:rsid w:val="003A22D5"/>
    <w:pPr>
      <w:spacing w:before="0" w:after="0" w:line="240" w:lineRule="auto"/>
      <w:ind w:left="1440"/>
    </w:pPr>
    <w:rPr>
      <w:sz w:val="24"/>
      <w:szCs w:val="24"/>
    </w:rPr>
  </w:style>
  <w:style w:type="paragraph" w:styleId="TOC8">
    <w:name w:val="toc 8"/>
    <w:basedOn w:val="Normal"/>
    <w:next w:val="Normal"/>
    <w:autoRedefine/>
    <w:semiHidden/>
    <w:rsid w:val="003A22D5"/>
    <w:pPr>
      <w:spacing w:before="0" w:after="0" w:line="240" w:lineRule="auto"/>
      <w:ind w:left="1680"/>
    </w:pPr>
    <w:rPr>
      <w:sz w:val="24"/>
      <w:szCs w:val="24"/>
    </w:rPr>
  </w:style>
  <w:style w:type="paragraph" w:styleId="TOC9">
    <w:name w:val="toc 9"/>
    <w:basedOn w:val="Normal"/>
    <w:next w:val="Normal"/>
    <w:autoRedefine/>
    <w:semiHidden/>
    <w:rsid w:val="003A22D5"/>
    <w:pPr>
      <w:spacing w:before="0" w:after="0" w:line="240" w:lineRule="auto"/>
      <w:ind w:left="1920"/>
    </w:pPr>
    <w:rPr>
      <w:sz w:val="24"/>
      <w:szCs w:val="24"/>
    </w:rPr>
  </w:style>
  <w:style w:type="paragraph" w:customStyle="1" w:styleId="MyHowtodo">
    <w:name w:val="MyHowtodo"/>
    <w:basedOn w:val="Normal"/>
    <w:next w:val="Normal"/>
    <w:link w:val="MyHowtodoChar"/>
    <w:rsid w:val="005B6709"/>
    <w:pPr>
      <w:keepNext/>
    </w:pPr>
    <w:rPr>
      <w:rFonts w:ascii="Verdana" w:hAnsi="Verdana"/>
      <w:b/>
      <w:sz w:val="18"/>
    </w:rPr>
  </w:style>
  <w:style w:type="character" w:customStyle="1" w:styleId="MyHowtodoChar">
    <w:name w:val="MyHowtodo Char"/>
    <w:link w:val="MyHowtodo"/>
    <w:rsid w:val="00A161E5"/>
    <w:rPr>
      <w:rFonts w:ascii="Verdana" w:hAnsi="Verdana"/>
      <w:b/>
      <w:sz w:val="18"/>
      <w:szCs w:val="22"/>
      <w:lang w:val="en-US" w:eastAsia="en-US" w:bidi="ar-SA"/>
    </w:rPr>
  </w:style>
  <w:style w:type="paragraph" w:styleId="FootnoteText">
    <w:name w:val="footnote text"/>
    <w:basedOn w:val="Normal"/>
    <w:semiHidden/>
    <w:rsid w:val="00A2501F"/>
    <w:rPr>
      <w:sz w:val="20"/>
      <w:szCs w:val="20"/>
    </w:rPr>
  </w:style>
  <w:style w:type="character" w:styleId="FootnoteReference">
    <w:name w:val="footnote reference"/>
    <w:semiHidden/>
    <w:rsid w:val="00A2501F"/>
    <w:rPr>
      <w:vertAlign w:val="superscript"/>
    </w:rPr>
  </w:style>
  <w:style w:type="character" w:customStyle="1" w:styleId="MyCommentChar">
    <w:name w:val="MyComment Char"/>
    <w:link w:val="MyComment"/>
    <w:rsid w:val="00C90CD4"/>
    <w:rPr>
      <w:sz w:val="16"/>
      <w:szCs w:val="22"/>
      <w:lang w:val="en-US" w:eastAsia="en-US" w:bidi="ar-SA"/>
    </w:rPr>
  </w:style>
  <w:style w:type="paragraph" w:styleId="BalloonText">
    <w:name w:val="Balloon Text"/>
    <w:basedOn w:val="Normal"/>
    <w:link w:val="BalloonTextChar"/>
    <w:rsid w:val="003A406D"/>
    <w:pPr>
      <w:spacing w:before="0" w:after="0" w:line="240" w:lineRule="auto"/>
    </w:pPr>
    <w:rPr>
      <w:rFonts w:ascii="Tahoma" w:hAnsi="Tahoma" w:cs="Tahoma"/>
      <w:sz w:val="16"/>
      <w:szCs w:val="16"/>
    </w:rPr>
  </w:style>
  <w:style w:type="character" w:customStyle="1" w:styleId="BalloonTextChar">
    <w:name w:val="Balloon Text Char"/>
    <w:link w:val="BalloonText"/>
    <w:rsid w:val="003A406D"/>
    <w:rPr>
      <w:rFonts w:ascii="Tahoma" w:hAnsi="Tahoma" w:cs="Tahoma"/>
      <w:sz w:val="16"/>
      <w:szCs w:val="16"/>
    </w:rPr>
  </w:style>
  <w:style w:type="character" w:customStyle="1" w:styleId="HeaderChar">
    <w:name w:val="Header Char"/>
    <w:basedOn w:val="DefaultParagraphFont"/>
    <w:link w:val="Header"/>
    <w:rsid w:val="00736488"/>
    <w:rPr>
      <w:rFonts w:ascii="Tahoma" w:hAnsi="Tahoma"/>
      <w:b/>
      <w:sz w:val="3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427741">
      <w:bodyDiv w:val="1"/>
      <w:marLeft w:val="0"/>
      <w:marRight w:val="0"/>
      <w:marTop w:val="0"/>
      <w:marBottom w:val="0"/>
      <w:divBdr>
        <w:top w:val="none" w:sz="0" w:space="0" w:color="auto"/>
        <w:left w:val="none" w:sz="0" w:space="0" w:color="auto"/>
        <w:bottom w:val="none" w:sz="0" w:space="0" w:color="auto"/>
        <w:right w:val="none" w:sz="0" w:space="0" w:color="auto"/>
      </w:divBdr>
    </w:div>
    <w:div w:id="730885295">
      <w:bodyDiv w:val="1"/>
      <w:marLeft w:val="0"/>
      <w:marRight w:val="0"/>
      <w:marTop w:val="0"/>
      <w:marBottom w:val="0"/>
      <w:divBdr>
        <w:top w:val="none" w:sz="0" w:space="0" w:color="auto"/>
        <w:left w:val="none" w:sz="0" w:space="0" w:color="auto"/>
        <w:bottom w:val="none" w:sz="0" w:space="0" w:color="auto"/>
        <w:right w:val="none" w:sz="0" w:space="0" w:color="auto"/>
      </w:divBdr>
    </w:div>
    <w:div w:id="102806705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header" Target="header4.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header" Target="header1.xml"/><Relationship Id="rId27" Type="http://schemas.openxmlformats.org/officeDocument/2006/relationships/header" Target="header5.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Syllabus.dot</Template>
  <TotalTime>3</TotalTime>
  <Pages>1</Pages>
  <Words>2416</Words>
  <Characters>9472</Characters>
  <Application>Microsoft Office Word</Application>
  <DocSecurity>0</DocSecurity>
  <Lines>163</Lines>
  <Paragraphs>77</Paragraphs>
  <ScaleCrop>false</ScaleCrop>
  <HeadingPairs>
    <vt:vector size="2" baseType="variant">
      <vt:variant>
        <vt:lpstr>Title</vt:lpstr>
      </vt:variant>
      <vt:variant>
        <vt:i4>1</vt:i4>
      </vt:variant>
    </vt:vector>
  </HeadingPairs>
  <TitlesOfParts>
    <vt:vector size="1" baseType="lpstr">
      <vt:lpstr>Bài 1</vt:lpstr>
    </vt:vector>
  </TitlesOfParts>
  <Company>Home</Company>
  <LinksUpToDate>false</LinksUpToDate>
  <CharactersWithSpaces>11811</CharactersWithSpaces>
  <SharedDoc>false</SharedDoc>
  <HLinks>
    <vt:vector size="504" baseType="variant">
      <vt:variant>
        <vt:i4>2687029</vt:i4>
      </vt:variant>
      <vt:variant>
        <vt:i4>642</vt:i4>
      </vt:variant>
      <vt:variant>
        <vt:i4>0</vt:i4>
      </vt:variant>
      <vt:variant>
        <vt:i4>5</vt:i4>
      </vt:variant>
      <vt:variant>
        <vt:lpwstr>http://www.bkav.com.vn/</vt:lpwstr>
      </vt:variant>
      <vt:variant>
        <vt:lpwstr/>
      </vt:variant>
      <vt:variant>
        <vt:i4>1835064</vt:i4>
      </vt:variant>
      <vt:variant>
        <vt:i4>488</vt:i4>
      </vt:variant>
      <vt:variant>
        <vt:i4>0</vt:i4>
      </vt:variant>
      <vt:variant>
        <vt:i4>5</vt:i4>
      </vt:variant>
      <vt:variant>
        <vt:lpwstr/>
      </vt:variant>
      <vt:variant>
        <vt:lpwstr>_Toc104689545</vt:lpwstr>
      </vt:variant>
      <vt:variant>
        <vt:i4>1835064</vt:i4>
      </vt:variant>
      <vt:variant>
        <vt:i4>482</vt:i4>
      </vt:variant>
      <vt:variant>
        <vt:i4>0</vt:i4>
      </vt:variant>
      <vt:variant>
        <vt:i4>5</vt:i4>
      </vt:variant>
      <vt:variant>
        <vt:lpwstr/>
      </vt:variant>
      <vt:variant>
        <vt:lpwstr>_Toc104689544</vt:lpwstr>
      </vt:variant>
      <vt:variant>
        <vt:i4>1835064</vt:i4>
      </vt:variant>
      <vt:variant>
        <vt:i4>476</vt:i4>
      </vt:variant>
      <vt:variant>
        <vt:i4>0</vt:i4>
      </vt:variant>
      <vt:variant>
        <vt:i4>5</vt:i4>
      </vt:variant>
      <vt:variant>
        <vt:lpwstr/>
      </vt:variant>
      <vt:variant>
        <vt:lpwstr>_Toc104689543</vt:lpwstr>
      </vt:variant>
      <vt:variant>
        <vt:i4>1835064</vt:i4>
      </vt:variant>
      <vt:variant>
        <vt:i4>470</vt:i4>
      </vt:variant>
      <vt:variant>
        <vt:i4>0</vt:i4>
      </vt:variant>
      <vt:variant>
        <vt:i4>5</vt:i4>
      </vt:variant>
      <vt:variant>
        <vt:lpwstr/>
      </vt:variant>
      <vt:variant>
        <vt:lpwstr>_Toc104689542</vt:lpwstr>
      </vt:variant>
      <vt:variant>
        <vt:i4>1835064</vt:i4>
      </vt:variant>
      <vt:variant>
        <vt:i4>464</vt:i4>
      </vt:variant>
      <vt:variant>
        <vt:i4>0</vt:i4>
      </vt:variant>
      <vt:variant>
        <vt:i4>5</vt:i4>
      </vt:variant>
      <vt:variant>
        <vt:lpwstr/>
      </vt:variant>
      <vt:variant>
        <vt:lpwstr>_Toc104689541</vt:lpwstr>
      </vt:variant>
      <vt:variant>
        <vt:i4>1835064</vt:i4>
      </vt:variant>
      <vt:variant>
        <vt:i4>458</vt:i4>
      </vt:variant>
      <vt:variant>
        <vt:i4>0</vt:i4>
      </vt:variant>
      <vt:variant>
        <vt:i4>5</vt:i4>
      </vt:variant>
      <vt:variant>
        <vt:lpwstr/>
      </vt:variant>
      <vt:variant>
        <vt:lpwstr>_Toc104689540</vt:lpwstr>
      </vt:variant>
      <vt:variant>
        <vt:i4>1769528</vt:i4>
      </vt:variant>
      <vt:variant>
        <vt:i4>452</vt:i4>
      </vt:variant>
      <vt:variant>
        <vt:i4>0</vt:i4>
      </vt:variant>
      <vt:variant>
        <vt:i4>5</vt:i4>
      </vt:variant>
      <vt:variant>
        <vt:lpwstr/>
      </vt:variant>
      <vt:variant>
        <vt:lpwstr>_Toc104689539</vt:lpwstr>
      </vt:variant>
      <vt:variant>
        <vt:i4>1769528</vt:i4>
      </vt:variant>
      <vt:variant>
        <vt:i4>446</vt:i4>
      </vt:variant>
      <vt:variant>
        <vt:i4>0</vt:i4>
      </vt:variant>
      <vt:variant>
        <vt:i4>5</vt:i4>
      </vt:variant>
      <vt:variant>
        <vt:lpwstr/>
      </vt:variant>
      <vt:variant>
        <vt:lpwstr>_Toc104689538</vt:lpwstr>
      </vt:variant>
      <vt:variant>
        <vt:i4>1769528</vt:i4>
      </vt:variant>
      <vt:variant>
        <vt:i4>440</vt:i4>
      </vt:variant>
      <vt:variant>
        <vt:i4>0</vt:i4>
      </vt:variant>
      <vt:variant>
        <vt:i4>5</vt:i4>
      </vt:variant>
      <vt:variant>
        <vt:lpwstr/>
      </vt:variant>
      <vt:variant>
        <vt:lpwstr>_Toc104689537</vt:lpwstr>
      </vt:variant>
      <vt:variant>
        <vt:i4>1769528</vt:i4>
      </vt:variant>
      <vt:variant>
        <vt:i4>434</vt:i4>
      </vt:variant>
      <vt:variant>
        <vt:i4>0</vt:i4>
      </vt:variant>
      <vt:variant>
        <vt:i4>5</vt:i4>
      </vt:variant>
      <vt:variant>
        <vt:lpwstr/>
      </vt:variant>
      <vt:variant>
        <vt:lpwstr>_Toc104689536</vt:lpwstr>
      </vt:variant>
      <vt:variant>
        <vt:i4>1769528</vt:i4>
      </vt:variant>
      <vt:variant>
        <vt:i4>428</vt:i4>
      </vt:variant>
      <vt:variant>
        <vt:i4>0</vt:i4>
      </vt:variant>
      <vt:variant>
        <vt:i4>5</vt:i4>
      </vt:variant>
      <vt:variant>
        <vt:lpwstr/>
      </vt:variant>
      <vt:variant>
        <vt:lpwstr>_Toc104689535</vt:lpwstr>
      </vt:variant>
      <vt:variant>
        <vt:i4>1769528</vt:i4>
      </vt:variant>
      <vt:variant>
        <vt:i4>422</vt:i4>
      </vt:variant>
      <vt:variant>
        <vt:i4>0</vt:i4>
      </vt:variant>
      <vt:variant>
        <vt:i4>5</vt:i4>
      </vt:variant>
      <vt:variant>
        <vt:lpwstr/>
      </vt:variant>
      <vt:variant>
        <vt:lpwstr>_Toc104689534</vt:lpwstr>
      </vt:variant>
      <vt:variant>
        <vt:i4>1769528</vt:i4>
      </vt:variant>
      <vt:variant>
        <vt:i4>416</vt:i4>
      </vt:variant>
      <vt:variant>
        <vt:i4>0</vt:i4>
      </vt:variant>
      <vt:variant>
        <vt:i4>5</vt:i4>
      </vt:variant>
      <vt:variant>
        <vt:lpwstr/>
      </vt:variant>
      <vt:variant>
        <vt:lpwstr>_Toc104689533</vt:lpwstr>
      </vt:variant>
      <vt:variant>
        <vt:i4>1769528</vt:i4>
      </vt:variant>
      <vt:variant>
        <vt:i4>410</vt:i4>
      </vt:variant>
      <vt:variant>
        <vt:i4>0</vt:i4>
      </vt:variant>
      <vt:variant>
        <vt:i4>5</vt:i4>
      </vt:variant>
      <vt:variant>
        <vt:lpwstr/>
      </vt:variant>
      <vt:variant>
        <vt:lpwstr>_Toc104689532</vt:lpwstr>
      </vt:variant>
      <vt:variant>
        <vt:i4>1769528</vt:i4>
      </vt:variant>
      <vt:variant>
        <vt:i4>404</vt:i4>
      </vt:variant>
      <vt:variant>
        <vt:i4>0</vt:i4>
      </vt:variant>
      <vt:variant>
        <vt:i4>5</vt:i4>
      </vt:variant>
      <vt:variant>
        <vt:lpwstr/>
      </vt:variant>
      <vt:variant>
        <vt:lpwstr>_Toc104689531</vt:lpwstr>
      </vt:variant>
      <vt:variant>
        <vt:i4>1769528</vt:i4>
      </vt:variant>
      <vt:variant>
        <vt:i4>398</vt:i4>
      </vt:variant>
      <vt:variant>
        <vt:i4>0</vt:i4>
      </vt:variant>
      <vt:variant>
        <vt:i4>5</vt:i4>
      </vt:variant>
      <vt:variant>
        <vt:lpwstr/>
      </vt:variant>
      <vt:variant>
        <vt:lpwstr>_Toc104689530</vt:lpwstr>
      </vt:variant>
      <vt:variant>
        <vt:i4>1703992</vt:i4>
      </vt:variant>
      <vt:variant>
        <vt:i4>392</vt:i4>
      </vt:variant>
      <vt:variant>
        <vt:i4>0</vt:i4>
      </vt:variant>
      <vt:variant>
        <vt:i4>5</vt:i4>
      </vt:variant>
      <vt:variant>
        <vt:lpwstr/>
      </vt:variant>
      <vt:variant>
        <vt:lpwstr>_Toc104689529</vt:lpwstr>
      </vt:variant>
      <vt:variant>
        <vt:i4>1703992</vt:i4>
      </vt:variant>
      <vt:variant>
        <vt:i4>386</vt:i4>
      </vt:variant>
      <vt:variant>
        <vt:i4>0</vt:i4>
      </vt:variant>
      <vt:variant>
        <vt:i4>5</vt:i4>
      </vt:variant>
      <vt:variant>
        <vt:lpwstr/>
      </vt:variant>
      <vt:variant>
        <vt:lpwstr>_Toc104689528</vt:lpwstr>
      </vt:variant>
      <vt:variant>
        <vt:i4>1703992</vt:i4>
      </vt:variant>
      <vt:variant>
        <vt:i4>380</vt:i4>
      </vt:variant>
      <vt:variant>
        <vt:i4>0</vt:i4>
      </vt:variant>
      <vt:variant>
        <vt:i4>5</vt:i4>
      </vt:variant>
      <vt:variant>
        <vt:lpwstr/>
      </vt:variant>
      <vt:variant>
        <vt:lpwstr>_Toc104689527</vt:lpwstr>
      </vt:variant>
      <vt:variant>
        <vt:i4>1703992</vt:i4>
      </vt:variant>
      <vt:variant>
        <vt:i4>374</vt:i4>
      </vt:variant>
      <vt:variant>
        <vt:i4>0</vt:i4>
      </vt:variant>
      <vt:variant>
        <vt:i4>5</vt:i4>
      </vt:variant>
      <vt:variant>
        <vt:lpwstr/>
      </vt:variant>
      <vt:variant>
        <vt:lpwstr>_Toc104689526</vt:lpwstr>
      </vt:variant>
      <vt:variant>
        <vt:i4>1703992</vt:i4>
      </vt:variant>
      <vt:variant>
        <vt:i4>368</vt:i4>
      </vt:variant>
      <vt:variant>
        <vt:i4>0</vt:i4>
      </vt:variant>
      <vt:variant>
        <vt:i4>5</vt:i4>
      </vt:variant>
      <vt:variant>
        <vt:lpwstr/>
      </vt:variant>
      <vt:variant>
        <vt:lpwstr>_Toc104689525</vt:lpwstr>
      </vt:variant>
      <vt:variant>
        <vt:i4>1703992</vt:i4>
      </vt:variant>
      <vt:variant>
        <vt:i4>362</vt:i4>
      </vt:variant>
      <vt:variant>
        <vt:i4>0</vt:i4>
      </vt:variant>
      <vt:variant>
        <vt:i4>5</vt:i4>
      </vt:variant>
      <vt:variant>
        <vt:lpwstr/>
      </vt:variant>
      <vt:variant>
        <vt:lpwstr>_Toc104689524</vt:lpwstr>
      </vt:variant>
      <vt:variant>
        <vt:i4>1703992</vt:i4>
      </vt:variant>
      <vt:variant>
        <vt:i4>356</vt:i4>
      </vt:variant>
      <vt:variant>
        <vt:i4>0</vt:i4>
      </vt:variant>
      <vt:variant>
        <vt:i4>5</vt:i4>
      </vt:variant>
      <vt:variant>
        <vt:lpwstr/>
      </vt:variant>
      <vt:variant>
        <vt:lpwstr>_Toc104689523</vt:lpwstr>
      </vt:variant>
      <vt:variant>
        <vt:i4>1703992</vt:i4>
      </vt:variant>
      <vt:variant>
        <vt:i4>350</vt:i4>
      </vt:variant>
      <vt:variant>
        <vt:i4>0</vt:i4>
      </vt:variant>
      <vt:variant>
        <vt:i4>5</vt:i4>
      </vt:variant>
      <vt:variant>
        <vt:lpwstr/>
      </vt:variant>
      <vt:variant>
        <vt:lpwstr>_Toc104689522</vt:lpwstr>
      </vt:variant>
      <vt:variant>
        <vt:i4>1703992</vt:i4>
      </vt:variant>
      <vt:variant>
        <vt:i4>344</vt:i4>
      </vt:variant>
      <vt:variant>
        <vt:i4>0</vt:i4>
      </vt:variant>
      <vt:variant>
        <vt:i4>5</vt:i4>
      </vt:variant>
      <vt:variant>
        <vt:lpwstr/>
      </vt:variant>
      <vt:variant>
        <vt:lpwstr>_Toc104689521</vt:lpwstr>
      </vt:variant>
      <vt:variant>
        <vt:i4>1703992</vt:i4>
      </vt:variant>
      <vt:variant>
        <vt:i4>338</vt:i4>
      </vt:variant>
      <vt:variant>
        <vt:i4>0</vt:i4>
      </vt:variant>
      <vt:variant>
        <vt:i4>5</vt:i4>
      </vt:variant>
      <vt:variant>
        <vt:lpwstr/>
      </vt:variant>
      <vt:variant>
        <vt:lpwstr>_Toc104689520</vt:lpwstr>
      </vt:variant>
      <vt:variant>
        <vt:i4>1638456</vt:i4>
      </vt:variant>
      <vt:variant>
        <vt:i4>332</vt:i4>
      </vt:variant>
      <vt:variant>
        <vt:i4>0</vt:i4>
      </vt:variant>
      <vt:variant>
        <vt:i4>5</vt:i4>
      </vt:variant>
      <vt:variant>
        <vt:lpwstr/>
      </vt:variant>
      <vt:variant>
        <vt:lpwstr>_Toc104689519</vt:lpwstr>
      </vt:variant>
      <vt:variant>
        <vt:i4>1638456</vt:i4>
      </vt:variant>
      <vt:variant>
        <vt:i4>326</vt:i4>
      </vt:variant>
      <vt:variant>
        <vt:i4>0</vt:i4>
      </vt:variant>
      <vt:variant>
        <vt:i4>5</vt:i4>
      </vt:variant>
      <vt:variant>
        <vt:lpwstr/>
      </vt:variant>
      <vt:variant>
        <vt:lpwstr>_Toc104689518</vt:lpwstr>
      </vt:variant>
      <vt:variant>
        <vt:i4>1638456</vt:i4>
      </vt:variant>
      <vt:variant>
        <vt:i4>320</vt:i4>
      </vt:variant>
      <vt:variant>
        <vt:i4>0</vt:i4>
      </vt:variant>
      <vt:variant>
        <vt:i4>5</vt:i4>
      </vt:variant>
      <vt:variant>
        <vt:lpwstr/>
      </vt:variant>
      <vt:variant>
        <vt:lpwstr>_Toc104689517</vt:lpwstr>
      </vt:variant>
      <vt:variant>
        <vt:i4>1638456</vt:i4>
      </vt:variant>
      <vt:variant>
        <vt:i4>314</vt:i4>
      </vt:variant>
      <vt:variant>
        <vt:i4>0</vt:i4>
      </vt:variant>
      <vt:variant>
        <vt:i4>5</vt:i4>
      </vt:variant>
      <vt:variant>
        <vt:lpwstr/>
      </vt:variant>
      <vt:variant>
        <vt:lpwstr>_Toc104689516</vt:lpwstr>
      </vt:variant>
      <vt:variant>
        <vt:i4>1638456</vt:i4>
      </vt:variant>
      <vt:variant>
        <vt:i4>308</vt:i4>
      </vt:variant>
      <vt:variant>
        <vt:i4>0</vt:i4>
      </vt:variant>
      <vt:variant>
        <vt:i4>5</vt:i4>
      </vt:variant>
      <vt:variant>
        <vt:lpwstr/>
      </vt:variant>
      <vt:variant>
        <vt:lpwstr>_Toc104689515</vt:lpwstr>
      </vt:variant>
      <vt:variant>
        <vt:i4>1638456</vt:i4>
      </vt:variant>
      <vt:variant>
        <vt:i4>302</vt:i4>
      </vt:variant>
      <vt:variant>
        <vt:i4>0</vt:i4>
      </vt:variant>
      <vt:variant>
        <vt:i4>5</vt:i4>
      </vt:variant>
      <vt:variant>
        <vt:lpwstr/>
      </vt:variant>
      <vt:variant>
        <vt:lpwstr>_Toc104689514</vt:lpwstr>
      </vt:variant>
      <vt:variant>
        <vt:i4>1638456</vt:i4>
      </vt:variant>
      <vt:variant>
        <vt:i4>296</vt:i4>
      </vt:variant>
      <vt:variant>
        <vt:i4>0</vt:i4>
      </vt:variant>
      <vt:variant>
        <vt:i4>5</vt:i4>
      </vt:variant>
      <vt:variant>
        <vt:lpwstr/>
      </vt:variant>
      <vt:variant>
        <vt:lpwstr>_Toc104689513</vt:lpwstr>
      </vt:variant>
      <vt:variant>
        <vt:i4>1638456</vt:i4>
      </vt:variant>
      <vt:variant>
        <vt:i4>290</vt:i4>
      </vt:variant>
      <vt:variant>
        <vt:i4>0</vt:i4>
      </vt:variant>
      <vt:variant>
        <vt:i4>5</vt:i4>
      </vt:variant>
      <vt:variant>
        <vt:lpwstr/>
      </vt:variant>
      <vt:variant>
        <vt:lpwstr>_Toc104689512</vt:lpwstr>
      </vt:variant>
      <vt:variant>
        <vt:i4>1638456</vt:i4>
      </vt:variant>
      <vt:variant>
        <vt:i4>284</vt:i4>
      </vt:variant>
      <vt:variant>
        <vt:i4>0</vt:i4>
      </vt:variant>
      <vt:variant>
        <vt:i4>5</vt:i4>
      </vt:variant>
      <vt:variant>
        <vt:lpwstr/>
      </vt:variant>
      <vt:variant>
        <vt:lpwstr>_Toc104689511</vt:lpwstr>
      </vt:variant>
      <vt:variant>
        <vt:i4>1638456</vt:i4>
      </vt:variant>
      <vt:variant>
        <vt:i4>278</vt:i4>
      </vt:variant>
      <vt:variant>
        <vt:i4>0</vt:i4>
      </vt:variant>
      <vt:variant>
        <vt:i4>5</vt:i4>
      </vt:variant>
      <vt:variant>
        <vt:lpwstr/>
      </vt:variant>
      <vt:variant>
        <vt:lpwstr>_Toc104689510</vt:lpwstr>
      </vt:variant>
      <vt:variant>
        <vt:i4>1572920</vt:i4>
      </vt:variant>
      <vt:variant>
        <vt:i4>272</vt:i4>
      </vt:variant>
      <vt:variant>
        <vt:i4>0</vt:i4>
      </vt:variant>
      <vt:variant>
        <vt:i4>5</vt:i4>
      </vt:variant>
      <vt:variant>
        <vt:lpwstr/>
      </vt:variant>
      <vt:variant>
        <vt:lpwstr>_Toc104689509</vt:lpwstr>
      </vt:variant>
      <vt:variant>
        <vt:i4>1572920</vt:i4>
      </vt:variant>
      <vt:variant>
        <vt:i4>266</vt:i4>
      </vt:variant>
      <vt:variant>
        <vt:i4>0</vt:i4>
      </vt:variant>
      <vt:variant>
        <vt:i4>5</vt:i4>
      </vt:variant>
      <vt:variant>
        <vt:lpwstr/>
      </vt:variant>
      <vt:variant>
        <vt:lpwstr>_Toc104689508</vt:lpwstr>
      </vt:variant>
      <vt:variant>
        <vt:i4>1572920</vt:i4>
      </vt:variant>
      <vt:variant>
        <vt:i4>260</vt:i4>
      </vt:variant>
      <vt:variant>
        <vt:i4>0</vt:i4>
      </vt:variant>
      <vt:variant>
        <vt:i4>5</vt:i4>
      </vt:variant>
      <vt:variant>
        <vt:lpwstr/>
      </vt:variant>
      <vt:variant>
        <vt:lpwstr>_Toc104689507</vt:lpwstr>
      </vt:variant>
      <vt:variant>
        <vt:i4>1572920</vt:i4>
      </vt:variant>
      <vt:variant>
        <vt:i4>254</vt:i4>
      </vt:variant>
      <vt:variant>
        <vt:i4>0</vt:i4>
      </vt:variant>
      <vt:variant>
        <vt:i4>5</vt:i4>
      </vt:variant>
      <vt:variant>
        <vt:lpwstr/>
      </vt:variant>
      <vt:variant>
        <vt:lpwstr>_Toc104689506</vt:lpwstr>
      </vt:variant>
      <vt:variant>
        <vt:i4>1572920</vt:i4>
      </vt:variant>
      <vt:variant>
        <vt:i4>248</vt:i4>
      </vt:variant>
      <vt:variant>
        <vt:i4>0</vt:i4>
      </vt:variant>
      <vt:variant>
        <vt:i4>5</vt:i4>
      </vt:variant>
      <vt:variant>
        <vt:lpwstr/>
      </vt:variant>
      <vt:variant>
        <vt:lpwstr>_Toc104689505</vt:lpwstr>
      </vt:variant>
      <vt:variant>
        <vt:i4>1572920</vt:i4>
      </vt:variant>
      <vt:variant>
        <vt:i4>242</vt:i4>
      </vt:variant>
      <vt:variant>
        <vt:i4>0</vt:i4>
      </vt:variant>
      <vt:variant>
        <vt:i4>5</vt:i4>
      </vt:variant>
      <vt:variant>
        <vt:lpwstr/>
      </vt:variant>
      <vt:variant>
        <vt:lpwstr>_Toc104689504</vt:lpwstr>
      </vt:variant>
      <vt:variant>
        <vt:i4>1572920</vt:i4>
      </vt:variant>
      <vt:variant>
        <vt:i4>236</vt:i4>
      </vt:variant>
      <vt:variant>
        <vt:i4>0</vt:i4>
      </vt:variant>
      <vt:variant>
        <vt:i4>5</vt:i4>
      </vt:variant>
      <vt:variant>
        <vt:lpwstr/>
      </vt:variant>
      <vt:variant>
        <vt:lpwstr>_Toc104689503</vt:lpwstr>
      </vt:variant>
      <vt:variant>
        <vt:i4>1572920</vt:i4>
      </vt:variant>
      <vt:variant>
        <vt:i4>230</vt:i4>
      </vt:variant>
      <vt:variant>
        <vt:i4>0</vt:i4>
      </vt:variant>
      <vt:variant>
        <vt:i4>5</vt:i4>
      </vt:variant>
      <vt:variant>
        <vt:lpwstr/>
      </vt:variant>
      <vt:variant>
        <vt:lpwstr>_Toc104689502</vt:lpwstr>
      </vt:variant>
      <vt:variant>
        <vt:i4>1572920</vt:i4>
      </vt:variant>
      <vt:variant>
        <vt:i4>224</vt:i4>
      </vt:variant>
      <vt:variant>
        <vt:i4>0</vt:i4>
      </vt:variant>
      <vt:variant>
        <vt:i4>5</vt:i4>
      </vt:variant>
      <vt:variant>
        <vt:lpwstr/>
      </vt:variant>
      <vt:variant>
        <vt:lpwstr>_Toc104689501</vt:lpwstr>
      </vt:variant>
      <vt:variant>
        <vt:i4>1572920</vt:i4>
      </vt:variant>
      <vt:variant>
        <vt:i4>218</vt:i4>
      </vt:variant>
      <vt:variant>
        <vt:i4>0</vt:i4>
      </vt:variant>
      <vt:variant>
        <vt:i4>5</vt:i4>
      </vt:variant>
      <vt:variant>
        <vt:lpwstr/>
      </vt:variant>
      <vt:variant>
        <vt:lpwstr>_Toc104689500</vt:lpwstr>
      </vt:variant>
      <vt:variant>
        <vt:i4>1114169</vt:i4>
      </vt:variant>
      <vt:variant>
        <vt:i4>212</vt:i4>
      </vt:variant>
      <vt:variant>
        <vt:i4>0</vt:i4>
      </vt:variant>
      <vt:variant>
        <vt:i4>5</vt:i4>
      </vt:variant>
      <vt:variant>
        <vt:lpwstr/>
      </vt:variant>
      <vt:variant>
        <vt:lpwstr>_Toc104689499</vt:lpwstr>
      </vt:variant>
      <vt:variant>
        <vt:i4>1114169</vt:i4>
      </vt:variant>
      <vt:variant>
        <vt:i4>206</vt:i4>
      </vt:variant>
      <vt:variant>
        <vt:i4>0</vt:i4>
      </vt:variant>
      <vt:variant>
        <vt:i4>5</vt:i4>
      </vt:variant>
      <vt:variant>
        <vt:lpwstr/>
      </vt:variant>
      <vt:variant>
        <vt:lpwstr>_Toc104689498</vt:lpwstr>
      </vt:variant>
      <vt:variant>
        <vt:i4>1114169</vt:i4>
      </vt:variant>
      <vt:variant>
        <vt:i4>200</vt:i4>
      </vt:variant>
      <vt:variant>
        <vt:i4>0</vt:i4>
      </vt:variant>
      <vt:variant>
        <vt:i4>5</vt:i4>
      </vt:variant>
      <vt:variant>
        <vt:lpwstr/>
      </vt:variant>
      <vt:variant>
        <vt:lpwstr>_Toc104689497</vt:lpwstr>
      </vt:variant>
      <vt:variant>
        <vt:i4>1114169</vt:i4>
      </vt:variant>
      <vt:variant>
        <vt:i4>194</vt:i4>
      </vt:variant>
      <vt:variant>
        <vt:i4>0</vt:i4>
      </vt:variant>
      <vt:variant>
        <vt:i4>5</vt:i4>
      </vt:variant>
      <vt:variant>
        <vt:lpwstr/>
      </vt:variant>
      <vt:variant>
        <vt:lpwstr>_Toc104689496</vt:lpwstr>
      </vt:variant>
      <vt:variant>
        <vt:i4>1114169</vt:i4>
      </vt:variant>
      <vt:variant>
        <vt:i4>188</vt:i4>
      </vt:variant>
      <vt:variant>
        <vt:i4>0</vt:i4>
      </vt:variant>
      <vt:variant>
        <vt:i4>5</vt:i4>
      </vt:variant>
      <vt:variant>
        <vt:lpwstr/>
      </vt:variant>
      <vt:variant>
        <vt:lpwstr>_Toc104689495</vt:lpwstr>
      </vt:variant>
      <vt:variant>
        <vt:i4>1114169</vt:i4>
      </vt:variant>
      <vt:variant>
        <vt:i4>182</vt:i4>
      </vt:variant>
      <vt:variant>
        <vt:i4>0</vt:i4>
      </vt:variant>
      <vt:variant>
        <vt:i4>5</vt:i4>
      </vt:variant>
      <vt:variant>
        <vt:lpwstr/>
      </vt:variant>
      <vt:variant>
        <vt:lpwstr>_Toc104689494</vt:lpwstr>
      </vt:variant>
      <vt:variant>
        <vt:i4>1114169</vt:i4>
      </vt:variant>
      <vt:variant>
        <vt:i4>176</vt:i4>
      </vt:variant>
      <vt:variant>
        <vt:i4>0</vt:i4>
      </vt:variant>
      <vt:variant>
        <vt:i4>5</vt:i4>
      </vt:variant>
      <vt:variant>
        <vt:lpwstr/>
      </vt:variant>
      <vt:variant>
        <vt:lpwstr>_Toc104689493</vt:lpwstr>
      </vt:variant>
      <vt:variant>
        <vt:i4>1114169</vt:i4>
      </vt:variant>
      <vt:variant>
        <vt:i4>170</vt:i4>
      </vt:variant>
      <vt:variant>
        <vt:i4>0</vt:i4>
      </vt:variant>
      <vt:variant>
        <vt:i4>5</vt:i4>
      </vt:variant>
      <vt:variant>
        <vt:lpwstr/>
      </vt:variant>
      <vt:variant>
        <vt:lpwstr>_Toc104689492</vt:lpwstr>
      </vt:variant>
      <vt:variant>
        <vt:i4>1114169</vt:i4>
      </vt:variant>
      <vt:variant>
        <vt:i4>164</vt:i4>
      </vt:variant>
      <vt:variant>
        <vt:i4>0</vt:i4>
      </vt:variant>
      <vt:variant>
        <vt:i4>5</vt:i4>
      </vt:variant>
      <vt:variant>
        <vt:lpwstr/>
      </vt:variant>
      <vt:variant>
        <vt:lpwstr>_Toc104689491</vt:lpwstr>
      </vt:variant>
      <vt:variant>
        <vt:i4>1114169</vt:i4>
      </vt:variant>
      <vt:variant>
        <vt:i4>158</vt:i4>
      </vt:variant>
      <vt:variant>
        <vt:i4>0</vt:i4>
      </vt:variant>
      <vt:variant>
        <vt:i4>5</vt:i4>
      </vt:variant>
      <vt:variant>
        <vt:lpwstr/>
      </vt:variant>
      <vt:variant>
        <vt:lpwstr>_Toc104689490</vt:lpwstr>
      </vt:variant>
      <vt:variant>
        <vt:i4>1048633</vt:i4>
      </vt:variant>
      <vt:variant>
        <vt:i4>152</vt:i4>
      </vt:variant>
      <vt:variant>
        <vt:i4>0</vt:i4>
      </vt:variant>
      <vt:variant>
        <vt:i4>5</vt:i4>
      </vt:variant>
      <vt:variant>
        <vt:lpwstr/>
      </vt:variant>
      <vt:variant>
        <vt:lpwstr>_Toc104689489</vt:lpwstr>
      </vt:variant>
      <vt:variant>
        <vt:i4>1048633</vt:i4>
      </vt:variant>
      <vt:variant>
        <vt:i4>146</vt:i4>
      </vt:variant>
      <vt:variant>
        <vt:i4>0</vt:i4>
      </vt:variant>
      <vt:variant>
        <vt:i4>5</vt:i4>
      </vt:variant>
      <vt:variant>
        <vt:lpwstr/>
      </vt:variant>
      <vt:variant>
        <vt:lpwstr>_Toc104689488</vt:lpwstr>
      </vt:variant>
      <vt:variant>
        <vt:i4>1048633</vt:i4>
      </vt:variant>
      <vt:variant>
        <vt:i4>140</vt:i4>
      </vt:variant>
      <vt:variant>
        <vt:i4>0</vt:i4>
      </vt:variant>
      <vt:variant>
        <vt:i4>5</vt:i4>
      </vt:variant>
      <vt:variant>
        <vt:lpwstr/>
      </vt:variant>
      <vt:variant>
        <vt:lpwstr>_Toc104689487</vt:lpwstr>
      </vt:variant>
      <vt:variant>
        <vt:i4>1048633</vt:i4>
      </vt:variant>
      <vt:variant>
        <vt:i4>134</vt:i4>
      </vt:variant>
      <vt:variant>
        <vt:i4>0</vt:i4>
      </vt:variant>
      <vt:variant>
        <vt:i4>5</vt:i4>
      </vt:variant>
      <vt:variant>
        <vt:lpwstr/>
      </vt:variant>
      <vt:variant>
        <vt:lpwstr>_Toc104689486</vt:lpwstr>
      </vt:variant>
      <vt:variant>
        <vt:i4>1048633</vt:i4>
      </vt:variant>
      <vt:variant>
        <vt:i4>128</vt:i4>
      </vt:variant>
      <vt:variant>
        <vt:i4>0</vt:i4>
      </vt:variant>
      <vt:variant>
        <vt:i4>5</vt:i4>
      </vt:variant>
      <vt:variant>
        <vt:lpwstr/>
      </vt:variant>
      <vt:variant>
        <vt:lpwstr>_Toc104689485</vt:lpwstr>
      </vt:variant>
      <vt:variant>
        <vt:i4>1048633</vt:i4>
      </vt:variant>
      <vt:variant>
        <vt:i4>122</vt:i4>
      </vt:variant>
      <vt:variant>
        <vt:i4>0</vt:i4>
      </vt:variant>
      <vt:variant>
        <vt:i4>5</vt:i4>
      </vt:variant>
      <vt:variant>
        <vt:lpwstr/>
      </vt:variant>
      <vt:variant>
        <vt:lpwstr>_Toc104689484</vt:lpwstr>
      </vt:variant>
      <vt:variant>
        <vt:i4>1048633</vt:i4>
      </vt:variant>
      <vt:variant>
        <vt:i4>116</vt:i4>
      </vt:variant>
      <vt:variant>
        <vt:i4>0</vt:i4>
      </vt:variant>
      <vt:variant>
        <vt:i4>5</vt:i4>
      </vt:variant>
      <vt:variant>
        <vt:lpwstr/>
      </vt:variant>
      <vt:variant>
        <vt:lpwstr>_Toc104689483</vt:lpwstr>
      </vt:variant>
      <vt:variant>
        <vt:i4>1048633</vt:i4>
      </vt:variant>
      <vt:variant>
        <vt:i4>110</vt:i4>
      </vt:variant>
      <vt:variant>
        <vt:i4>0</vt:i4>
      </vt:variant>
      <vt:variant>
        <vt:i4>5</vt:i4>
      </vt:variant>
      <vt:variant>
        <vt:lpwstr/>
      </vt:variant>
      <vt:variant>
        <vt:lpwstr>_Toc104689482</vt:lpwstr>
      </vt:variant>
      <vt:variant>
        <vt:i4>1048633</vt:i4>
      </vt:variant>
      <vt:variant>
        <vt:i4>104</vt:i4>
      </vt:variant>
      <vt:variant>
        <vt:i4>0</vt:i4>
      </vt:variant>
      <vt:variant>
        <vt:i4>5</vt:i4>
      </vt:variant>
      <vt:variant>
        <vt:lpwstr/>
      </vt:variant>
      <vt:variant>
        <vt:lpwstr>_Toc104689481</vt:lpwstr>
      </vt:variant>
      <vt:variant>
        <vt:i4>1048633</vt:i4>
      </vt:variant>
      <vt:variant>
        <vt:i4>98</vt:i4>
      </vt:variant>
      <vt:variant>
        <vt:i4>0</vt:i4>
      </vt:variant>
      <vt:variant>
        <vt:i4>5</vt:i4>
      </vt:variant>
      <vt:variant>
        <vt:lpwstr/>
      </vt:variant>
      <vt:variant>
        <vt:lpwstr>_Toc104689480</vt:lpwstr>
      </vt:variant>
      <vt:variant>
        <vt:i4>2031673</vt:i4>
      </vt:variant>
      <vt:variant>
        <vt:i4>92</vt:i4>
      </vt:variant>
      <vt:variant>
        <vt:i4>0</vt:i4>
      </vt:variant>
      <vt:variant>
        <vt:i4>5</vt:i4>
      </vt:variant>
      <vt:variant>
        <vt:lpwstr/>
      </vt:variant>
      <vt:variant>
        <vt:lpwstr>_Toc104689479</vt:lpwstr>
      </vt:variant>
      <vt:variant>
        <vt:i4>2031673</vt:i4>
      </vt:variant>
      <vt:variant>
        <vt:i4>86</vt:i4>
      </vt:variant>
      <vt:variant>
        <vt:i4>0</vt:i4>
      </vt:variant>
      <vt:variant>
        <vt:i4>5</vt:i4>
      </vt:variant>
      <vt:variant>
        <vt:lpwstr/>
      </vt:variant>
      <vt:variant>
        <vt:lpwstr>_Toc104689478</vt:lpwstr>
      </vt:variant>
      <vt:variant>
        <vt:i4>2031673</vt:i4>
      </vt:variant>
      <vt:variant>
        <vt:i4>80</vt:i4>
      </vt:variant>
      <vt:variant>
        <vt:i4>0</vt:i4>
      </vt:variant>
      <vt:variant>
        <vt:i4>5</vt:i4>
      </vt:variant>
      <vt:variant>
        <vt:lpwstr/>
      </vt:variant>
      <vt:variant>
        <vt:lpwstr>_Toc104689477</vt:lpwstr>
      </vt:variant>
      <vt:variant>
        <vt:i4>2031673</vt:i4>
      </vt:variant>
      <vt:variant>
        <vt:i4>74</vt:i4>
      </vt:variant>
      <vt:variant>
        <vt:i4>0</vt:i4>
      </vt:variant>
      <vt:variant>
        <vt:i4>5</vt:i4>
      </vt:variant>
      <vt:variant>
        <vt:lpwstr/>
      </vt:variant>
      <vt:variant>
        <vt:lpwstr>_Toc104689476</vt:lpwstr>
      </vt:variant>
      <vt:variant>
        <vt:i4>2031673</vt:i4>
      </vt:variant>
      <vt:variant>
        <vt:i4>68</vt:i4>
      </vt:variant>
      <vt:variant>
        <vt:i4>0</vt:i4>
      </vt:variant>
      <vt:variant>
        <vt:i4>5</vt:i4>
      </vt:variant>
      <vt:variant>
        <vt:lpwstr/>
      </vt:variant>
      <vt:variant>
        <vt:lpwstr>_Toc104689475</vt:lpwstr>
      </vt:variant>
      <vt:variant>
        <vt:i4>2031673</vt:i4>
      </vt:variant>
      <vt:variant>
        <vt:i4>62</vt:i4>
      </vt:variant>
      <vt:variant>
        <vt:i4>0</vt:i4>
      </vt:variant>
      <vt:variant>
        <vt:i4>5</vt:i4>
      </vt:variant>
      <vt:variant>
        <vt:lpwstr/>
      </vt:variant>
      <vt:variant>
        <vt:lpwstr>_Toc104689474</vt:lpwstr>
      </vt:variant>
      <vt:variant>
        <vt:i4>2031673</vt:i4>
      </vt:variant>
      <vt:variant>
        <vt:i4>56</vt:i4>
      </vt:variant>
      <vt:variant>
        <vt:i4>0</vt:i4>
      </vt:variant>
      <vt:variant>
        <vt:i4>5</vt:i4>
      </vt:variant>
      <vt:variant>
        <vt:lpwstr/>
      </vt:variant>
      <vt:variant>
        <vt:lpwstr>_Toc104689473</vt:lpwstr>
      </vt:variant>
      <vt:variant>
        <vt:i4>2031673</vt:i4>
      </vt:variant>
      <vt:variant>
        <vt:i4>50</vt:i4>
      </vt:variant>
      <vt:variant>
        <vt:i4>0</vt:i4>
      </vt:variant>
      <vt:variant>
        <vt:i4>5</vt:i4>
      </vt:variant>
      <vt:variant>
        <vt:lpwstr/>
      </vt:variant>
      <vt:variant>
        <vt:lpwstr>_Toc104689472</vt:lpwstr>
      </vt:variant>
      <vt:variant>
        <vt:i4>2031673</vt:i4>
      </vt:variant>
      <vt:variant>
        <vt:i4>44</vt:i4>
      </vt:variant>
      <vt:variant>
        <vt:i4>0</vt:i4>
      </vt:variant>
      <vt:variant>
        <vt:i4>5</vt:i4>
      </vt:variant>
      <vt:variant>
        <vt:lpwstr/>
      </vt:variant>
      <vt:variant>
        <vt:lpwstr>_Toc104689471</vt:lpwstr>
      </vt:variant>
      <vt:variant>
        <vt:i4>2031673</vt:i4>
      </vt:variant>
      <vt:variant>
        <vt:i4>38</vt:i4>
      </vt:variant>
      <vt:variant>
        <vt:i4>0</vt:i4>
      </vt:variant>
      <vt:variant>
        <vt:i4>5</vt:i4>
      </vt:variant>
      <vt:variant>
        <vt:lpwstr/>
      </vt:variant>
      <vt:variant>
        <vt:lpwstr>_Toc104689470</vt:lpwstr>
      </vt:variant>
      <vt:variant>
        <vt:i4>1966137</vt:i4>
      </vt:variant>
      <vt:variant>
        <vt:i4>32</vt:i4>
      </vt:variant>
      <vt:variant>
        <vt:i4>0</vt:i4>
      </vt:variant>
      <vt:variant>
        <vt:i4>5</vt:i4>
      </vt:variant>
      <vt:variant>
        <vt:lpwstr/>
      </vt:variant>
      <vt:variant>
        <vt:lpwstr>_Toc104689469</vt:lpwstr>
      </vt:variant>
      <vt:variant>
        <vt:i4>1966137</vt:i4>
      </vt:variant>
      <vt:variant>
        <vt:i4>26</vt:i4>
      </vt:variant>
      <vt:variant>
        <vt:i4>0</vt:i4>
      </vt:variant>
      <vt:variant>
        <vt:i4>5</vt:i4>
      </vt:variant>
      <vt:variant>
        <vt:lpwstr/>
      </vt:variant>
      <vt:variant>
        <vt:lpwstr>_Toc104689468</vt:lpwstr>
      </vt:variant>
      <vt:variant>
        <vt:i4>1966137</vt:i4>
      </vt:variant>
      <vt:variant>
        <vt:i4>20</vt:i4>
      </vt:variant>
      <vt:variant>
        <vt:i4>0</vt:i4>
      </vt:variant>
      <vt:variant>
        <vt:i4>5</vt:i4>
      </vt:variant>
      <vt:variant>
        <vt:lpwstr/>
      </vt:variant>
      <vt:variant>
        <vt:lpwstr>_Toc104689467</vt:lpwstr>
      </vt:variant>
      <vt:variant>
        <vt:i4>1966137</vt:i4>
      </vt:variant>
      <vt:variant>
        <vt:i4>14</vt:i4>
      </vt:variant>
      <vt:variant>
        <vt:i4>0</vt:i4>
      </vt:variant>
      <vt:variant>
        <vt:i4>5</vt:i4>
      </vt:variant>
      <vt:variant>
        <vt:lpwstr/>
      </vt:variant>
      <vt:variant>
        <vt:lpwstr>_Toc104689466</vt:lpwstr>
      </vt:variant>
      <vt:variant>
        <vt:i4>1966137</vt:i4>
      </vt:variant>
      <vt:variant>
        <vt:i4>8</vt:i4>
      </vt:variant>
      <vt:variant>
        <vt:i4>0</vt:i4>
      </vt:variant>
      <vt:variant>
        <vt:i4>5</vt:i4>
      </vt:variant>
      <vt:variant>
        <vt:lpwstr/>
      </vt:variant>
      <vt:variant>
        <vt:lpwstr>_Toc104689465</vt:lpwstr>
      </vt:variant>
      <vt:variant>
        <vt:i4>1966137</vt:i4>
      </vt:variant>
      <vt:variant>
        <vt:i4>2</vt:i4>
      </vt:variant>
      <vt:variant>
        <vt:i4>0</vt:i4>
      </vt:variant>
      <vt:variant>
        <vt:i4>5</vt:i4>
      </vt:variant>
      <vt:variant>
        <vt:lpwstr/>
      </vt:variant>
      <vt:variant>
        <vt:lpwstr>_Toc104689464</vt:lpwstr>
      </vt:variant>
      <vt:variant>
        <vt:i4>8060941</vt:i4>
      </vt:variant>
      <vt:variant>
        <vt:i4>-1</vt:i4>
      </vt:variant>
      <vt:variant>
        <vt:i4>3203</vt:i4>
      </vt:variant>
      <vt:variant>
        <vt:i4>1</vt:i4>
      </vt:variant>
      <vt:variant>
        <vt:lpwstr>cid:image001.gif@01C4C979.210359B0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1</dc:title>
  <dc:creator>Nguyen Hoa Anh</dc:creator>
  <cp:lastModifiedBy>Anh NGUYEN</cp:lastModifiedBy>
  <cp:revision>3</cp:revision>
  <cp:lastPrinted>2005-05-24T02:17:00Z</cp:lastPrinted>
  <dcterms:created xsi:type="dcterms:W3CDTF">2012-01-02T09:35:00Z</dcterms:created>
  <dcterms:modified xsi:type="dcterms:W3CDTF">2012-01-02T09:37:00Z</dcterms:modified>
</cp:coreProperties>
</file>