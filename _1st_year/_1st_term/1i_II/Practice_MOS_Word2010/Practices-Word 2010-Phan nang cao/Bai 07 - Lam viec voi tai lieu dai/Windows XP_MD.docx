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A3B" w:rsidRPr="00F318DA" w:rsidRDefault="008B2A3B" w:rsidP="00F318DA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B51CDA" wp14:editId="1420C259">
                <wp:simplePos x="0" y="0"/>
                <wp:positionH relativeFrom="column">
                  <wp:posOffset>3200400</wp:posOffset>
                </wp:positionH>
                <wp:positionV relativeFrom="paragraph">
                  <wp:posOffset>9144000</wp:posOffset>
                </wp:positionV>
                <wp:extent cx="1714500" cy="342900"/>
                <wp:effectExtent l="0" t="0" r="0" b="0"/>
                <wp:wrapNone/>
                <wp:docPr id="160" name="Text Box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2A3B" w:rsidRPr="001E3F78" w:rsidRDefault="008B2A3B" w:rsidP="006B5E74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E3F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NHHN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instrText xml:space="preserve"> DATE  \@ "yyyyMMdd:HHmmss"  \* MERGEFORMAT </w:instrTex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</w:rPr>
                              <w:t>20120102:163717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60" o:spid="_x0000_s1026" type="#_x0000_t202" style="position:absolute;margin-left:252pt;margin-top:10in;width:135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" filled="f" stroked="f">
                <v:textbox>
                  <w:txbxContent>
                    <w:p w:rsidR="008B2A3B" w:rsidRPr="001E3F78" w:rsidRDefault="008B2A3B" w:rsidP="006B5E74">
                      <w:pPr>
                        <w:jc w:val="right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E3F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NHHN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instrText xml:space="preserve"> DATE  \@ "yyyyMMdd:HHmmss"  \* MERGEFORMAT </w:instrTex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</w:rPr>
                        <w:t>20120102:163717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8B2A3B" w:rsidRPr="00F318DA" w:rsidRDefault="008B2A3B" w:rsidP="00F318DA">
      <w:r>
        <w:rPr>
          <w:noProof/>
          <w:lang w:val="vi-VN" w:eastAsia="vi-VN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9" type="#_x0000_t172" style="position:absolute;margin-left:-86.4pt;margin-top:226.8pt;width:198pt;height:33.15pt;z-index:251664384" adj="0" fillcolor="black" stroked="f" strokecolor="#4b4b4b">
            <v:fill rotate="t"/>
            <v:imagedata embosscolor="shadow add(51)"/>
            <v:shadow type="emboss" color="lineOrFill darken(153)" color2="shadow add(102)" offset="1pt,1pt"/>
            <v:textpath style="font-family:&quot;Verdana&quot;;v-text-kern:t" trim="t" fitpath="t" string="Windows X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C7A11" wp14:editId="0A73BEB0">
                <wp:simplePos x="0" y="0"/>
                <wp:positionH relativeFrom="column">
                  <wp:posOffset>-1211580</wp:posOffset>
                </wp:positionH>
                <wp:positionV relativeFrom="paragraph">
                  <wp:posOffset>3223260</wp:posOffset>
                </wp:positionV>
                <wp:extent cx="6057900" cy="800100"/>
                <wp:effectExtent l="0" t="3810" r="1905" b="0"/>
                <wp:wrapNone/>
                <wp:docPr id="159" name="Text Box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2A3B" w:rsidRPr="00C351D3" w:rsidRDefault="008B2A3B" w:rsidP="00C351D3">
                            <w:pPr>
                              <w:pStyle w:val="MyHowtodo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>Khai thác và quản lý thông tin trên máy tính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9" o:spid="_x0000_s1027" type="#_x0000_t202" style="position:absolute;margin-left:-95.4pt;margin-top:253.8pt;width:477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" filled="f" stroked="f">
                <v:textbox>
                  <w:txbxContent>
                    <w:p w:rsidR="008B2A3B" w:rsidRPr="00C351D3" w:rsidRDefault="008B2A3B" w:rsidP="00C351D3">
                      <w:pPr>
                        <w:pStyle w:val="MyHowtodo"/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>Khai thác và quản lý thông tin trên máy tính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w:pict>
          <v:shape id="_x0000_s1028" type="#_x0000_t172" style="position:absolute;margin-left:-59.4pt;margin-top:1.8pt;width:180pt;height:27pt;z-index:251662336;mso-position-horizontal-relative:text;mso-position-vertical-relative:text" adj="0" fillcolor="black" stroked="f" strokecolor="#4b4b4b">
            <v:fill rotate="t"/>
            <v:imagedata embosscolor="shadow add(51)"/>
            <v:shadow type="emboss" color="lineOrFill darken(153)" color2="shadow add(102)" offset="1pt,1pt"/>
            <v:textpath style="font-family:&quot;Arial&quot;;v-text-spacing:58985f;v-text-kern:t" trim="t" fitpath="t" string="Chương trình"/>
          </v:shape>
        </w:pict>
      </w:r>
      <w:r>
        <w:rPr>
          <w:noProof/>
          <w:lang w:val="vi-VN" w:eastAsia="vi-VN"/>
        </w:rPr>
        <w:pict>
          <v:shape id="_x0000_s1027" type="#_x0000_t172" style="position:absolute;margin-left:-131.4pt;margin-top:46.8pt;width:108pt;height:18pt;rotation:-90;z-index:251661312;mso-position-horizontal-relative:text;mso-position-vertical-relative:text" adj="0" fillcolor="black" stroked="f" strokecolor="#4b4b4b">
            <v:fill rotate="t"/>
            <v:imagedata embosscolor="shadow add(51)"/>
            <v:shadow type="emboss" color="lineOrFill darken(153)" color2="shadow add(102)" offset="1pt,1pt"/>
            <v:textpath style="font-family:&quot;Arial&quot;;font-weight:bold;v-text-spacing:58985f;v-text-kern:t" trim="t" fitpath="t" string="New Horizons"/>
          </v:shape>
        </w:pict>
      </w:r>
      <w:r>
        <w:rPr>
          <w:noProof/>
          <w:lang w:val="vi-VN" w:eastAsia="vi-VN"/>
        </w:rPr>
        <w:pict>
          <v:shape id="_x0000_s1026" type="#_x0000_t172" style="position:absolute;margin-left:-59.4pt;margin-top:37.8pt;width:441pt;height:81pt;z-index:251660288;mso-position-horizontal-relative:text;mso-position-vertical-relative:text" adj="0" fillcolor="black" stroked="f" strokecolor="#4b4b4b">
            <v:fill rotate="t"/>
            <v:imagedata embosscolor="shadow add(51)"/>
            <v:shadow type="emboss" color="lineOrFill darken(153)" color2="shadow add(102)" offset="1pt,1pt"/>
            <v:textpath style="font-family:&quot;Arial&quot;;font-weight:bold;v-text-spacing:62260f;v-text-kern:t" trim="t" fitpath="t" string="TIN HỌC VĂN PHÒNG"/>
          </v:shape>
        </w:pict>
      </w:r>
    </w:p>
    <w:p w:rsidR="008B2A3B" w:rsidRPr="00F318DA" w:rsidRDefault="008B2A3B" w:rsidP="00F318DA"/>
    <w:p w:rsidR="008B2A3B" w:rsidRPr="00F318DA" w:rsidRDefault="008B2A3B" w:rsidP="00F318DA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567179E" wp14:editId="2F01CC49">
                <wp:simplePos x="0" y="0"/>
                <wp:positionH relativeFrom="column">
                  <wp:posOffset>-1028700</wp:posOffset>
                </wp:positionH>
                <wp:positionV relativeFrom="paragraph">
                  <wp:posOffset>996315</wp:posOffset>
                </wp:positionV>
                <wp:extent cx="6286500" cy="5029200"/>
                <wp:effectExtent l="0" t="0" r="0" b="3810"/>
                <wp:wrapNone/>
                <wp:docPr id="158" name="Rectangle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2A3B" w:rsidRDefault="008B2A3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3" o:spid="_x0000_s1028" style="position:absolute;margin-left:-81pt;margin-top:78.45pt;width:495pt;height:39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" stroked="f">
                <v:textbox>
                  <w:txbxContent>
                    <w:p w:rsidR="008B2A3B" w:rsidRDefault="008B2A3B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7306D5B9" wp14:editId="684205CD">
            <wp:simplePos x="0" y="0"/>
            <wp:positionH relativeFrom="column">
              <wp:posOffset>-1143000</wp:posOffset>
            </wp:positionH>
            <wp:positionV relativeFrom="paragraph">
              <wp:posOffset>6893560</wp:posOffset>
            </wp:positionV>
            <wp:extent cx="1943100" cy="1189355"/>
            <wp:effectExtent l="0" t="0" r="0" b="0"/>
            <wp:wrapNone/>
            <wp:docPr id="1155" name="Picture 1155" descr="cid:image001.gif@01C4C979.21035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cid:image001.gif@01C4C979.210359B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E58361" wp14:editId="4AEE0E62">
                <wp:simplePos x="0" y="0"/>
                <wp:positionH relativeFrom="column">
                  <wp:posOffset>800100</wp:posOffset>
                </wp:positionH>
                <wp:positionV relativeFrom="paragraph">
                  <wp:posOffset>7511415</wp:posOffset>
                </wp:positionV>
                <wp:extent cx="4343400" cy="914400"/>
                <wp:effectExtent l="0" t="0" r="0" b="3810"/>
                <wp:wrapNone/>
                <wp:docPr id="157" name="Text Box 1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2A3B" w:rsidRPr="008F1AFC" w:rsidRDefault="008B2A3B" w:rsidP="00155B6A">
                            <w:pPr>
                              <w:rPr>
                                <w:w w:val="200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w w:val="200"/>
                                <w:sz w:val="16"/>
                                <w:szCs w:val="16"/>
                                <w:lang w:val="vi-VN"/>
                              </w:rPr>
                              <w:t>Bản quyền thuộc về Công ty Cổ phần Phát triển</w:t>
                            </w:r>
                            <w:r>
                              <w:rPr>
                                <w:w w:val="200"/>
                                <w:sz w:val="16"/>
                                <w:szCs w:val="16"/>
                                <w:lang w:val="vi-VN"/>
                              </w:rPr>
                              <w:br/>
                              <w:t>N</w:t>
                            </w:r>
                            <w:r w:rsidRPr="008F1AFC">
                              <w:rPr>
                                <w:w w:val="200"/>
                                <w:sz w:val="16"/>
                                <w:szCs w:val="16"/>
                                <w:lang w:val="vi-VN"/>
                              </w:rPr>
                              <w:t xml:space="preserve">guồn </w:t>
                            </w:r>
                            <w:r>
                              <w:rPr>
                                <w:w w:val="200"/>
                                <w:sz w:val="16"/>
                                <w:szCs w:val="16"/>
                                <w:lang w:val="vi-VN"/>
                              </w:rPr>
                              <w:t>N</w:t>
                            </w:r>
                            <w:r w:rsidRPr="008F1AFC">
                              <w:rPr>
                                <w:w w:val="200"/>
                                <w:sz w:val="16"/>
                                <w:szCs w:val="16"/>
                                <w:lang w:val="vi-VN"/>
                              </w:rPr>
                              <w:t xml:space="preserve">hân lực </w:t>
                            </w:r>
                            <w:r>
                              <w:rPr>
                                <w:w w:val="200"/>
                                <w:sz w:val="16"/>
                                <w:szCs w:val="16"/>
                                <w:lang w:val="vi-VN"/>
                              </w:rPr>
                              <w:t>C</w:t>
                            </w:r>
                            <w:r w:rsidRPr="008F1AFC">
                              <w:rPr>
                                <w:w w:val="200"/>
                                <w:sz w:val="16"/>
                                <w:szCs w:val="16"/>
                                <w:lang w:val="vi-VN"/>
                              </w:rPr>
                              <w:t>hân trời mới Hà Nội</w:t>
                            </w:r>
                          </w:p>
                          <w:p w:rsidR="008B2A3B" w:rsidRPr="008F1AFC" w:rsidRDefault="008B2A3B" w:rsidP="00155B6A">
                            <w:pPr>
                              <w:rPr>
                                <w:w w:val="200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8F1AFC">
                              <w:rPr>
                                <w:w w:val="200"/>
                                <w:sz w:val="16"/>
                                <w:szCs w:val="16"/>
                                <w:lang w:val="vi-VN"/>
                              </w:rPr>
                              <w:t>80 Triệu Việt Vương, quận Hai Bà Trưng, Hà Nội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7" o:spid="_x0000_s1029" type="#_x0000_t202" style="position:absolute;margin-left:63pt;margin-top:591.45pt;width:342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" filled="f" stroked="f">
                <v:textbox>
                  <w:txbxContent>
                    <w:p w:rsidR="008B2A3B" w:rsidRPr="008F1AFC" w:rsidRDefault="008B2A3B" w:rsidP="00155B6A">
                      <w:pPr>
                        <w:rPr>
                          <w:w w:val="200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w w:val="200"/>
                          <w:sz w:val="16"/>
                          <w:szCs w:val="16"/>
                          <w:lang w:val="vi-VN"/>
                        </w:rPr>
                        <w:t>Bản quyền thuộc về Công ty Cổ phần Phát triển</w:t>
                      </w:r>
                      <w:r>
                        <w:rPr>
                          <w:w w:val="200"/>
                          <w:sz w:val="16"/>
                          <w:szCs w:val="16"/>
                          <w:lang w:val="vi-VN"/>
                        </w:rPr>
                        <w:br/>
                        <w:t>N</w:t>
                      </w:r>
                      <w:r w:rsidRPr="008F1AFC">
                        <w:rPr>
                          <w:w w:val="200"/>
                          <w:sz w:val="16"/>
                          <w:szCs w:val="16"/>
                          <w:lang w:val="vi-VN"/>
                        </w:rPr>
                        <w:t xml:space="preserve">guồn </w:t>
                      </w:r>
                      <w:r>
                        <w:rPr>
                          <w:w w:val="200"/>
                          <w:sz w:val="16"/>
                          <w:szCs w:val="16"/>
                          <w:lang w:val="vi-VN"/>
                        </w:rPr>
                        <w:t>N</w:t>
                      </w:r>
                      <w:r w:rsidRPr="008F1AFC">
                        <w:rPr>
                          <w:w w:val="200"/>
                          <w:sz w:val="16"/>
                          <w:szCs w:val="16"/>
                          <w:lang w:val="vi-VN"/>
                        </w:rPr>
                        <w:t xml:space="preserve">hân lực </w:t>
                      </w:r>
                      <w:r>
                        <w:rPr>
                          <w:w w:val="200"/>
                          <w:sz w:val="16"/>
                          <w:szCs w:val="16"/>
                          <w:lang w:val="vi-VN"/>
                        </w:rPr>
                        <w:t>C</w:t>
                      </w:r>
                      <w:r w:rsidRPr="008F1AFC">
                        <w:rPr>
                          <w:w w:val="200"/>
                          <w:sz w:val="16"/>
                          <w:szCs w:val="16"/>
                          <w:lang w:val="vi-VN"/>
                        </w:rPr>
                        <w:t>hân trời mới Hà Nội</w:t>
                      </w:r>
                    </w:p>
                    <w:p w:rsidR="008B2A3B" w:rsidRPr="008F1AFC" w:rsidRDefault="008B2A3B" w:rsidP="00155B6A">
                      <w:pPr>
                        <w:rPr>
                          <w:w w:val="200"/>
                          <w:sz w:val="16"/>
                          <w:szCs w:val="16"/>
                          <w:lang w:val="vi-VN"/>
                        </w:rPr>
                      </w:pPr>
                      <w:r w:rsidRPr="008F1AFC">
                        <w:rPr>
                          <w:w w:val="200"/>
                          <w:sz w:val="16"/>
                          <w:szCs w:val="16"/>
                          <w:lang w:val="vi-VN"/>
                        </w:rPr>
                        <w:t>80 Triệu Việt Vương, quận Hai Bà Trưng, Hà Nội</w:t>
                      </w:r>
                    </w:p>
                  </w:txbxContent>
                </v:textbox>
              </v:shape>
            </w:pict>
          </mc:Fallback>
        </mc:AlternateContent>
      </w:r>
    </w:p>
    <w:p w:rsidR="008B2A3B" w:rsidRPr="00F318DA" w:rsidRDefault="008B2A3B" w:rsidP="00F318DA">
      <w:pPr>
        <w:sectPr w:rsidR="008B2A3B" w:rsidRPr="00F318DA" w:rsidSect="00D250F7">
          <w:headerReference w:type="even" r:id="rId8"/>
          <w:headerReference w:type="default" r:id="rId9"/>
          <w:footerReference w:type="even" r:id="rId10"/>
          <w:headerReference w:type="first" r:id="rId11"/>
          <w:footnotePr>
            <w:numRestart w:val="eachPage"/>
          </w:footnotePr>
          <w:pgSz w:w="11907" w:h="16840" w:code="9"/>
          <w:pgMar w:top="1701" w:right="1134" w:bottom="1814" w:left="3402" w:header="720" w:footer="720" w:gutter="0"/>
          <w:cols w:space="720"/>
          <w:docGrid w:linePitch="360"/>
        </w:sectPr>
      </w:pPr>
    </w:p>
    <w:p w:rsidR="008B2A3B" w:rsidRDefault="008B2A3B" w:rsidP="003A22D5">
      <w:pPr>
        <w:pStyle w:val="Header"/>
      </w:pPr>
      <w:r>
        <w:lastRenderedPageBreak/>
        <w:t>M</w:t>
      </w:r>
      <w:r>
        <w:rPr>
          <w:lang w:val="vi-VN"/>
        </w:rPr>
        <w:t>ục lục</w:t>
      </w:r>
    </w:p>
    <w:p w:rsidR="008B2A3B" w:rsidRPr="0083495B" w:rsidRDefault="008B2A3B" w:rsidP="003A22D5">
      <w:pPr>
        <w:pStyle w:val="Header"/>
      </w:pPr>
    </w:p>
    <w:p w:rsidR="008B2A3B" w:rsidRDefault="008B2A3B" w:rsidP="004237EB"/>
    <w:p w:rsidR="008B2A3B" w:rsidRDefault="008B2A3B" w:rsidP="004237EB">
      <w:pPr>
        <w:sectPr w:rsidR="008B2A3B" w:rsidSect="0022002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notePr>
            <w:numRestart w:val="eachPage"/>
          </w:footnotePr>
          <w:type w:val="oddPage"/>
          <w:pgSz w:w="11907" w:h="16840" w:code="9"/>
          <w:pgMar w:top="1701" w:right="1134" w:bottom="1814" w:left="3402" w:header="720" w:footer="720" w:gutter="0"/>
          <w:cols w:space="720"/>
          <w:docGrid w:linePitch="360"/>
        </w:sectPr>
      </w:pPr>
    </w:p>
    <w:p w:rsidR="008B2A3B" w:rsidRPr="0083495B" w:rsidRDefault="008B2A3B" w:rsidP="0083495B"/>
    <w:sectPr w:rsidR="008B2A3B" w:rsidRPr="0083495B" w:rsidSect="00EB0E18">
      <w:headerReference w:type="even" r:id="rId17"/>
      <w:headerReference w:type="default" r:id="rId18"/>
      <w:footerReference w:type="even" r:id="rId19"/>
      <w:headerReference w:type="first" r:id="rId20"/>
      <w:footnotePr>
        <w:numRestart w:val="eachPage"/>
      </w:footnotePr>
      <w:type w:val="oddPage"/>
      <w:pgSz w:w="11907" w:h="16840" w:code="9"/>
      <w:pgMar w:top="1701" w:right="1134" w:bottom="1814" w:left="34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0E" w:rsidRPr="00FE3E27" w:rsidRDefault="008B2A3B" w:rsidP="00FC2F16">
    <w:pPr>
      <w:pStyle w:val="Footer"/>
      <w:tabs>
        <w:tab w:val="clear" w:pos="4320"/>
        <w:tab w:val="clear" w:pos="8640"/>
        <w:tab w:val="left" w:pos="720"/>
        <w:tab w:val="left" w:pos="1440"/>
        <w:tab w:val="left" w:pos="2160"/>
        <w:tab w:val="right" w:pos="9360"/>
      </w:tabs>
      <w:rPr>
        <w:sz w:val="18"/>
        <w:szCs w:val="18"/>
      </w:rPr>
    </w:pPr>
    <w:r w:rsidRPr="003302B8">
      <w:rPr>
        <w:rFonts w:ascii="Arial" w:hAnsi="Arial" w:cs="Arial"/>
        <w:b/>
        <w:i/>
        <w:sz w:val="18"/>
        <w:szCs w:val="18"/>
      </w:rPr>
      <w:fldChar w:fldCharType="begin"/>
    </w:r>
    <w:r w:rsidRPr="003302B8">
      <w:rPr>
        <w:rFonts w:ascii="Arial" w:hAnsi="Arial" w:cs="Arial"/>
        <w:b/>
        <w:i/>
        <w:sz w:val="18"/>
        <w:szCs w:val="18"/>
      </w:rPr>
      <w:instrText xml:space="preserve"> REF _Ref88035857 \r \h  \* MERGEFORMAT </w:instrText>
    </w:r>
    <w:r w:rsidRPr="003302B8">
      <w:rPr>
        <w:rFonts w:ascii="Arial" w:hAnsi="Arial" w:cs="Arial"/>
        <w:b/>
        <w:i/>
        <w:sz w:val="18"/>
        <w:szCs w:val="18"/>
      </w:rPr>
    </w:r>
    <w:r w:rsidRPr="003302B8">
      <w:rPr>
        <w:rFonts w:ascii="Arial" w:hAnsi="Arial" w:cs="Arial"/>
        <w:b/>
        <w:i/>
        <w:sz w:val="18"/>
        <w:szCs w:val="18"/>
      </w:rPr>
      <w:fldChar w:fldCharType="separate"/>
    </w:r>
    <w:r>
      <w:rPr>
        <w:rFonts w:ascii="Arial" w:hAnsi="Arial" w:cs="Arial"/>
        <w:bCs/>
        <w:i/>
        <w:sz w:val="18"/>
        <w:szCs w:val="18"/>
      </w:rPr>
      <w:t>Error! Reference source not found.</w:t>
    </w:r>
    <w:r w:rsidRPr="003302B8">
      <w:rPr>
        <w:rFonts w:ascii="Arial" w:hAnsi="Arial" w:cs="Arial"/>
        <w:b/>
        <w:i/>
        <w:sz w:val="18"/>
        <w:szCs w:val="18"/>
      </w:rPr>
      <w:fldChar w:fldCharType="end"/>
    </w:r>
    <w:r w:rsidRPr="003302B8">
      <w:rPr>
        <w:rFonts w:ascii="Arial" w:hAnsi="Arial" w:cs="Arial"/>
        <w:b/>
        <w:i/>
        <w:sz w:val="18"/>
        <w:szCs w:val="18"/>
      </w:rPr>
      <w:fldChar w:fldCharType="begin"/>
    </w:r>
    <w:r w:rsidRPr="003302B8">
      <w:rPr>
        <w:rFonts w:ascii="Arial" w:hAnsi="Arial" w:cs="Arial"/>
        <w:b/>
        <w:i/>
        <w:sz w:val="18"/>
        <w:szCs w:val="18"/>
      </w:rPr>
      <w:instrText xml:space="preserve"> REF _Ref88035857 \h  \* MERGEFORMAT </w:instrText>
    </w:r>
    <w:r w:rsidRPr="003302B8">
      <w:rPr>
        <w:rFonts w:ascii="Arial" w:hAnsi="Arial" w:cs="Arial"/>
        <w:b/>
        <w:i/>
        <w:sz w:val="18"/>
        <w:szCs w:val="18"/>
      </w:rPr>
    </w:r>
    <w:r w:rsidRPr="003302B8">
      <w:rPr>
        <w:rFonts w:ascii="Arial" w:hAnsi="Arial" w:cs="Arial"/>
        <w:b/>
        <w:i/>
        <w:sz w:val="18"/>
        <w:szCs w:val="18"/>
      </w:rPr>
      <w:fldChar w:fldCharType="separate"/>
    </w:r>
    <w:r>
      <w:rPr>
        <w:rFonts w:ascii="Arial" w:hAnsi="Arial" w:cs="Arial"/>
        <w:bCs/>
        <w:i/>
        <w:sz w:val="18"/>
        <w:szCs w:val="18"/>
      </w:rPr>
      <w:t>Error! Reference source not found.</w:t>
    </w:r>
    <w:r w:rsidRPr="003302B8">
      <w:rPr>
        <w:rFonts w:ascii="Arial" w:hAnsi="Arial" w:cs="Arial"/>
        <w:b/>
        <w:i/>
        <w:sz w:val="18"/>
        <w:szCs w:val="18"/>
      </w:rPr>
      <w:fldChar w:fldCharType="end"/>
    </w:r>
    <w:r w:rsidRPr="00FE3E27">
      <w:rPr>
        <w:sz w:val="18"/>
        <w:szCs w:val="18"/>
      </w:rPr>
      <w:tab/>
    </w:r>
    <w:r w:rsidRPr="00FE3E27">
      <w:rPr>
        <w:rStyle w:val="PageNumber"/>
        <w:rFonts w:ascii="Arial Narrow" w:hAnsi="Arial Narrow"/>
        <w:b/>
        <w:sz w:val="18"/>
        <w:szCs w:val="18"/>
      </w:rPr>
      <w:fldChar w:fldCharType="begin"/>
    </w:r>
    <w:r w:rsidRPr="00FE3E27">
      <w:rPr>
        <w:rStyle w:val="PageNumber"/>
        <w:rFonts w:ascii="Arial Narrow" w:hAnsi="Arial Narrow"/>
        <w:b/>
        <w:sz w:val="18"/>
        <w:szCs w:val="18"/>
      </w:rPr>
      <w:instrText xml:space="preserve"> PAGE </w:instrText>
    </w:r>
    <w:r w:rsidRPr="00FE3E27">
      <w:rPr>
        <w:rStyle w:val="PageNumber"/>
        <w:rFonts w:ascii="Arial Narrow" w:hAnsi="Arial Narrow"/>
        <w:b/>
        <w:sz w:val="18"/>
        <w:szCs w:val="18"/>
      </w:rPr>
      <w:fldChar w:fldCharType="separate"/>
    </w:r>
    <w:r>
      <w:rPr>
        <w:rStyle w:val="PageNumber"/>
        <w:rFonts w:ascii="Arial Narrow" w:hAnsi="Arial Narrow"/>
        <w:b/>
        <w:noProof/>
        <w:sz w:val="18"/>
        <w:szCs w:val="18"/>
      </w:rPr>
      <w:t>2</w:t>
    </w:r>
    <w:r w:rsidRPr="00FE3E27">
      <w:rPr>
        <w:rStyle w:val="PageNumber"/>
        <w:rFonts w:ascii="Arial Narrow" w:hAnsi="Arial Narrow"/>
        <w:b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0E" w:rsidRPr="00653D4F" w:rsidRDefault="008B2A3B" w:rsidP="00C02C46">
    <w:pPr>
      <w:pStyle w:val="Footer"/>
      <w:tabs>
        <w:tab w:val="clear" w:pos="4320"/>
        <w:tab w:val="clear" w:pos="8640"/>
        <w:tab w:val="left" w:pos="720"/>
        <w:tab w:val="right" w:pos="9360"/>
      </w:tabs>
      <w:rPr>
        <w:sz w:val="18"/>
        <w:szCs w:val="18"/>
        <w:lang w:val="vi-VN"/>
      </w:rPr>
    </w:pPr>
    <w:r>
      <w:rPr>
        <w:rStyle w:val="PageNumber"/>
        <w:rFonts w:ascii="Arial" w:hAnsi="Arial" w:cs="Arial"/>
        <w:b/>
        <w:i/>
        <w:w w:val="80"/>
      </w:rPr>
      <w:t>M</w:t>
    </w:r>
    <w:r w:rsidRPr="00310CCF">
      <w:rPr>
        <w:rStyle w:val="PageNumber"/>
        <w:rFonts w:ascii="Arial" w:hAnsi="Arial" w:cs="Arial"/>
        <w:b/>
        <w:i/>
        <w:w w:val="80"/>
      </w:rPr>
      <w:t>ỤC</w:t>
    </w:r>
    <w:r>
      <w:rPr>
        <w:rStyle w:val="PageNumber"/>
        <w:rFonts w:ascii="Arial" w:hAnsi="Arial" w:cs="Arial"/>
        <w:b/>
        <w:i/>
        <w:w w:val="80"/>
      </w:rPr>
      <w:t xml:space="preserve"> L</w:t>
    </w:r>
    <w:r w:rsidRPr="00310CCF">
      <w:rPr>
        <w:rStyle w:val="PageNumber"/>
        <w:rFonts w:ascii="Arial" w:hAnsi="Arial" w:cs="Arial"/>
        <w:b/>
        <w:i/>
        <w:w w:val="80"/>
      </w:rPr>
      <w:t>ỤC</w:t>
    </w:r>
    <w:r w:rsidRPr="00653D4F">
      <w:rPr>
        <w:sz w:val="18"/>
        <w:szCs w:val="18"/>
        <w:lang w:val="vi-VN"/>
      </w:rPr>
      <w:tab/>
    </w:r>
    <w:r w:rsidRPr="00FE3E27">
      <w:rPr>
        <w:rStyle w:val="PageNumber"/>
        <w:rFonts w:ascii="Arial Narrow" w:hAnsi="Arial Narrow"/>
        <w:b/>
        <w:sz w:val="18"/>
        <w:szCs w:val="18"/>
      </w:rPr>
      <w:fldChar w:fldCharType="begin"/>
    </w:r>
    <w:r w:rsidRPr="00653D4F">
      <w:rPr>
        <w:rStyle w:val="PageNumber"/>
        <w:rFonts w:ascii="Arial Narrow" w:hAnsi="Arial Narrow"/>
        <w:b/>
        <w:sz w:val="18"/>
        <w:szCs w:val="18"/>
        <w:lang w:val="vi-VN"/>
      </w:rPr>
      <w:instrText xml:space="preserve"> PAGE </w:instrText>
    </w:r>
    <w:r w:rsidRPr="00FE3E27">
      <w:rPr>
        <w:rStyle w:val="PageNumber"/>
        <w:rFonts w:ascii="Arial Narrow" w:hAnsi="Arial Narrow"/>
        <w:b/>
        <w:sz w:val="18"/>
        <w:szCs w:val="18"/>
      </w:rPr>
      <w:fldChar w:fldCharType="separate"/>
    </w:r>
    <w:r>
      <w:rPr>
        <w:rStyle w:val="PageNumber"/>
        <w:rFonts w:ascii="Arial Narrow" w:hAnsi="Arial Narrow"/>
        <w:b/>
        <w:noProof/>
        <w:sz w:val="18"/>
        <w:szCs w:val="18"/>
        <w:lang w:val="vi-VN"/>
      </w:rPr>
      <w:t>2</w:t>
    </w:r>
    <w:r w:rsidRPr="00FE3E27">
      <w:rPr>
        <w:rStyle w:val="PageNumber"/>
        <w:rFonts w:ascii="Arial Narrow" w:hAnsi="Arial Narrow"/>
        <w:b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0E" w:rsidRPr="00F56B0C" w:rsidRDefault="008B2A3B" w:rsidP="00674B53">
    <w:pPr>
      <w:pStyle w:val="Footer"/>
      <w:tabs>
        <w:tab w:val="clear" w:pos="4320"/>
        <w:tab w:val="clear" w:pos="8640"/>
        <w:tab w:val="right" w:pos="7371"/>
      </w:tabs>
      <w:ind w:hanging="1980"/>
      <w:rPr>
        <w:rStyle w:val="PageNumber"/>
        <w:rFonts w:ascii="Arial" w:hAnsi="Arial" w:cs="Arial"/>
        <w:b/>
        <w:w w:val="80"/>
        <w:sz w:val="18"/>
        <w:szCs w:val="18"/>
      </w:rPr>
    </w:pPr>
    <w:r w:rsidRPr="00305F73">
      <w:rPr>
        <w:rStyle w:val="PageNumber"/>
        <w:rFonts w:ascii="Arial Narrow" w:hAnsi="Arial Narrow" w:cs="Arial"/>
        <w:b/>
        <w:sz w:val="18"/>
        <w:szCs w:val="18"/>
      </w:rPr>
      <w:fldChar w:fldCharType="begin"/>
    </w:r>
    <w:r w:rsidRPr="00305F73">
      <w:rPr>
        <w:rStyle w:val="PageNumber"/>
        <w:rFonts w:ascii="Arial Narrow" w:hAnsi="Arial Narrow" w:cs="Arial"/>
        <w:b/>
        <w:sz w:val="18"/>
        <w:szCs w:val="18"/>
      </w:rPr>
      <w:instrText xml:space="preserve"> PAGE </w:instrText>
    </w:r>
    <w:r w:rsidRPr="00305F73">
      <w:rPr>
        <w:rStyle w:val="PageNumber"/>
        <w:rFonts w:ascii="Arial Narrow" w:hAnsi="Arial Narrow" w:cs="Arial"/>
        <w:b/>
        <w:sz w:val="18"/>
        <w:szCs w:val="18"/>
      </w:rPr>
      <w:fldChar w:fldCharType="separate"/>
    </w:r>
    <w:r>
      <w:rPr>
        <w:rStyle w:val="PageNumber"/>
        <w:rFonts w:ascii="Arial Narrow" w:hAnsi="Arial Narrow" w:cs="Arial"/>
        <w:b/>
        <w:noProof/>
        <w:sz w:val="18"/>
        <w:szCs w:val="18"/>
      </w:rPr>
      <w:t>5</w:t>
    </w:r>
    <w:r w:rsidRPr="00305F73">
      <w:rPr>
        <w:rStyle w:val="PageNumber"/>
        <w:rFonts w:ascii="Arial Narrow" w:hAnsi="Arial Narrow" w:cs="Arial"/>
        <w:b/>
        <w:sz w:val="18"/>
        <w:szCs w:val="18"/>
      </w:rPr>
      <w:fldChar w:fldCharType="end"/>
    </w:r>
    <w:r w:rsidRPr="00305F73">
      <w:rPr>
        <w:rStyle w:val="PageNumber"/>
        <w:rFonts w:ascii="Arial" w:hAnsi="Arial" w:cs="Arial"/>
        <w:b/>
        <w:w w:val="80"/>
        <w:sz w:val="18"/>
        <w:szCs w:val="18"/>
      </w:rPr>
      <w:tab/>
    </w:r>
    <w:r w:rsidRPr="00305F73">
      <w:rPr>
        <w:rStyle w:val="PageNumber"/>
        <w:rFonts w:ascii="Arial" w:hAnsi="Arial" w:cs="Arial"/>
        <w:b/>
        <w:w w:val="80"/>
        <w:sz w:val="18"/>
        <w:szCs w:val="18"/>
      </w:rPr>
      <w:tab/>
    </w:r>
    <w:r>
      <w:rPr>
        <w:rStyle w:val="PageNumber"/>
        <w:rFonts w:ascii="Arial" w:hAnsi="Arial" w:cs="Arial"/>
        <w:b/>
        <w:w w:val="80"/>
        <w:sz w:val="18"/>
        <w:szCs w:val="18"/>
      </w:rPr>
      <w:t>H</w:t>
    </w:r>
    <w:r w:rsidRPr="00F56B0C">
      <w:rPr>
        <w:rStyle w:val="PageNumber"/>
        <w:rFonts w:ascii="Arial" w:hAnsi="Arial" w:cs="Arial"/>
        <w:b/>
        <w:w w:val="80"/>
        <w:sz w:val="18"/>
        <w:szCs w:val="18"/>
      </w:rPr>
      <w:t>ướng</w:t>
    </w:r>
    <w:r>
      <w:rPr>
        <w:rStyle w:val="PageNumber"/>
        <w:rFonts w:ascii="Arial" w:hAnsi="Arial" w:cs="Arial"/>
        <w:b/>
        <w:w w:val="80"/>
        <w:sz w:val="18"/>
        <w:szCs w:val="18"/>
      </w:rPr>
      <w:t xml:space="preserve"> d</w:t>
    </w:r>
    <w:r w:rsidRPr="00F56B0C">
      <w:rPr>
        <w:rStyle w:val="PageNumber"/>
        <w:rFonts w:ascii="Arial" w:hAnsi="Arial" w:cs="Arial"/>
        <w:b/>
        <w:w w:val="80"/>
        <w:sz w:val="18"/>
        <w:szCs w:val="18"/>
      </w:rPr>
      <w:t>ẫn</w:t>
    </w:r>
    <w:r>
      <w:rPr>
        <w:rStyle w:val="PageNumber"/>
        <w:rFonts w:ascii="Arial" w:hAnsi="Arial" w:cs="Arial"/>
        <w:b/>
        <w:w w:val="80"/>
        <w:sz w:val="18"/>
        <w:szCs w:val="18"/>
      </w:rPr>
      <w:t xml:space="preserve"> s</w:t>
    </w:r>
    <w:r w:rsidRPr="00F56B0C">
      <w:rPr>
        <w:rStyle w:val="PageNumber"/>
        <w:rFonts w:ascii="Arial" w:hAnsi="Arial" w:cs="Arial"/>
        <w:b/>
        <w:w w:val="80"/>
        <w:sz w:val="18"/>
        <w:szCs w:val="18"/>
      </w:rPr>
      <w:t>ử</w:t>
    </w:r>
    <w:r>
      <w:rPr>
        <w:rStyle w:val="PageNumber"/>
        <w:rFonts w:ascii="Arial" w:hAnsi="Arial" w:cs="Arial"/>
        <w:b/>
        <w:w w:val="80"/>
        <w:sz w:val="18"/>
        <w:szCs w:val="18"/>
      </w:rPr>
      <w:t xml:space="preserve"> d</w:t>
    </w:r>
    <w:r w:rsidRPr="00F56B0C">
      <w:rPr>
        <w:rStyle w:val="PageNumber"/>
        <w:rFonts w:ascii="Arial" w:hAnsi="Arial" w:cs="Arial"/>
        <w:b/>
        <w:w w:val="80"/>
        <w:sz w:val="18"/>
        <w:szCs w:val="18"/>
      </w:rPr>
      <w:t>ụng</w:t>
    </w:r>
    <w:r>
      <w:rPr>
        <w:rStyle w:val="PageNumber"/>
        <w:rFonts w:ascii="Arial" w:hAnsi="Arial" w:cs="Arial"/>
        <w:b/>
        <w:w w:val="80"/>
        <w:sz w:val="18"/>
        <w:szCs w:val="18"/>
      </w:rPr>
      <w:t xml:space="preserve"> </w:t>
    </w:r>
    <w:r w:rsidRPr="00F56B0C">
      <w:rPr>
        <w:rStyle w:val="PageNumber"/>
        <w:rFonts w:ascii="Arial" w:hAnsi="Arial" w:cs="Arial"/>
        <w:b/>
        <w:w w:val="80"/>
        <w:sz w:val="18"/>
        <w:szCs w:val="18"/>
      </w:rPr>
      <w:t>W</w:t>
    </w:r>
    <w:r>
      <w:rPr>
        <w:rStyle w:val="PageNumber"/>
        <w:rFonts w:ascii="Arial" w:hAnsi="Arial" w:cs="Arial"/>
        <w:b/>
        <w:w w:val="80"/>
        <w:sz w:val="18"/>
        <w:szCs w:val="18"/>
      </w:rPr>
      <w:t xml:space="preserve">indows XP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1D3" w:rsidRPr="00FE3E27" w:rsidRDefault="00C351D3" w:rsidP="00C02C46">
    <w:pPr>
      <w:pStyle w:val="Footer"/>
      <w:tabs>
        <w:tab w:val="clear" w:pos="4320"/>
        <w:tab w:val="clear" w:pos="8640"/>
        <w:tab w:val="left" w:pos="720"/>
        <w:tab w:val="right" w:pos="9360"/>
      </w:tabs>
      <w:rPr>
        <w:sz w:val="18"/>
        <w:szCs w:val="18"/>
      </w:rPr>
    </w:pPr>
    <w:r>
      <w:rPr>
        <w:rStyle w:val="PageNumber"/>
        <w:rFonts w:ascii="Arial" w:hAnsi="Arial" w:cs="Arial"/>
        <w:b/>
        <w:i/>
        <w:w w:val="80"/>
        <w:sz w:val="18"/>
        <w:szCs w:val="18"/>
        <w:lang w:val="vi-VN"/>
      </w:rPr>
      <w:fldChar w:fldCharType="begin"/>
    </w:r>
    <w:r>
      <w:rPr>
        <w:rStyle w:val="PageNumber"/>
        <w:rFonts w:ascii="Arial" w:hAnsi="Arial" w:cs="Arial"/>
        <w:b/>
        <w:i/>
        <w:w w:val="80"/>
        <w:sz w:val="18"/>
        <w:szCs w:val="18"/>
        <w:lang w:val="vi-VN"/>
      </w:rPr>
      <w:instrText xml:space="preserve"> REF _Ref90337710 \r \h </w:instrText>
    </w:r>
    <w:r>
      <w:rPr>
        <w:rStyle w:val="PageNumber"/>
        <w:lang w:val="vi-VN"/>
      </w:rPr>
      <w:instrText xml:space="preserve"> \* MERGEFORMAT </w:instrText>
    </w:r>
    <w:r>
      <w:rPr>
        <w:rStyle w:val="PageNumber"/>
        <w:rFonts w:ascii="Arial" w:hAnsi="Arial" w:cs="Arial"/>
        <w:b/>
        <w:i/>
        <w:w w:val="80"/>
        <w:sz w:val="18"/>
        <w:szCs w:val="18"/>
        <w:lang w:val="vi-VN"/>
      </w:rPr>
    </w:r>
    <w:r>
      <w:rPr>
        <w:rStyle w:val="PageNumber"/>
        <w:rFonts w:ascii="Arial" w:hAnsi="Arial" w:cs="Arial"/>
        <w:b/>
        <w:i/>
        <w:w w:val="80"/>
        <w:sz w:val="18"/>
        <w:szCs w:val="18"/>
        <w:lang w:val="vi-VN"/>
      </w:rPr>
      <w:fldChar w:fldCharType="separate"/>
    </w:r>
    <w:r w:rsidR="00B930B9">
      <w:rPr>
        <w:rStyle w:val="PageNumber"/>
        <w:rFonts w:ascii="Arial" w:hAnsi="Arial" w:cs="Arial"/>
        <w:b/>
        <w:i/>
        <w:w w:val="80"/>
        <w:sz w:val="18"/>
        <w:szCs w:val="18"/>
        <w:lang w:val="vi-VN"/>
      </w:rPr>
      <w:t>Bài 5</w:t>
    </w:r>
    <w:r w:rsidR="00B930B9">
      <w:rPr>
        <w:rStyle w:val="PageNumber"/>
        <w:rFonts w:ascii="Arial" w:hAnsi="Arial" w:cs="Arial"/>
        <w:b/>
        <w:i/>
        <w:w w:val="80"/>
        <w:sz w:val="18"/>
        <w:szCs w:val="18"/>
        <w:lang w:val="vi-VN"/>
      </w:rPr>
      <w:tab/>
    </w:r>
    <w:r>
      <w:rPr>
        <w:rStyle w:val="PageNumber"/>
        <w:rFonts w:ascii="Arial" w:hAnsi="Arial" w:cs="Arial"/>
        <w:b/>
        <w:i/>
        <w:w w:val="80"/>
        <w:sz w:val="18"/>
        <w:szCs w:val="18"/>
        <w:lang w:val="vi-VN"/>
      </w:rPr>
      <w:fldChar w:fldCharType="end"/>
    </w:r>
    <w:r>
      <w:rPr>
        <w:rStyle w:val="PageNumber"/>
        <w:rFonts w:ascii="Arial" w:hAnsi="Arial" w:cs="Arial"/>
        <w:b/>
        <w:i/>
        <w:w w:val="80"/>
        <w:sz w:val="18"/>
        <w:szCs w:val="18"/>
        <w:lang w:val="vi-VN"/>
      </w:rPr>
      <w:fldChar w:fldCharType="begin"/>
    </w:r>
    <w:r>
      <w:rPr>
        <w:rStyle w:val="PageNumber"/>
        <w:rFonts w:ascii="Arial" w:hAnsi="Arial" w:cs="Arial"/>
        <w:b/>
        <w:i/>
        <w:w w:val="80"/>
        <w:sz w:val="18"/>
        <w:szCs w:val="18"/>
        <w:lang w:val="vi-VN"/>
      </w:rPr>
      <w:instrText xml:space="preserve"> REF _Ref90337710 \h </w:instrText>
    </w:r>
    <w:r>
      <w:rPr>
        <w:rStyle w:val="PageNumber"/>
        <w:lang w:val="vi-VN"/>
      </w:rPr>
      <w:instrText xml:space="preserve"> \* MERGEFORMAT </w:instrText>
    </w:r>
    <w:r>
      <w:rPr>
        <w:rStyle w:val="PageNumber"/>
        <w:rFonts w:ascii="Arial" w:hAnsi="Arial" w:cs="Arial"/>
        <w:b/>
        <w:i/>
        <w:w w:val="80"/>
        <w:sz w:val="18"/>
        <w:szCs w:val="18"/>
        <w:lang w:val="vi-VN"/>
      </w:rPr>
    </w:r>
    <w:r>
      <w:rPr>
        <w:rStyle w:val="PageNumber"/>
        <w:rFonts w:ascii="Arial" w:hAnsi="Arial" w:cs="Arial"/>
        <w:b/>
        <w:i/>
        <w:w w:val="80"/>
        <w:sz w:val="18"/>
        <w:szCs w:val="18"/>
        <w:lang w:val="vi-VN"/>
      </w:rPr>
      <w:fldChar w:fldCharType="separate"/>
    </w:r>
    <w:r w:rsidR="00B930B9" w:rsidRPr="00B930B9">
      <w:rPr>
        <w:rStyle w:val="PageNumber"/>
        <w:rFonts w:ascii="Arial" w:hAnsi="Arial" w:cs="Arial"/>
        <w:b/>
        <w:i/>
        <w:w w:val="80"/>
        <w:sz w:val="18"/>
        <w:szCs w:val="18"/>
      </w:rPr>
      <w:t>Quản lý in ấn</w:t>
    </w:r>
    <w:r>
      <w:rPr>
        <w:rStyle w:val="PageNumber"/>
        <w:rFonts w:ascii="Arial" w:hAnsi="Arial" w:cs="Arial"/>
        <w:b/>
        <w:i/>
        <w:w w:val="80"/>
        <w:sz w:val="18"/>
        <w:szCs w:val="18"/>
        <w:lang w:val="vi-VN"/>
      </w:rPr>
      <w:fldChar w:fldCharType="end"/>
    </w:r>
    <w:r w:rsidRPr="00FE3E27">
      <w:rPr>
        <w:sz w:val="18"/>
        <w:szCs w:val="18"/>
      </w:rPr>
      <w:tab/>
    </w:r>
    <w:r w:rsidRPr="00FE3E27">
      <w:rPr>
        <w:rStyle w:val="PageNumber"/>
        <w:rFonts w:ascii="Arial Narrow" w:hAnsi="Arial Narrow"/>
        <w:b/>
        <w:sz w:val="18"/>
        <w:szCs w:val="18"/>
      </w:rPr>
      <w:fldChar w:fldCharType="begin"/>
    </w:r>
    <w:r w:rsidRPr="00FE3E27">
      <w:rPr>
        <w:rStyle w:val="PageNumber"/>
        <w:rFonts w:ascii="Arial Narrow" w:hAnsi="Arial Narrow"/>
        <w:b/>
        <w:sz w:val="18"/>
        <w:szCs w:val="18"/>
      </w:rPr>
      <w:instrText xml:space="preserve"> PAGE </w:instrText>
    </w:r>
    <w:r w:rsidRPr="00FE3E27">
      <w:rPr>
        <w:rStyle w:val="PageNumber"/>
        <w:rFonts w:ascii="Arial Narrow" w:hAnsi="Arial Narrow"/>
        <w:b/>
        <w:sz w:val="18"/>
        <w:szCs w:val="18"/>
      </w:rPr>
      <w:fldChar w:fldCharType="separate"/>
    </w:r>
    <w:r w:rsidR="008B2A3B">
      <w:rPr>
        <w:rStyle w:val="PageNumber"/>
        <w:rFonts w:ascii="Arial Narrow" w:hAnsi="Arial Narrow"/>
        <w:b/>
        <w:noProof/>
        <w:sz w:val="18"/>
        <w:szCs w:val="18"/>
      </w:rPr>
      <w:t>4</w:t>
    </w:r>
    <w:r w:rsidRPr="00FE3E27">
      <w:rPr>
        <w:rStyle w:val="PageNumber"/>
        <w:rFonts w:ascii="Arial Narrow" w:hAnsi="Arial Narrow"/>
        <w:b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0E" w:rsidRPr="009B5028" w:rsidRDefault="008B2A3B" w:rsidP="00D53796">
    <w:pPr>
      <w:pStyle w:val="Header"/>
      <w:tabs>
        <w:tab w:val="clear" w:pos="4320"/>
      </w:tabs>
      <w:ind w:hanging="1440"/>
      <w:rPr>
        <w:sz w:val="18"/>
        <w:szCs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445.4pt;height:74.2pt;rotation:315;z-index:-25166438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ew Horizons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90B796D" wp14:editId="783E43AE">
              <wp:simplePos x="0" y="0"/>
              <wp:positionH relativeFrom="column">
                <wp:posOffset>4800600</wp:posOffset>
              </wp:positionH>
              <wp:positionV relativeFrom="paragraph">
                <wp:posOffset>622935</wp:posOffset>
              </wp:positionV>
              <wp:extent cx="0" cy="8458200"/>
              <wp:effectExtent l="9525" t="13335" r="9525" b="15240"/>
              <wp:wrapNone/>
              <wp:docPr id="14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45820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4" o:spid="_x0000_s1026" style="position:absolute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49.05pt" to="378pt,7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" strokeweight="1.25pt"/>
          </w:pict>
        </mc:Fallback>
      </mc:AlternateContent>
    </w:r>
    <w:r w:rsidRPr="009B5028">
      <w:rPr>
        <w:sz w:val="18"/>
        <w:szCs w:val="18"/>
      </w:rPr>
      <w:tab/>
    </w:r>
    <w:r>
      <w:rPr>
        <w:sz w:val="18"/>
        <w:szCs w:val="18"/>
      </w:rPr>
      <w:tab/>
    </w:r>
    <w:r w:rsidRPr="00D53796">
      <w:rPr>
        <w:spacing w:val="12"/>
        <w:w w:val="80"/>
        <w:sz w:val="48"/>
        <w:szCs w:val="48"/>
      </w:rPr>
      <w:fldChar w:fldCharType="begin"/>
    </w:r>
    <w:r w:rsidRPr="00D53796">
      <w:rPr>
        <w:spacing w:val="12"/>
        <w:w w:val="80"/>
        <w:sz w:val="48"/>
        <w:szCs w:val="48"/>
      </w:rPr>
      <w:instrText xml:space="preserve"> REF _Ref85509292 \r \h </w:instrText>
    </w:r>
    <w:r>
      <w:rPr>
        <w:spacing w:val="12"/>
        <w:w w:val="80"/>
        <w:sz w:val="48"/>
        <w:szCs w:val="48"/>
      </w:rPr>
      <w:instrText xml:space="preserve"> \* MERGEFORMAT </w:instrText>
    </w:r>
    <w:r w:rsidRPr="00D53796">
      <w:rPr>
        <w:spacing w:val="12"/>
        <w:w w:val="80"/>
        <w:sz w:val="48"/>
        <w:szCs w:val="48"/>
      </w:rPr>
    </w:r>
    <w:r w:rsidRPr="00D53796">
      <w:rPr>
        <w:spacing w:val="12"/>
        <w:w w:val="80"/>
        <w:sz w:val="48"/>
        <w:szCs w:val="48"/>
      </w:rPr>
      <w:fldChar w:fldCharType="separate"/>
    </w:r>
    <w:r>
      <w:rPr>
        <w:spacing w:val="12"/>
        <w:w w:val="80"/>
        <w:sz w:val="48"/>
        <w:szCs w:val="48"/>
      </w:rPr>
      <w:t>Bài 1</w:t>
    </w:r>
    <w:r>
      <w:rPr>
        <w:spacing w:val="12"/>
        <w:w w:val="80"/>
        <w:sz w:val="48"/>
        <w:szCs w:val="48"/>
      </w:rPr>
      <w:tab/>
    </w:r>
    <w:r w:rsidRPr="00D53796">
      <w:rPr>
        <w:spacing w:val="12"/>
        <w:w w:val="80"/>
        <w:sz w:val="48"/>
        <w:szCs w:val="4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0E" w:rsidRPr="009B5028" w:rsidRDefault="008B2A3B" w:rsidP="003E25C6">
    <w:pPr>
      <w:pStyle w:val="Header"/>
      <w:ind w:hanging="1440"/>
      <w:rPr>
        <w:sz w:val="18"/>
        <w:szCs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445.4pt;height:74.2pt;rotation:315;z-index:-25166336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ew Horiz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0E" w:rsidRDefault="008B2A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445.4pt;height:74.2pt;rotation:315;z-index:-2516654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ew Horizon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0E" w:rsidRPr="00B27C3D" w:rsidRDefault="008B2A3B" w:rsidP="00D53796">
    <w:pPr>
      <w:pStyle w:val="Header"/>
      <w:tabs>
        <w:tab w:val="clear" w:pos="4320"/>
      </w:tabs>
      <w:ind w:hanging="1440"/>
      <w:rPr>
        <w:sz w:val="18"/>
        <w:szCs w:val="18"/>
        <w:lang w:val="vi-VN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2053" type="#_x0000_t136" style="position:absolute;margin-left:0;margin-top:0;width:445.4pt;height:74.2pt;rotation:315;z-index:-25166131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ew Horizons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7B7586F" wp14:editId="1FC8554C">
              <wp:simplePos x="0" y="0"/>
              <wp:positionH relativeFrom="column">
                <wp:posOffset>4800600</wp:posOffset>
              </wp:positionH>
              <wp:positionV relativeFrom="paragraph">
                <wp:posOffset>622935</wp:posOffset>
              </wp:positionV>
              <wp:extent cx="0" cy="8458200"/>
              <wp:effectExtent l="9525" t="13335" r="9525" b="15240"/>
              <wp:wrapNone/>
              <wp:docPr id="13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45820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4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49.05pt" to="378pt,7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" strokeweight="1.25pt"/>
          </w:pict>
        </mc:Fallback>
      </mc:AlternateContent>
    </w:r>
    <w:r w:rsidRPr="009B5028">
      <w:rPr>
        <w:sz w:val="18"/>
        <w:szCs w:val="18"/>
      </w:rPr>
      <w:tab/>
    </w:r>
    <w:r>
      <w:rPr>
        <w:sz w:val="18"/>
        <w:szCs w:val="18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0E" w:rsidRPr="009B5028" w:rsidRDefault="008B2A3B" w:rsidP="003E25C6">
    <w:pPr>
      <w:pStyle w:val="Header"/>
      <w:ind w:hanging="1440"/>
      <w:rPr>
        <w:sz w:val="18"/>
        <w:szCs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" o:spid="_x0000_s2054" type="#_x0000_t136" style="position:absolute;margin-left:0;margin-top:0;width:445.4pt;height:74.2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ew Horizons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37CF636" wp14:editId="4BFE58E6">
              <wp:simplePos x="0" y="0"/>
              <wp:positionH relativeFrom="column">
                <wp:posOffset>-114300</wp:posOffset>
              </wp:positionH>
              <wp:positionV relativeFrom="paragraph">
                <wp:posOffset>622935</wp:posOffset>
              </wp:positionV>
              <wp:extent cx="0" cy="8458200"/>
              <wp:effectExtent l="9525" t="13335" r="9525" b="15240"/>
              <wp:wrapNone/>
              <wp:docPr id="12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45820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5" o:spid="_x0000_s1026" style="position:absolute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9.05pt" to="-9pt,7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" strokeweight="1.25pt"/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0E" w:rsidRDefault="008B2A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2052" type="#_x0000_t136" style="position:absolute;margin-left:0;margin-top:0;width:445.4pt;height:74.2pt;rotation:315;z-index:-25166233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ew Horizons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1D3" w:rsidRPr="00BA0610" w:rsidRDefault="008B2A3B" w:rsidP="00BA0610">
    <w:pPr>
      <w:tabs>
        <w:tab w:val="right" w:pos="8640"/>
      </w:tabs>
      <w:rPr>
        <w:rFonts w:ascii="Tahoma" w:hAnsi="Tahoma"/>
        <w:b/>
        <w:spacing w:val="12"/>
        <w:w w:val="80"/>
        <w:sz w:val="48"/>
        <w:szCs w:val="4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" o:spid="_x0000_s2056" type="#_x0000_t136" style="position:absolute;margin-left:0;margin-top:0;width:445.4pt;height:74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ew Horizons"/>
          <w10:wrap anchorx="margin" anchory="margin"/>
        </v:shape>
      </w:pict>
    </w:r>
    <w:r w:rsidR="001606EC">
      <w:rPr>
        <w:rFonts w:ascii="Tahoma" w:hAnsi="Tahoma"/>
        <w:b/>
        <w:noProof/>
        <w:spacing w:val="12"/>
        <w:sz w:val="48"/>
        <w:szCs w:val="4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9599D3" wp14:editId="2E3B1835">
              <wp:simplePos x="0" y="0"/>
              <wp:positionH relativeFrom="column">
                <wp:posOffset>4800600</wp:posOffset>
              </wp:positionH>
              <wp:positionV relativeFrom="paragraph">
                <wp:posOffset>622935</wp:posOffset>
              </wp:positionV>
              <wp:extent cx="0" cy="8458200"/>
              <wp:effectExtent l="9525" t="13335" r="9525" b="15240"/>
              <wp:wrapNone/>
              <wp:docPr id="2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45820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49.05pt" to="378pt,7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" strokeweight="1.25pt"/>
          </w:pict>
        </mc:Fallback>
      </mc:AlternateContent>
    </w:r>
    <w:r w:rsidR="00C351D3" w:rsidRPr="00BA0610">
      <w:rPr>
        <w:rFonts w:ascii="Tahoma" w:hAnsi="Tahoma"/>
        <w:b/>
        <w:spacing w:val="12"/>
        <w:w w:val="80"/>
        <w:sz w:val="48"/>
        <w:szCs w:val="48"/>
      </w:rPr>
      <w:tab/>
    </w:r>
    <w:r w:rsidR="00C351D3">
      <w:rPr>
        <w:rFonts w:ascii="Tahoma" w:hAnsi="Tahoma"/>
        <w:b/>
        <w:spacing w:val="12"/>
        <w:w w:val="80"/>
        <w:sz w:val="48"/>
        <w:szCs w:val="48"/>
      </w:rPr>
      <w:fldChar w:fldCharType="begin"/>
    </w:r>
    <w:r w:rsidR="00C351D3">
      <w:rPr>
        <w:rFonts w:ascii="Tahoma" w:hAnsi="Tahoma"/>
        <w:b/>
        <w:spacing w:val="12"/>
        <w:w w:val="80"/>
        <w:sz w:val="48"/>
        <w:szCs w:val="48"/>
      </w:rPr>
      <w:instrText xml:space="preserve"> REF _Ref90337710 \r \h </w:instrText>
    </w:r>
    <w:r w:rsidR="00C351D3">
      <w:rPr>
        <w:rFonts w:ascii="Tahoma" w:hAnsi="Tahoma"/>
        <w:b/>
        <w:spacing w:val="12"/>
        <w:w w:val="80"/>
        <w:sz w:val="48"/>
        <w:szCs w:val="48"/>
      </w:rPr>
    </w:r>
    <w:r w:rsidR="00C351D3">
      <w:rPr>
        <w:rFonts w:ascii="Tahoma" w:hAnsi="Tahoma"/>
        <w:b/>
        <w:spacing w:val="12"/>
        <w:w w:val="80"/>
        <w:sz w:val="48"/>
        <w:szCs w:val="48"/>
      </w:rPr>
      <w:fldChar w:fldCharType="separate"/>
    </w:r>
    <w:r w:rsidR="00B930B9">
      <w:rPr>
        <w:rFonts w:ascii="Tahoma" w:hAnsi="Tahoma"/>
        <w:b/>
        <w:spacing w:val="12"/>
        <w:w w:val="80"/>
        <w:sz w:val="48"/>
        <w:szCs w:val="48"/>
      </w:rPr>
      <w:t>Bài 5</w:t>
    </w:r>
    <w:r w:rsidR="00B930B9">
      <w:rPr>
        <w:rFonts w:ascii="Tahoma" w:hAnsi="Tahoma"/>
        <w:b/>
        <w:spacing w:val="12"/>
        <w:w w:val="80"/>
        <w:sz w:val="48"/>
        <w:szCs w:val="48"/>
      </w:rPr>
      <w:tab/>
    </w:r>
    <w:r w:rsidR="00C351D3">
      <w:rPr>
        <w:rFonts w:ascii="Tahoma" w:hAnsi="Tahoma"/>
        <w:b/>
        <w:spacing w:val="12"/>
        <w:w w:val="80"/>
        <w:sz w:val="48"/>
        <w:szCs w:val="48"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1D3" w:rsidRPr="00C946D8" w:rsidRDefault="008B2A3B" w:rsidP="003E25C6">
    <w:pPr>
      <w:pStyle w:val="Header"/>
      <w:ind w:hanging="1440"/>
      <w:rPr>
        <w:spacing w:val="12"/>
        <w:w w:val="80"/>
        <w:sz w:val="48"/>
        <w:szCs w:val="4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" o:spid="_x0000_s2057" type="#_x0000_t136" style="position:absolute;margin-left:0;margin-top:0;width:445.4pt;height:74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ew Horizons"/>
          <w10:wrap anchorx="margin" anchory="margin"/>
        </v:shape>
      </w:pict>
    </w:r>
    <w:r w:rsidR="001606EC">
      <w:rPr>
        <w:noProof/>
        <w:spacing w:val="12"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1C79F4" wp14:editId="5B7F512B">
              <wp:simplePos x="0" y="0"/>
              <wp:positionH relativeFrom="column">
                <wp:posOffset>-114300</wp:posOffset>
              </wp:positionH>
              <wp:positionV relativeFrom="paragraph">
                <wp:posOffset>622935</wp:posOffset>
              </wp:positionV>
              <wp:extent cx="0" cy="8458200"/>
              <wp:effectExtent l="9525" t="13335" r="9525" b="15240"/>
              <wp:wrapNone/>
              <wp:docPr id="1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45820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9.05pt" to="-9pt,7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" strokeweight="1.25pt"/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1D3" w:rsidRDefault="008B2A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" o:spid="_x0000_s2055" type="#_x0000_t136" style="position:absolute;margin-left:0;margin-top:0;width:445.4pt;height:74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ew Horiz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652D"/>
    <w:multiLevelType w:val="multilevel"/>
    <w:tmpl w:val="A3D0FC90"/>
    <w:numStyleLink w:val="MySingleListwithComment"/>
  </w:abstractNum>
  <w:abstractNum w:abstractNumId="1">
    <w:nsid w:val="043760C5"/>
    <w:multiLevelType w:val="multilevel"/>
    <w:tmpl w:val="A3D0FC90"/>
    <w:numStyleLink w:val="MySingleListwithComment"/>
  </w:abstractNum>
  <w:abstractNum w:abstractNumId="2">
    <w:nsid w:val="086E0A11"/>
    <w:multiLevelType w:val="multilevel"/>
    <w:tmpl w:val="A3D0FC90"/>
    <w:numStyleLink w:val="MySingleListwithComment"/>
  </w:abstractNum>
  <w:abstractNum w:abstractNumId="3">
    <w:nsid w:val="0C287E26"/>
    <w:multiLevelType w:val="multilevel"/>
    <w:tmpl w:val="A3D0FC90"/>
    <w:numStyleLink w:val="MySingleListwithComment"/>
  </w:abstractNum>
  <w:abstractNum w:abstractNumId="4">
    <w:nsid w:val="0D756C43"/>
    <w:multiLevelType w:val="multilevel"/>
    <w:tmpl w:val="A3D0FC90"/>
    <w:numStyleLink w:val="MySingleListwithComment"/>
  </w:abstractNum>
  <w:abstractNum w:abstractNumId="5">
    <w:nsid w:val="0D786952"/>
    <w:multiLevelType w:val="multilevel"/>
    <w:tmpl w:val="A3D0FC90"/>
    <w:numStyleLink w:val="MySingleListwithComment"/>
  </w:abstractNum>
  <w:abstractNum w:abstractNumId="6">
    <w:nsid w:val="0DAE0F74"/>
    <w:multiLevelType w:val="multilevel"/>
    <w:tmpl w:val="2626FB6C"/>
    <w:numStyleLink w:val="MySingleListBullet"/>
  </w:abstractNum>
  <w:abstractNum w:abstractNumId="7">
    <w:nsid w:val="0E0E6FB8"/>
    <w:multiLevelType w:val="multilevel"/>
    <w:tmpl w:val="2626FB6C"/>
    <w:numStyleLink w:val="MySingleListBullet"/>
  </w:abstractNum>
  <w:abstractNum w:abstractNumId="8">
    <w:nsid w:val="11FC23CE"/>
    <w:multiLevelType w:val="multilevel"/>
    <w:tmpl w:val="2626FB6C"/>
    <w:numStyleLink w:val="MySingleListBullet"/>
  </w:abstractNum>
  <w:abstractNum w:abstractNumId="9">
    <w:nsid w:val="138F7DC7"/>
    <w:multiLevelType w:val="multilevel"/>
    <w:tmpl w:val="A3D0FC90"/>
    <w:numStyleLink w:val="MySingleListwithComment"/>
  </w:abstractNum>
  <w:abstractNum w:abstractNumId="10">
    <w:nsid w:val="13A12B9A"/>
    <w:multiLevelType w:val="multilevel"/>
    <w:tmpl w:val="A3D0FC90"/>
    <w:numStyleLink w:val="MySingleListwithComment"/>
  </w:abstractNum>
  <w:abstractNum w:abstractNumId="11">
    <w:nsid w:val="17B93B1A"/>
    <w:multiLevelType w:val="multilevel"/>
    <w:tmpl w:val="A3D0FC90"/>
    <w:numStyleLink w:val="MySingleListwithComment"/>
  </w:abstractNum>
  <w:abstractNum w:abstractNumId="12">
    <w:nsid w:val="18F4028F"/>
    <w:multiLevelType w:val="multilevel"/>
    <w:tmpl w:val="A3D0FC90"/>
    <w:numStyleLink w:val="MySingleListwithComment"/>
  </w:abstractNum>
  <w:abstractNum w:abstractNumId="13">
    <w:nsid w:val="1BB10F68"/>
    <w:multiLevelType w:val="multilevel"/>
    <w:tmpl w:val="A3D0FC90"/>
    <w:numStyleLink w:val="MySingleListwithComment"/>
  </w:abstractNum>
  <w:abstractNum w:abstractNumId="14">
    <w:nsid w:val="1BEE3486"/>
    <w:multiLevelType w:val="multilevel"/>
    <w:tmpl w:val="A3D0FC90"/>
    <w:numStyleLink w:val="MySingleListwithComment"/>
  </w:abstractNum>
  <w:abstractNum w:abstractNumId="15">
    <w:nsid w:val="1C0B1ACD"/>
    <w:multiLevelType w:val="multilevel"/>
    <w:tmpl w:val="A3D0FC90"/>
    <w:numStyleLink w:val="MySingleListwithComment"/>
  </w:abstractNum>
  <w:abstractNum w:abstractNumId="16">
    <w:nsid w:val="1CD67615"/>
    <w:multiLevelType w:val="multilevel"/>
    <w:tmpl w:val="A3D0FC90"/>
    <w:numStyleLink w:val="MySingleListwithComment"/>
  </w:abstractNum>
  <w:abstractNum w:abstractNumId="17">
    <w:nsid w:val="1E172052"/>
    <w:multiLevelType w:val="multilevel"/>
    <w:tmpl w:val="A3D0FC90"/>
    <w:numStyleLink w:val="MySingleListwithComment"/>
  </w:abstractNum>
  <w:abstractNum w:abstractNumId="18">
    <w:nsid w:val="1F717849"/>
    <w:multiLevelType w:val="multilevel"/>
    <w:tmpl w:val="A3D0FC90"/>
    <w:numStyleLink w:val="MySingleListwithComment"/>
  </w:abstractNum>
  <w:abstractNum w:abstractNumId="19">
    <w:nsid w:val="210C10E2"/>
    <w:multiLevelType w:val="multilevel"/>
    <w:tmpl w:val="A3D0FC90"/>
    <w:numStyleLink w:val="MySingleListwithComment"/>
  </w:abstractNum>
  <w:abstractNum w:abstractNumId="20">
    <w:nsid w:val="21A271F0"/>
    <w:multiLevelType w:val="multilevel"/>
    <w:tmpl w:val="A3D0FC90"/>
    <w:numStyleLink w:val="MySingleListwithComment"/>
  </w:abstractNum>
  <w:abstractNum w:abstractNumId="21">
    <w:nsid w:val="22834010"/>
    <w:multiLevelType w:val="multilevel"/>
    <w:tmpl w:val="A3D0FC90"/>
    <w:numStyleLink w:val="MySingleListwithComment"/>
  </w:abstractNum>
  <w:abstractNum w:abstractNumId="22">
    <w:nsid w:val="238C76F9"/>
    <w:multiLevelType w:val="multilevel"/>
    <w:tmpl w:val="A3D0FC90"/>
    <w:numStyleLink w:val="MySingleListwithComment"/>
  </w:abstractNum>
  <w:abstractNum w:abstractNumId="23">
    <w:nsid w:val="243E260E"/>
    <w:multiLevelType w:val="multilevel"/>
    <w:tmpl w:val="A3D0FC90"/>
    <w:numStyleLink w:val="MySingleListwithComment"/>
  </w:abstractNum>
  <w:abstractNum w:abstractNumId="24">
    <w:nsid w:val="254866EF"/>
    <w:multiLevelType w:val="multilevel"/>
    <w:tmpl w:val="A3D0FC90"/>
    <w:numStyleLink w:val="MySingleListwithComment"/>
  </w:abstractNum>
  <w:abstractNum w:abstractNumId="25">
    <w:nsid w:val="259C7D84"/>
    <w:multiLevelType w:val="multilevel"/>
    <w:tmpl w:val="A3D0FC90"/>
    <w:numStyleLink w:val="MySingleListwithComment"/>
  </w:abstractNum>
  <w:abstractNum w:abstractNumId="26">
    <w:nsid w:val="27EB0FEC"/>
    <w:multiLevelType w:val="multilevel"/>
    <w:tmpl w:val="A3D0FC90"/>
    <w:styleLink w:val="MySingleListwithComment"/>
    <w:lvl w:ilvl="0">
      <w:start w:val="1"/>
      <w:numFmt w:val="decimal"/>
      <w:lvlText w:val="%1.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1">
      <w:start w:val="1"/>
      <w:numFmt w:val="bullet"/>
      <w:lvlText w:val=""/>
      <w:lvlJc w:val="left"/>
      <w:pPr>
        <w:tabs>
          <w:tab w:val="num" w:pos="1644"/>
        </w:tabs>
        <w:ind w:left="1644" w:hanging="397"/>
      </w:pPr>
      <w:rPr>
        <w:rFonts w:ascii="Wingdings" w:hAnsi="Wingdings" w:hint="default"/>
      </w:rPr>
    </w:lvl>
    <w:lvl w:ilvl="2">
      <w:start w:val="1"/>
      <w:numFmt w:val="bullet"/>
      <w:lvlText w:val=""/>
      <w:lvlJc w:val="left"/>
      <w:pPr>
        <w:tabs>
          <w:tab w:val="num" w:pos="2041"/>
        </w:tabs>
        <w:ind w:left="2041" w:hanging="397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27">
    <w:nsid w:val="2A937A6B"/>
    <w:multiLevelType w:val="multilevel"/>
    <w:tmpl w:val="A3D0FC90"/>
    <w:numStyleLink w:val="MySingleListwithComment"/>
  </w:abstractNum>
  <w:abstractNum w:abstractNumId="28">
    <w:nsid w:val="31D91BEA"/>
    <w:multiLevelType w:val="multilevel"/>
    <w:tmpl w:val="A3D0FC90"/>
    <w:numStyleLink w:val="MySingleListwithComment"/>
  </w:abstractNum>
  <w:abstractNum w:abstractNumId="29">
    <w:nsid w:val="335E66EF"/>
    <w:multiLevelType w:val="multilevel"/>
    <w:tmpl w:val="A3D0FC90"/>
    <w:numStyleLink w:val="MySingleListwithComment"/>
  </w:abstractNum>
  <w:abstractNum w:abstractNumId="30">
    <w:nsid w:val="33672D84"/>
    <w:multiLevelType w:val="multilevel"/>
    <w:tmpl w:val="A3D0FC90"/>
    <w:numStyleLink w:val="MySingleListwithComment"/>
  </w:abstractNum>
  <w:abstractNum w:abstractNumId="31">
    <w:nsid w:val="36592FC3"/>
    <w:multiLevelType w:val="hybridMultilevel"/>
    <w:tmpl w:val="0860B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78C3C95"/>
    <w:multiLevelType w:val="multilevel"/>
    <w:tmpl w:val="A3D0FC90"/>
    <w:numStyleLink w:val="MySingleListwithComment"/>
  </w:abstractNum>
  <w:abstractNum w:abstractNumId="33">
    <w:nsid w:val="3A23161B"/>
    <w:multiLevelType w:val="multilevel"/>
    <w:tmpl w:val="A3D0FC90"/>
    <w:numStyleLink w:val="MySingleListwithComment"/>
  </w:abstractNum>
  <w:abstractNum w:abstractNumId="34">
    <w:nsid w:val="3AA81166"/>
    <w:multiLevelType w:val="hybridMultilevel"/>
    <w:tmpl w:val="6D140266"/>
    <w:lvl w:ilvl="0" w:tplc="001EDA04">
      <w:start w:val="1"/>
      <w:numFmt w:val="decimal"/>
      <w:lvlText w:val="%1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5">
    <w:nsid w:val="3E883230"/>
    <w:multiLevelType w:val="multilevel"/>
    <w:tmpl w:val="A3D0FC90"/>
    <w:numStyleLink w:val="MySingleListwithComment"/>
  </w:abstractNum>
  <w:abstractNum w:abstractNumId="36">
    <w:nsid w:val="3F875812"/>
    <w:multiLevelType w:val="multilevel"/>
    <w:tmpl w:val="2626FB6C"/>
    <w:numStyleLink w:val="MySingleListBullet"/>
  </w:abstractNum>
  <w:abstractNum w:abstractNumId="37">
    <w:nsid w:val="4092743B"/>
    <w:multiLevelType w:val="multilevel"/>
    <w:tmpl w:val="A3D0FC90"/>
    <w:numStyleLink w:val="MySingleListwithComment"/>
  </w:abstractNum>
  <w:abstractNum w:abstractNumId="38">
    <w:nsid w:val="42D22DCC"/>
    <w:multiLevelType w:val="multilevel"/>
    <w:tmpl w:val="A3D0FC90"/>
    <w:numStyleLink w:val="MySingleListwithComment"/>
  </w:abstractNum>
  <w:abstractNum w:abstractNumId="39">
    <w:nsid w:val="449D0ED0"/>
    <w:multiLevelType w:val="multilevel"/>
    <w:tmpl w:val="CB00390A"/>
    <w:lvl w:ilvl="0">
      <w:start w:val="1"/>
      <w:numFmt w:val="decimal"/>
      <w:pStyle w:val="Heading1"/>
      <w:lvlText w:val="Bài 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457D0124"/>
    <w:multiLevelType w:val="multilevel"/>
    <w:tmpl w:val="A3D0FC90"/>
    <w:numStyleLink w:val="MySingleListwithComment"/>
  </w:abstractNum>
  <w:abstractNum w:abstractNumId="41">
    <w:nsid w:val="45CE3776"/>
    <w:multiLevelType w:val="multilevel"/>
    <w:tmpl w:val="A3D0FC90"/>
    <w:numStyleLink w:val="MySingleListwithComment"/>
  </w:abstractNum>
  <w:abstractNum w:abstractNumId="42">
    <w:nsid w:val="47041F5A"/>
    <w:multiLevelType w:val="multilevel"/>
    <w:tmpl w:val="A3D0FC90"/>
    <w:numStyleLink w:val="MySingleListwithComment"/>
  </w:abstractNum>
  <w:abstractNum w:abstractNumId="43">
    <w:nsid w:val="48900E38"/>
    <w:multiLevelType w:val="multilevel"/>
    <w:tmpl w:val="A3D0FC90"/>
    <w:numStyleLink w:val="MySingleListwithComment"/>
  </w:abstractNum>
  <w:abstractNum w:abstractNumId="44">
    <w:nsid w:val="4B984F0F"/>
    <w:multiLevelType w:val="multilevel"/>
    <w:tmpl w:val="A3D0FC90"/>
    <w:numStyleLink w:val="MySingleListwithComment"/>
  </w:abstractNum>
  <w:abstractNum w:abstractNumId="45">
    <w:nsid w:val="4EEB4A6D"/>
    <w:multiLevelType w:val="multilevel"/>
    <w:tmpl w:val="A3D0FC90"/>
    <w:numStyleLink w:val="MySingleListwithComment"/>
  </w:abstractNum>
  <w:abstractNum w:abstractNumId="46">
    <w:nsid w:val="503A06FA"/>
    <w:multiLevelType w:val="multilevel"/>
    <w:tmpl w:val="A3D0FC90"/>
    <w:numStyleLink w:val="MySingleListwithComment"/>
  </w:abstractNum>
  <w:abstractNum w:abstractNumId="47">
    <w:nsid w:val="51ED4901"/>
    <w:multiLevelType w:val="multilevel"/>
    <w:tmpl w:val="A3D0FC90"/>
    <w:numStyleLink w:val="MySingleListwithComment"/>
  </w:abstractNum>
  <w:abstractNum w:abstractNumId="48">
    <w:nsid w:val="52D44402"/>
    <w:multiLevelType w:val="multilevel"/>
    <w:tmpl w:val="A3D0FC90"/>
    <w:numStyleLink w:val="MySingleListwithComment"/>
  </w:abstractNum>
  <w:abstractNum w:abstractNumId="49">
    <w:nsid w:val="552F4581"/>
    <w:multiLevelType w:val="multilevel"/>
    <w:tmpl w:val="A3D0FC90"/>
    <w:numStyleLink w:val="MySingleListwithComment"/>
  </w:abstractNum>
  <w:abstractNum w:abstractNumId="50">
    <w:nsid w:val="55590465"/>
    <w:multiLevelType w:val="multilevel"/>
    <w:tmpl w:val="A3D0FC90"/>
    <w:numStyleLink w:val="MySingleListwithComment"/>
  </w:abstractNum>
  <w:abstractNum w:abstractNumId="51">
    <w:nsid w:val="5634473F"/>
    <w:multiLevelType w:val="multilevel"/>
    <w:tmpl w:val="A3D0FC90"/>
    <w:numStyleLink w:val="MySingleListwithComment"/>
  </w:abstractNum>
  <w:abstractNum w:abstractNumId="52">
    <w:nsid w:val="56D26C5C"/>
    <w:multiLevelType w:val="multilevel"/>
    <w:tmpl w:val="A3D0FC90"/>
    <w:numStyleLink w:val="MySingleListwithComment"/>
  </w:abstractNum>
  <w:abstractNum w:abstractNumId="53">
    <w:nsid w:val="578D7255"/>
    <w:multiLevelType w:val="multilevel"/>
    <w:tmpl w:val="2626FB6C"/>
    <w:numStyleLink w:val="MySingleListBullet"/>
  </w:abstractNum>
  <w:abstractNum w:abstractNumId="54">
    <w:nsid w:val="585F6D5F"/>
    <w:multiLevelType w:val="multilevel"/>
    <w:tmpl w:val="A3D0FC90"/>
    <w:numStyleLink w:val="MySingleListwithComment"/>
  </w:abstractNum>
  <w:abstractNum w:abstractNumId="55">
    <w:nsid w:val="59CB0201"/>
    <w:multiLevelType w:val="hybridMultilevel"/>
    <w:tmpl w:val="3B940AF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6">
    <w:nsid w:val="5AD67D5C"/>
    <w:multiLevelType w:val="multilevel"/>
    <w:tmpl w:val="A3D0FC90"/>
    <w:numStyleLink w:val="MySingleListwithComment"/>
  </w:abstractNum>
  <w:abstractNum w:abstractNumId="57">
    <w:nsid w:val="5DC403A7"/>
    <w:multiLevelType w:val="multilevel"/>
    <w:tmpl w:val="A3D0FC90"/>
    <w:numStyleLink w:val="MySingleListwithComment"/>
  </w:abstractNum>
  <w:abstractNum w:abstractNumId="58">
    <w:nsid w:val="5E67700C"/>
    <w:multiLevelType w:val="multilevel"/>
    <w:tmpl w:val="A3D0FC90"/>
    <w:numStyleLink w:val="MySingleListwithComment"/>
  </w:abstractNum>
  <w:abstractNum w:abstractNumId="59">
    <w:nsid w:val="61B35C7B"/>
    <w:multiLevelType w:val="multilevel"/>
    <w:tmpl w:val="A3D0FC90"/>
    <w:numStyleLink w:val="MySingleListwithComment"/>
  </w:abstractNum>
  <w:abstractNum w:abstractNumId="60">
    <w:nsid w:val="61F718FD"/>
    <w:multiLevelType w:val="multilevel"/>
    <w:tmpl w:val="A3D0FC90"/>
    <w:numStyleLink w:val="MySingleListwithComment"/>
  </w:abstractNum>
  <w:abstractNum w:abstractNumId="61">
    <w:nsid w:val="62785F9D"/>
    <w:multiLevelType w:val="multilevel"/>
    <w:tmpl w:val="A3D0FC90"/>
    <w:numStyleLink w:val="MySingleListwithComment"/>
  </w:abstractNum>
  <w:abstractNum w:abstractNumId="62">
    <w:nsid w:val="63737B74"/>
    <w:multiLevelType w:val="multilevel"/>
    <w:tmpl w:val="2626FB6C"/>
    <w:numStyleLink w:val="MySingleListBullet"/>
  </w:abstractNum>
  <w:abstractNum w:abstractNumId="63">
    <w:nsid w:val="63BE4657"/>
    <w:multiLevelType w:val="multilevel"/>
    <w:tmpl w:val="A3D0FC90"/>
    <w:numStyleLink w:val="MySingleListwithComment"/>
  </w:abstractNum>
  <w:abstractNum w:abstractNumId="64">
    <w:nsid w:val="682524C7"/>
    <w:multiLevelType w:val="multilevel"/>
    <w:tmpl w:val="A3D0FC90"/>
    <w:numStyleLink w:val="MySingleListwithComment"/>
  </w:abstractNum>
  <w:abstractNum w:abstractNumId="65">
    <w:nsid w:val="684F63C8"/>
    <w:multiLevelType w:val="multilevel"/>
    <w:tmpl w:val="A3D0FC90"/>
    <w:numStyleLink w:val="MySingleListwithComment"/>
  </w:abstractNum>
  <w:abstractNum w:abstractNumId="66">
    <w:nsid w:val="69EC468A"/>
    <w:multiLevelType w:val="multilevel"/>
    <w:tmpl w:val="A3D0FC90"/>
    <w:numStyleLink w:val="MySingleListwithComment"/>
  </w:abstractNum>
  <w:abstractNum w:abstractNumId="67">
    <w:nsid w:val="6AA45C32"/>
    <w:multiLevelType w:val="multilevel"/>
    <w:tmpl w:val="A3D0FC90"/>
    <w:numStyleLink w:val="MySingleListwithComment"/>
  </w:abstractNum>
  <w:abstractNum w:abstractNumId="68">
    <w:nsid w:val="6B294F5E"/>
    <w:multiLevelType w:val="multilevel"/>
    <w:tmpl w:val="A3D0FC90"/>
    <w:numStyleLink w:val="MySingleListwithComment"/>
  </w:abstractNum>
  <w:abstractNum w:abstractNumId="69">
    <w:nsid w:val="6C5D047A"/>
    <w:multiLevelType w:val="multilevel"/>
    <w:tmpl w:val="2626FB6C"/>
    <w:numStyleLink w:val="MySingleListBullet"/>
  </w:abstractNum>
  <w:abstractNum w:abstractNumId="70">
    <w:nsid w:val="6C972CB4"/>
    <w:multiLevelType w:val="multilevel"/>
    <w:tmpl w:val="A3D0FC90"/>
    <w:numStyleLink w:val="MySingleListwithComment"/>
  </w:abstractNum>
  <w:abstractNum w:abstractNumId="71">
    <w:nsid w:val="6CDC0E8E"/>
    <w:multiLevelType w:val="multilevel"/>
    <w:tmpl w:val="A3D0FC90"/>
    <w:numStyleLink w:val="MySingleListwithComment"/>
  </w:abstractNum>
  <w:abstractNum w:abstractNumId="72">
    <w:nsid w:val="6DB62861"/>
    <w:multiLevelType w:val="multilevel"/>
    <w:tmpl w:val="A3D0FC90"/>
    <w:numStyleLink w:val="MySingleListwithComment"/>
  </w:abstractNum>
  <w:abstractNum w:abstractNumId="73">
    <w:nsid w:val="6F294823"/>
    <w:multiLevelType w:val="multilevel"/>
    <w:tmpl w:val="A3D0FC90"/>
    <w:numStyleLink w:val="MySingleListwithComment"/>
  </w:abstractNum>
  <w:abstractNum w:abstractNumId="74">
    <w:nsid w:val="6F4D380D"/>
    <w:multiLevelType w:val="hybridMultilevel"/>
    <w:tmpl w:val="29A02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703C081F"/>
    <w:multiLevelType w:val="multilevel"/>
    <w:tmpl w:val="2626FB6C"/>
    <w:styleLink w:val="MySingleListBullet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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6">
    <w:nsid w:val="731777D8"/>
    <w:multiLevelType w:val="multilevel"/>
    <w:tmpl w:val="A3D0FC90"/>
    <w:numStyleLink w:val="MySingleListwithComment"/>
  </w:abstractNum>
  <w:abstractNum w:abstractNumId="77">
    <w:nsid w:val="74327FFD"/>
    <w:multiLevelType w:val="multilevel"/>
    <w:tmpl w:val="A3D0FC90"/>
    <w:numStyleLink w:val="MySingleListwithComment"/>
  </w:abstractNum>
  <w:abstractNum w:abstractNumId="78">
    <w:nsid w:val="770F56DE"/>
    <w:multiLevelType w:val="multilevel"/>
    <w:tmpl w:val="A3D0FC90"/>
    <w:numStyleLink w:val="MySingleListwithComment"/>
  </w:abstractNum>
  <w:abstractNum w:abstractNumId="79">
    <w:nsid w:val="78214C1C"/>
    <w:multiLevelType w:val="multilevel"/>
    <w:tmpl w:val="2626FB6C"/>
    <w:numStyleLink w:val="MySingleListBullet"/>
  </w:abstractNum>
  <w:abstractNum w:abstractNumId="80">
    <w:nsid w:val="783C6021"/>
    <w:multiLevelType w:val="multilevel"/>
    <w:tmpl w:val="A3D0FC90"/>
    <w:numStyleLink w:val="MySingleListwithComment"/>
  </w:abstractNum>
  <w:abstractNum w:abstractNumId="81">
    <w:nsid w:val="79660D6F"/>
    <w:multiLevelType w:val="multilevel"/>
    <w:tmpl w:val="2626FB6C"/>
    <w:numStyleLink w:val="MySingleListBullet"/>
  </w:abstractNum>
  <w:abstractNum w:abstractNumId="82">
    <w:nsid w:val="7A07283E"/>
    <w:multiLevelType w:val="multilevel"/>
    <w:tmpl w:val="A3D0FC90"/>
    <w:numStyleLink w:val="MySingleListwithComment"/>
  </w:abstractNum>
  <w:abstractNum w:abstractNumId="83">
    <w:nsid w:val="7B01355B"/>
    <w:multiLevelType w:val="multilevel"/>
    <w:tmpl w:val="A3D0FC90"/>
    <w:numStyleLink w:val="MySingleListwithComment"/>
  </w:abstractNum>
  <w:abstractNum w:abstractNumId="84">
    <w:nsid w:val="7D0B52D5"/>
    <w:multiLevelType w:val="multilevel"/>
    <w:tmpl w:val="A3D0FC90"/>
    <w:numStyleLink w:val="MySingleListwithComment"/>
  </w:abstractNum>
  <w:abstractNum w:abstractNumId="85">
    <w:nsid w:val="7F635C42"/>
    <w:multiLevelType w:val="multilevel"/>
    <w:tmpl w:val="A3D0FC90"/>
    <w:numStyleLink w:val="MySingleListwithComment"/>
  </w:abstractNum>
  <w:abstractNum w:abstractNumId="86">
    <w:nsid w:val="7F7B728B"/>
    <w:multiLevelType w:val="hybridMultilevel"/>
    <w:tmpl w:val="00064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5"/>
  </w:num>
  <w:num w:numId="3">
    <w:abstractNumId w:val="39"/>
  </w:num>
  <w:num w:numId="4">
    <w:abstractNumId w:val="81"/>
  </w:num>
  <w:num w:numId="5">
    <w:abstractNumId w:val="25"/>
  </w:num>
  <w:num w:numId="6">
    <w:abstractNumId w:val="20"/>
  </w:num>
  <w:num w:numId="7">
    <w:abstractNumId w:val="41"/>
  </w:num>
  <w:num w:numId="8">
    <w:abstractNumId w:val="24"/>
  </w:num>
  <w:num w:numId="9">
    <w:abstractNumId w:val="23"/>
  </w:num>
  <w:num w:numId="10">
    <w:abstractNumId w:val="14"/>
  </w:num>
  <w:num w:numId="11">
    <w:abstractNumId w:val="40"/>
  </w:num>
  <w:num w:numId="12">
    <w:abstractNumId w:val="3"/>
  </w:num>
  <w:num w:numId="13">
    <w:abstractNumId w:val="57"/>
  </w:num>
  <w:num w:numId="14">
    <w:abstractNumId w:val="45"/>
    <w:lvlOverride w:ilvl="0">
      <w:lvl w:ilvl="0">
        <w:start w:val="1"/>
        <w:numFmt w:val="decimal"/>
        <w:lvlText w:val="%1."/>
        <w:lvlJc w:val="left"/>
        <w:pPr>
          <w:tabs>
            <w:tab w:val="num" w:pos="1247"/>
          </w:tabs>
          <w:ind w:left="1247" w:hanging="396"/>
        </w:pPr>
        <w:rPr>
          <w:rFonts w:hint="default"/>
        </w:rPr>
      </w:lvl>
    </w:lvlOverride>
  </w:num>
  <w:num w:numId="15">
    <w:abstractNumId w:val="71"/>
  </w:num>
  <w:num w:numId="16">
    <w:abstractNumId w:val="82"/>
  </w:num>
  <w:num w:numId="17">
    <w:abstractNumId w:val="69"/>
  </w:num>
  <w:num w:numId="18">
    <w:abstractNumId w:val="56"/>
  </w:num>
  <w:num w:numId="19">
    <w:abstractNumId w:val="43"/>
  </w:num>
  <w:num w:numId="20">
    <w:abstractNumId w:val="22"/>
  </w:num>
  <w:num w:numId="21">
    <w:abstractNumId w:val="77"/>
  </w:num>
  <w:num w:numId="22">
    <w:abstractNumId w:val="52"/>
  </w:num>
  <w:num w:numId="23">
    <w:abstractNumId w:val="33"/>
  </w:num>
  <w:num w:numId="24">
    <w:abstractNumId w:val="67"/>
  </w:num>
  <w:num w:numId="25">
    <w:abstractNumId w:val="38"/>
  </w:num>
  <w:num w:numId="26">
    <w:abstractNumId w:val="18"/>
  </w:num>
  <w:num w:numId="27">
    <w:abstractNumId w:val="58"/>
  </w:num>
  <w:num w:numId="28">
    <w:abstractNumId w:val="78"/>
  </w:num>
  <w:num w:numId="29">
    <w:abstractNumId w:val="50"/>
  </w:num>
  <w:num w:numId="30">
    <w:abstractNumId w:val="35"/>
  </w:num>
  <w:num w:numId="31">
    <w:abstractNumId w:val="59"/>
  </w:num>
  <w:num w:numId="32">
    <w:abstractNumId w:val="27"/>
  </w:num>
  <w:num w:numId="33">
    <w:abstractNumId w:val="32"/>
  </w:num>
  <w:num w:numId="34">
    <w:abstractNumId w:val="62"/>
  </w:num>
  <w:num w:numId="35">
    <w:abstractNumId w:val="48"/>
  </w:num>
  <w:num w:numId="36">
    <w:abstractNumId w:val="54"/>
  </w:num>
  <w:num w:numId="37">
    <w:abstractNumId w:val="46"/>
  </w:num>
  <w:num w:numId="38">
    <w:abstractNumId w:val="44"/>
  </w:num>
  <w:num w:numId="39">
    <w:abstractNumId w:val="51"/>
  </w:num>
  <w:num w:numId="40">
    <w:abstractNumId w:val="17"/>
  </w:num>
  <w:num w:numId="41">
    <w:abstractNumId w:val="80"/>
  </w:num>
  <w:num w:numId="42">
    <w:abstractNumId w:val="66"/>
  </w:num>
  <w:num w:numId="43">
    <w:abstractNumId w:val="2"/>
  </w:num>
  <w:num w:numId="44">
    <w:abstractNumId w:val="21"/>
  </w:num>
  <w:num w:numId="45">
    <w:abstractNumId w:val="53"/>
  </w:num>
  <w:num w:numId="46">
    <w:abstractNumId w:val="8"/>
  </w:num>
  <w:num w:numId="47">
    <w:abstractNumId w:val="49"/>
  </w:num>
  <w:num w:numId="48">
    <w:abstractNumId w:val="29"/>
  </w:num>
  <w:num w:numId="49">
    <w:abstractNumId w:val="83"/>
  </w:num>
  <w:num w:numId="50">
    <w:abstractNumId w:val="85"/>
  </w:num>
  <w:num w:numId="51">
    <w:abstractNumId w:val="7"/>
  </w:num>
  <w:num w:numId="52">
    <w:abstractNumId w:val="65"/>
  </w:num>
  <w:num w:numId="53">
    <w:abstractNumId w:val="36"/>
  </w:num>
  <w:num w:numId="54">
    <w:abstractNumId w:val="64"/>
  </w:num>
  <w:num w:numId="55">
    <w:abstractNumId w:val="79"/>
  </w:num>
  <w:num w:numId="56">
    <w:abstractNumId w:val="34"/>
  </w:num>
  <w:num w:numId="57">
    <w:abstractNumId w:val="70"/>
  </w:num>
  <w:num w:numId="58">
    <w:abstractNumId w:val="12"/>
  </w:num>
  <w:num w:numId="59">
    <w:abstractNumId w:val="76"/>
  </w:num>
  <w:num w:numId="60">
    <w:abstractNumId w:val="13"/>
  </w:num>
  <w:num w:numId="61">
    <w:abstractNumId w:val="28"/>
  </w:num>
  <w:num w:numId="62">
    <w:abstractNumId w:val="16"/>
  </w:num>
  <w:num w:numId="63">
    <w:abstractNumId w:val="47"/>
  </w:num>
  <w:num w:numId="64">
    <w:abstractNumId w:val="0"/>
  </w:num>
  <w:num w:numId="65">
    <w:abstractNumId w:val="42"/>
  </w:num>
  <w:num w:numId="66">
    <w:abstractNumId w:val="15"/>
  </w:num>
  <w:num w:numId="67">
    <w:abstractNumId w:val="63"/>
  </w:num>
  <w:num w:numId="68">
    <w:abstractNumId w:val="6"/>
  </w:num>
  <w:num w:numId="69">
    <w:abstractNumId w:val="4"/>
  </w:num>
  <w:num w:numId="70">
    <w:abstractNumId w:val="30"/>
  </w:num>
  <w:num w:numId="71">
    <w:abstractNumId w:val="1"/>
  </w:num>
  <w:num w:numId="72">
    <w:abstractNumId w:val="31"/>
  </w:num>
  <w:num w:numId="73">
    <w:abstractNumId w:val="5"/>
  </w:num>
  <w:num w:numId="74">
    <w:abstractNumId w:val="37"/>
  </w:num>
  <w:num w:numId="75">
    <w:abstractNumId w:val="84"/>
  </w:num>
  <w:num w:numId="76">
    <w:abstractNumId w:val="55"/>
  </w:num>
  <w:num w:numId="77">
    <w:abstractNumId w:val="61"/>
  </w:num>
  <w:num w:numId="78">
    <w:abstractNumId w:val="73"/>
  </w:num>
  <w:num w:numId="79">
    <w:abstractNumId w:val="74"/>
  </w:num>
  <w:num w:numId="80">
    <w:abstractNumId w:val="19"/>
  </w:num>
  <w:num w:numId="81">
    <w:abstractNumId w:val="9"/>
  </w:num>
  <w:num w:numId="82">
    <w:abstractNumId w:val="86"/>
  </w:num>
  <w:num w:numId="83">
    <w:abstractNumId w:val="72"/>
  </w:num>
  <w:num w:numId="84">
    <w:abstractNumId w:val="60"/>
  </w:num>
  <w:num w:numId="85">
    <w:abstractNumId w:val="68"/>
  </w:num>
  <w:num w:numId="86">
    <w:abstractNumId w:val="10"/>
  </w:num>
  <w:num w:numId="87">
    <w:abstractNumId w:val="1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masterPages"/>
  <w:zoom w:percent="100"/>
  <w:displayBackgroundShape/>
  <w:mirrorMargins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8"/>
    <o:shapelayout v:ext="edit">
      <o:idmap v:ext="edit" data="2"/>
    </o:shapelayout>
  </w:hdrShapeDefaults>
  <w:footnotePr>
    <w:numRestart w:val="eachPage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C85"/>
    <w:rsid w:val="00003FB4"/>
    <w:rsid w:val="00004059"/>
    <w:rsid w:val="00005E58"/>
    <w:rsid w:val="00011792"/>
    <w:rsid w:val="000118C7"/>
    <w:rsid w:val="00012DCC"/>
    <w:rsid w:val="00016315"/>
    <w:rsid w:val="00023C90"/>
    <w:rsid w:val="00027626"/>
    <w:rsid w:val="00036AF6"/>
    <w:rsid w:val="00036BD9"/>
    <w:rsid w:val="000377EC"/>
    <w:rsid w:val="00043111"/>
    <w:rsid w:val="000439EA"/>
    <w:rsid w:val="000442AA"/>
    <w:rsid w:val="00044C66"/>
    <w:rsid w:val="00047537"/>
    <w:rsid w:val="0005193B"/>
    <w:rsid w:val="00055018"/>
    <w:rsid w:val="000569C5"/>
    <w:rsid w:val="000669AC"/>
    <w:rsid w:val="000701F7"/>
    <w:rsid w:val="000726E2"/>
    <w:rsid w:val="000763FF"/>
    <w:rsid w:val="00077FC1"/>
    <w:rsid w:val="000802A6"/>
    <w:rsid w:val="000826E7"/>
    <w:rsid w:val="00082755"/>
    <w:rsid w:val="00091F4A"/>
    <w:rsid w:val="00095143"/>
    <w:rsid w:val="000A0C3F"/>
    <w:rsid w:val="000A1014"/>
    <w:rsid w:val="000A2802"/>
    <w:rsid w:val="000A54F4"/>
    <w:rsid w:val="000A71BB"/>
    <w:rsid w:val="000A74D3"/>
    <w:rsid w:val="000A7AE6"/>
    <w:rsid w:val="000B10D3"/>
    <w:rsid w:val="000B2680"/>
    <w:rsid w:val="000B42BB"/>
    <w:rsid w:val="000B65A0"/>
    <w:rsid w:val="000C12E1"/>
    <w:rsid w:val="000C726A"/>
    <w:rsid w:val="000D0C2E"/>
    <w:rsid w:val="000D4DB7"/>
    <w:rsid w:val="000D7D73"/>
    <w:rsid w:val="000E011F"/>
    <w:rsid w:val="000E1001"/>
    <w:rsid w:val="000E26F8"/>
    <w:rsid w:val="000E70A3"/>
    <w:rsid w:val="000F09E6"/>
    <w:rsid w:val="000F1C6C"/>
    <w:rsid w:val="000F46AE"/>
    <w:rsid w:val="000F6291"/>
    <w:rsid w:val="000F6C1C"/>
    <w:rsid w:val="00105798"/>
    <w:rsid w:val="00106F41"/>
    <w:rsid w:val="001123D7"/>
    <w:rsid w:val="001137F5"/>
    <w:rsid w:val="00116CBD"/>
    <w:rsid w:val="00120B4B"/>
    <w:rsid w:val="001218B3"/>
    <w:rsid w:val="00123CA7"/>
    <w:rsid w:val="00125101"/>
    <w:rsid w:val="00125FB4"/>
    <w:rsid w:val="001307FA"/>
    <w:rsid w:val="001314E4"/>
    <w:rsid w:val="001335ED"/>
    <w:rsid w:val="00134EBA"/>
    <w:rsid w:val="00140198"/>
    <w:rsid w:val="00144F73"/>
    <w:rsid w:val="0015019C"/>
    <w:rsid w:val="00150871"/>
    <w:rsid w:val="00151632"/>
    <w:rsid w:val="00153330"/>
    <w:rsid w:val="00155B6A"/>
    <w:rsid w:val="00157496"/>
    <w:rsid w:val="00157B4F"/>
    <w:rsid w:val="001606EC"/>
    <w:rsid w:val="0016115E"/>
    <w:rsid w:val="0016150A"/>
    <w:rsid w:val="00165659"/>
    <w:rsid w:val="001730CF"/>
    <w:rsid w:val="00173130"/>
    <w:rsid w:val="00173ACE"/>
    <w:rsid w:val="001869BB"/>
    <w:rsid w:val="00187707"/>
    <w:rsid w:val="00187ADE"/>
    <w:rsid w:val="00191F1C"/>
    <w:rsid w:val="001B308B"/>
    <w:rsid w:val="001B3774"/>
    <w:rsid w:val="001B698B"/>
    <w:rsid w:val="001B76B9"/>
    <w:rsid w:val="001C2ABE"/>
    <w:rsid w:val="001E1551"/>
    <w:rsid w:val="001F121D"/>
    <w:rsid w:val="001F2141"/>
    <w:rsid w:val="001F467B"/>
    <w:rsid w:val="001F4CF4"/>
    <w:rsid w:val="00205392"/>
    <w:rsid w:val="002058E4"/>
    <w:rsid w:val="0021051E"/>
    <w:rsid w:val="00220026"/>
    <w:rsid w:val="0022129B"/>
    <w:rsid w:val="002232A2"/>
    <w:rsid w:val="002242A3"/>
    <w:rsid w:val="0022630D"/>
    <w:rsid w:val="002307F2"/>
    <w:rsid w:val="0023312D"/>
    <w:rsid w:val="002341BD"/>
    <w:rsid w:val="00234D08"/>
    <w:rsid w:val="0023759A"/>
    <w:rsid w:val="002376FC"/>
    <w:rsid w:val="00240206"/>
    <w:rsid w:val="00241766"/>
    <w:rsid w:val="00241EC7"/>
    <w:rsid w:val="002542AF"/>
    <w:rsid w:val="00255621"/>
    <w:rsid w:val="00261968"/>
    <w:rsid w:val="00261D68"/>
    <w:rsid w:val="002666A5"/>
    <w:rsid w:val="002678A5"/>
    <w:rsid w:val="00271A12"/>
    <w:rsid w:val="00275AF3"/>
    <w:rsid w:val="002761BB"/>
    <w:rsid w:val="0027624F"/>
    <w:rsid w:val="0028033B"/>
    <w:rsid w:val="00280AF8"/>
    <w:rsid w:val="002828A8"/>
    <w:rsid w:val="00292EFF"/>
    <w:rsid w:val="00295E20"/>
    <w:rsid w:val="0029673E"/>
    <w:rsid w:val="002A26BF"/>
    <w:rsid w:val="002A2F62"/>
    <w:rsid w:val="002A35DC"/>
    <w:rsid w:val="002B1FA9"/>
    <w:rsid w:val="002B261A"/>
    <w:rsid w:val="002B3B33"/>
    <w:rsid w:val="002B3EB8"/>
    <w:rsid w:val="002B59BE"/>
    <w:rsid w:val="002B6E40"/>
    <w:rsid w:val="002C4A9C"/>
    <w:rsid w:val="002C4C75"/>
    <w:rsid w:val="002C641B"/>
    <w:rsid w:val="002C7D74"/>
    <w:rsid w:val="002D3B2A"/>
    <w:rsid w:val="002D61C5"/>
    <w:rsid w:val="002D7768"/>
    <w:rsid w:val="002E39FC"/>
    <w:rsid w:val="002E65AD"/>
    <w:rsid w:val="002E6AFC"/>
    <w:rsid w:val="002F11FD"/>
    <w:rsid w:val="002F769C"/>
    <w:rsid w:val="002F7BE7"/>
    <w:rsid w:val="002F7D40"/>
    <w:rsid w:val="00300331"/>
    <w:rsid w:val="00303CBD"/>
    <w:rsid w:val="00305F73"/>
    <w:rsid w:val="00310CCF"/>
    <w:rsid w:val="00312A0E"/>
    <w:rsid w:val="0032338D"/>
    <w:rsid w:val="00324627"/>
    <w:rsid w:val="00324E6A"/>
    <w:rsid w:val="003302B8"/>
    <w:rsid w:val="0033053A"/>
    <w:rsid w:val="003313B5"/>
    <w:rsid w:val="0033203F"/>
    <w:rsid w:val="003323FF"/>
    <w:rsid w:val="00332E18"/>
    <w:rsid w:val="00333603"/>
    <w:rsid w:val="00333877"/>
    <w:rsid w:val="003361FB"/>
    <w:rsid w:val="0034002C"/>
    <w:rsid w:val="003404C6"/>
    <w:rsid w:val="0034168D"/>
    <w:rsid w:val="00341E76"/>
    <w:rsid w:val="00342D42"/>
    <w:rsid w:val="00343471"/>
    <w:rsid w:val="003500E9"/>
    <w:rsid w:val="00350B1A"/>
    <w:rsid w:val="00353AD6"/>
    <w:rsid w:val="00354664"/>
    <w:rsid w:val="003604CC"/>
    <w:rsid w:val="00361913"/>
    <w:rsid w:val="00365B7F"/>
    <w:rsid w:val="0036605C"/>
    <w:rsid w:val="00366596"/>
    <w:rsid w:val="00367E01"/>
    <w:rsid w:val="003718C6"/>
    <w:rsid w:val="00377748"/>
    <w:rsid w:val="00392B51"/>
    <w:rsid w:val="0039678E"/>
    <w:rsid w:val="00397A64"/>
    <w:rsid w:val="003A22D5"/>
    <w:rsid w:val="003A406D"/>
    <w:rsid w:val="003A7BA3"/>
    <w:rsid w:val="003A7EA4"/>
    <w:rsid w:val="003B5E48"/>
    <w:rsid w:val="003B612C"/>
    <w:rsid w:val="003C33AF"/>
    <w:rsid w:val="003C3DCE"/>
    <w:rsid w:val="003C6554"/>
    <w:rsid w:val="003D2080"/>
    <w:rsid w:val="003D511A"/>
    <w:rsid w:val="003D5D05"/>
    <w:rsid w:val="003E0DE6"/>
    <w:rsid w:val="003E25C6"/>
    <w:rsid w:val="003E365B"/>
    <w:rsid w:val="003E4BBD"/>
    <w:rsid w:val="003E58E1"/>
    <w:rsid w:val="003F09A7"/>
    <w:rsid w:val="003F0A40"/>
    <w:rsid w:val="003F18B7"/>
    <w:rsid w:val="003F2B8E"/>
    <w:rsid w:val="003F6514"/>
    <w:rsid w:val="003F6836"/>
    <w:rsid w:val="00410A93"/>
    <w:rsid w:val="00410C63"/>
    <w:rsid w:val="00415385"/>
    <w:rsid w:val="0042245B"/>
    <w:rsid w:val="004226EE"/>
    <w:rsid w:val="004237EB"/>
    <w:rsid w:val="00424128"/>
    <w:rsid w:val="0042445E"/>
    <w:rsid w:val="00424ED6"/>
    <w:rsid w:val="00426A51"/>
    <w:rsid w:val="00430A05"/>
    <w:rsid w:val="00430B7C"/>
    <w:rsid w:val="0044006C"/>
    <w:rsid w:val="00440C3C"/>
    <w:rsid w:val="00445452"/>
    <w:rsid w:val="004468C6"/>
    <w:rsid w:val="00447D46"/>
    <w:rsid w:val="00453EA8"/>
    <w:rsid w:val="00456ED0"/>
    <w:rsid w:val="00460E89"/>
    <w:rsid w:val="00472019"/>
    <w:rsid w:val="00475828"/>
    <w:rsid w:val="00481A39"/>
    <w:rsid w:val="00491140"/>
    <w:rsid w:val="00492E99"/>
    <w:rsid w:val="0049310D"/>
    <w:rsid w:val="00495149"/>
    <w:rsid w:val="004A46E8"/>
    <w:rsid w:val="004A4ECA"/>
    <w:rsid w:val="004A7EC6"/>
    <w:rsid w:val="004B19D0"/>
    <w:rsid w:val="004B605D"/>
    <w:rsid w:val="004B6E20"/>
    <w:rsid w:val="004B7BC9"/>
    <w:rsid w:val="004C0BF2"/>
    <w:rsid w:val="004C4354"/>
    <w:rsid w:val="004C68A6"/>
    <w:rsid w:val="004D374D"/>
    <w:rsid w:val="004D3FCA"/>
    <w:rsid w:val="004E05A1"/>
    <w:rsid w:val="004E0EEE"/>
    <w:rsid w:val="004E2F6E"/>
    <w:rsid w:val="004E6204"/>
    <w:rsid w:val="004F4257"/>
    <w:rsid w:val="004F5503"/>
    <w:rsid w:val="004F5913"/>
    <w:rsid w:val="005016C5"/>
    <w:rsid w:val="00502001"/>
    <w:rsid w:val="005022F8"/>
    <w:rsid w:val="00503F0E"/>
    <w:rsid w:val="00504843"/>
    <w:rsid w:val="00505F76"/>
    <w:rsid w:val="00506182"/>
    <w:rsid w:val="00507BA5"/>
    <w:rsid w:val="005122E8"/>
    <w:rsid w:val="0051429E"/>
    <w:rsid w:val="00514C0A"/>
    <w:rsid w:val="0052002A"/>
    <w:rsid w:val="0052010C"/>
    <w:rsid w:val="00520DD0"/>
    <w:rsid w:val="00525709"/>
    <w:rsid w:val="00530631"/>
    <w:rsid w:val="00533136"/>
    <w:rsid w:val="005365A3"/>
    <w:rsid w:val="00540D79"/>
    <w:rsid w:val="0054163B"/>
    <w:rsid w:val="00541A7B"/>
    <w:rsid w:val="00544AD8"/>
    <w:rsid w:val="00544E53"/>
    <w:rsid w:val="00545400"/>
    <w:rsid w:val="005462BC"/>
    <w:rsid w:val="0055114E"/>
    <w:rsid w:val="0055680E"/>
    <w:rsid w:val="00557C36"/>
    <w:rsid w:val="00560AAE"/>
    <w:rsid w:val="005619A2"/>
    <w:rsid w:val="005668A1"/>
    <w:rsid w:val="00573411"/>
    <w:rsid w:val="005735F6"/>
    <w:rsid w:val="005742EF"/>
    <w:rsid w:val="00575774"/>
    <w:rsid w:val="00575C5E"/>
    <w:rsid w:val="005768A2"/>
    <w:rsid w:val="0057791C"/>
    <w:rsid w:val="00584474"/>
    <w:rsid w:val="00584508"/>
    <w:rsid w:val="00591C44"/>
    <w:rsid w:val="00592E59"/>
    <w:rsid w:val="005934F7"/>
    <w:rsid w:val="00594748"/>
    <w:rsid w:val="00595C85"/>
    <w:rsid w:val="005A1468"/>
    <w:rsid w:val="005A6CD1"/>
    <w:rsid w:val="005B011C"/>
    <w:rsid w:val="005B1F18"/>
    <w:rsid w:val="005B579D"/>
    <w:rsid w:val="005B5CDF"/>
    <w:rsid w:val="005B6709"/>
    <w:rsid w:val="005C05F9"/>
    <w:rsid w:val="005D0C92"/>
    <w:rsid w:val="005D3F14"/>
    <w:rsid w:val="005D602C"/>
    <w:rsid w:val="005D6B00"/>
    <w:rsid w:val="005E0427"/>
    <w:rsid w:val="005E06BE"/>
    <w:rsid w:val="005F2B40"/>
    <w:rsid w:val="005F444F"/>
    <w:rsid w:val="005F66DB"/>
    <w:rsid w:val="005F7D03"/>
    <w:rsid w:val="00600FC7"/>
    <w:rsid w:val="00605436"/>
    <w:rsid w:val="006058F2"/>
    <w:rsid w:val="006063D6"/>
    <w:rsid w:val="00606F93"/>
    <w:rsid w:val="00613BF0"/>
    <w:rsid w:val="00613D25"/>
    <w:rsid w:val="00615CA3"/>
    <w:rsid w:val="00622446"/>
    <w:rsid w:val="00625BBE"/>
    <w:rsid w:val="00627B0B"/>
    <w:rsid w:val="00631B96"/>
    <w:rsid w:val="00633FAA"/>
    <w:rsid w:val="006372A2"/>
    <w:rsid w:val="00641016"/>
    <w:rsid w:val="00645EB5"/>
    <w:rsid w:val="006471ED"/>
    <w:rsid w:val="0065234A"/>
    <w:rsid w:val="0065302B"/>
    <w:rsid w:val="00653ADA"/>
    <w:rsid w:val="00653D4F"/>
    <w:rsid w:val="006601CE"/>
    <w:rsid w:val="0066174B"/>
    <w:rsid w:val="00665359"/>
    <w:rsid w:val="0066760B"/>
    <w:rsid w:val="006730F3"/>
    <w:rsid w:val="00673FB1"/>
    <w:rsid w:val="00674B53"/>
    <w:rsid w:val="006776A1"/>
    <w:rsid w:val="006841DB"/>
    <w:rsid w:val="00691CCD"/>
    <w:rsid w:val="00694E67"/>
    <w:rsid w:val="00696661"/>
    <w:rsid w:val="00696B62"/>
    <w:rsid w:val="00697BEC"/>
    <w:rsid w:val="006A1287"/>
    <w:rsid w:val="006A28AC"/>
    <w:rsid w:val="006A2D55"/>
    <w:rsid w:val="006A4688"/>
    <w:rsid w:val="006A71BA"/>
    <w:rsid w:val="006A7694"/>
    <w:rsid w:val="006B0865"/>
    <w:rsid w:val="006B4908"/>
    <w:rsid w:val="006B51BB"/>
    <w:rsid w:val="006B57DE"/>
    <w:rsid w:val="006B5E74"/>
    <w:rsid w:val="006C2E4A"/>
    <w:rsid w:val="006C5989"/>
    <w:rsid w:val="006D0607"/>
    <w:rsid w:val="006D3109"/>
    <w:rsid w:val="006D368A"/>
    <w:rsid w:val="006D4049"/>
    <w:rsid w:val="006D63CA"/>
    <w:rsid w:val="006E13CC"/>
    <w:rsid w:val="006E17F8"/>
    <w:rsid w:val="006E2407"/>
    <w:rsid w:val="006E3E01"/>
    <w:rsid w:val="006E48AE"/>
    <w:rsid w:val="006E525C"/>
    <w:rsid w:val="006F33C8"/>
    <w:rsid w:val="00701E1A"/>
    <w:rsid w:val="00704685"/>
    <w:rsid w:val="00704928"/>
    <w:rsid w:val="007050AF"/>
    <w:rsid w:val="00707431"/>
    <w:rsid w:val="007078FD"/>
    <w:rsid w:val="0071604E"/>
    <w:rsid w:val="00720704"/>
    <w:rsid w:val="00722218"/>
    <w:rsid w:val="00724A6B"/>
    <w:rsid w:val="00726B5F"/>
    <w:rsid w:val="00731EA7"/>
    <w:rsid w:val="0073645F"/>
    <w:rsid w:val="00736897"/>
    <w:rsid w:val="007371D6"/>
    <w:rsid w:val="007376B9"/>
    <w:rsid w:val="0074251F"/>
    <w:rsid w:val="007429BA"/>
    <w:rsid w:val="00743F2D"/>
    <w:rsid w:val="0074539F"/>
    <w:rsid w:val="00745538"/>
    <w:rsid w:val="00745B6E"/>
    <w:rsid w:val="00747B1A"/>
    <w:rsid w:val="007511E3"/>
    <w:rsid w:val="00751365"/>
    <w:rsid w:val="00752901"/>
    <w:rsid w:val="00755EA1"/>
    <w:rsid w:val="007572CF"/>
    <w:rsid w:val="0075757C"/>
    <w:rsid w:val="00757D9F"/>
    <w:rsid w:val="00763538"/>
    <w:rsid w:val="00766758"/>
    <w:rsid w:val="00774018"/>
    <w:rsid w:val="007767CF"/>
    <w:rsid w:val="00780512"/>
    <w:rsid w:val="00786946"/>
    <w:rsid w:val="00791DED"/>
    <w:rsid w:val="007925B1"/>
    <w:rsid w:val="007927AF"/>
    <w:rsid w:val="00795D7E"/>
    <w:rsid w:val="007A2247"/>
    <w:rsid w:val="007A22F7"/>
    <w:rsid w:val="007A5633"/>
    <w:rsid w:val="007A7F73"/>
    <w:rsid w:val="007C0023"/>
    <w:rsid w:val="007C2261"/>
    <w:rsid w:val="007C2843"/>
    <w:rsid w:val="007C4DA0"/>
    <w:rsid w:val="007C5583"/>
    <w:rsid w:val="007C7D98"/>
    <w:rsid w:val="007D2626"/>
    <w:rsid w:val="007D507D"/>
    <w:rsid w:val="007E087B"/>
    <w:rsid w:val="007E14FA"/>
    <w:rsid w:val="007E21A6"/>
    <w:rsid w:val="007E47BA"/>
    <w:rsid w:val="007E6F70"/>
    <w:rsid w:val="007E6FD5"/>
    <w:rsid w:val="007F2C04"/>
    <w:rsid w:val="007F3830"/>
    <w:rsid w:val="007F4269"/>
    <w:rsid w:val="007F4B9B"/>
    <w:rsid w:val="007F4C90"/>
    <w:rsid w:val="007F6EAB"/>
    <w:rsid w:val="00802E76"/>
    <w:rsid w:val="00803E8E"/>
    <w:rsid w:val="00803F25"/>
    <w:rsid w:val="0080672D"/>
    <w:rsid w:val="0081342A"/>
    <w:rsid w:val="0081512D"/>
    <w:rsid w:val="008228F7"/>
    <w:rsid w:val="00824AE3"/>
    <w:rsid w:val="00826423"/>
    <w:rsid w:val="00827BC6"/>
    <w:rsid w:val="008309C4"/>
    <w:rsid w:val="0083495B"/>
    <w:rsid w:val="00834B39"/>
    <w:rsid w:val="0083707A"/>
    <w:rsid w:val="008412EA"/>
    <w:rsid w:val="0084331F"/>
    <w:rsid w:val="00845681"/>
    <w:rsid w:val="00845856"/>
    <w:rsid w:val="008476A5"/>
    <w:rsid w:val="00850D1E"/>
    <w:rsid w:val="008522DF"/>
    <w:rsid w:val="00855887"/>
    <w:rsid w:val="00855FFE"/>
    <w:rsid w:val="00856661"/>
    <w:rsid w:val="00856F66"/>
    <w:rsid w:val="00860468"/>
    <w:rsid w:val="008617A8"/>
    <w:rsid w:val="00863057"/>
    <w:rsid w:val="008637EE"/>
    <w:rsid w:val="008640D0"/>
    <w:rsid w:val="00867F1E"/>
    <w:rsid w:val="00871E95"/>
    <w:rsid w:val="008766D1"/>
    <w:rsid w:val="008800B9"/>
    <w:rsid w:val="00882057"/>
    <w:rsid w:val="008832AC"/>
    <w:rsid w:val="00883CCE"/>
    <w:rsid w:val="008858B1"/>
    <w:rsid w:val="00885D95"/>
    <w:rsid w:val="00886C3E"/>
    <w:rsid w:val="00892895"/>
    <w:rsid w:val="00893202"/>
    <w:rsid w:val="00894694"/>
    <w:rsid w:val="00894BDA"/>
    <w:rsid w:val="0089690D"/>
    <w:rsid w:val="008A12FC"/>
    <w:rsid w:val="008A169D"/>
    <w:rsid w:val="008A416F"/>
    <w:rsid w:val="008B2A3B"/>
    <w:rsid w:val="008B39B2"/>
    <w:rsid w:val="008B519B"/>
    <w:rsid w:val="008B5A87"/>
    <w:rsid w:val="008C5D16"/>
    <w:rsid w:val="008C6AA7"/>
    <w:rsid w:val="008D0A11"/>
    <w:rsid w:val="008D1B1A"/>
    <w:rsid w:val="008D6A0B"/>
    <w:rsid w:val="008E34B8"/>
    <w:rsid w:val="008E3503"/>
    <w:rsid w:val="008E53B0"/>
    <w:rsid w:val="008E6D91"/>
    <w:rsid w:val="008E7231"/>
    <w:rsid w:val="008F0166"/>
    <w:rsid w:val="008F0D5A"/>
    <w:rsid w:val="008F2411"/>
    <w:rsid w:val="008F62E0"/>
    <w:rsid w:val="00903EB0"/>
    <w:rsid w:val="00904698"/>
    <w:rsid w:val="0091114E"/>
    <w:rsid w:val="00914089"/>
    <w:rsid w:val="00916F18"/>
    <w:rsid w:val="00917859"/>
    <w:rsid w:val="009248B1"/>
    <w:rsid w:val="0092779E"/>
    <w:rsid w:val="009331F3"/>
    <w:rsid w:val="009348CB"/>
    <w:rsid w:val="009377BC"/>
    <w:rsid w:val="009412EF"/>
    <w:rsid w:val="00947BB9"/>
    <w:rsid w:val="00953BE7"/>
    <w:rsid w:val="0095630A"/>
    <w:rsid w:val="0096178A"/>
    <w:rsid w:val="00963DF7"/>
    <w:rsid w:val="00972A87"/>
    <w:rsid w:val="009738E4"/>
    <w:rsid w:val="00974F7C"/>
    <w:rsid w:val="00980318"/>
    <w:rsid w:val="0098186B"/>
    <w:rsid w:val="009831B9"/>
    <w:rsid w:val="00984652"/>
    <w:rsid w:val="0099490B"/>
    <w:rsid w:val="00995557"/>
    <w:rsid w:val="009A2378"/>
    <w:rsid w:val="009A48E4"/>
    <w:rsid w:val="009A4B96"/>
    <w:rsid w:val="009A65F9"/>
    <w:rsid w:val="009A69EE"/>
    <w:rsid w:val="009B1890"/>
    <w:rsid w:val="009B5028"/>
    <w:rsid w:val="009B5CE5"/>
    <w:rsid w:val="009C1CDC"/>
    <w:rsid w:val="009C1E4F"/>
    <w:rsid w:val="009C4F8D"/>
    <w:rsid w:val="009C5C15"/>
    <w:rsid w:val="009D33CB"/>
    <w:rsid w:val="009D6B60"/>
    <w:rsid w:val="009D6FD0"/>
    <w:rsid w:val="009D7C0F"/>
    <w:rsid w:val="009E0F93"/>
    <w:rsid w:val="009E482A"/>
    <w:rsid w:val="009E5D03"/>
    <w:rsid w:val="009E5E3F"/>
    <w:rsid w:val="009F22FD"/>
    <w:rsid w:val="009F2F8D"/>
    <w:rsid w:val="009F4BFE"/>
    <w:rsid w:val="009F4D2B"/>
    <w:rsid w:val="009F683E"/>
    <w:rsid w:val="009F6F3E"/>
    <w:rsid w:val="00A00A6A"/>
    <w:rsid w:val="00A02413"/>
    <w:rsid w:val="00A03536"/>
    <w:rsid w:val="00A0468A"/>
    <w:rsid w:val="00A0666C"/>
    <w:rsid w:val="00A06BD6"/>
    <w:rsid w:val="00A135EC"/>
    <w:rsid w:val="00A13824"/>
    <w:rsid w:val="00A161E5"/>
    <w:rsid w:val="00A16649"/>
    <w:rsid w:val="00A16C2D"/>
    <w:rsid w:val="00A1730A"/>
    <w:rsid w:val="00A2501F"/>
    <w:rsid w:val="00A25BAB"/>
    <w:rsid w:val="00A30743"/>
    <w:rsid w:val="00A318E1"/>
    <w:rsid w:val="00A34398"/>
    <w:rsid w:val="00A36558"/>
    <w:rsid w:val="00A40667"/>
    <w:rsid w:val="00A439EA"/>
    <w:rsid w:val="00A51AD9"/>
    <w:rsid w:val="00A574BB"/>
    <w:rsid w:val="00A61D8C"/>
    <w:rsid w:val="00A62D6D"/>
    <w:rsid w:val="00A67632"/>
    <w:rsid w:val="00A677B5"/>
    <w:rsid w:val="00A72008"/>
    <w:rsid w:val="00A72D2C"/>
    <w:rsid w:val="00A73DC3"/>
    <w:rsid w:val="00A756B5"/>
    <w:rsid w:val="00A75A1E"/>
    <w:rsid w:val="00A77885"/>
    <w:rsid w:val="00A80A9B"/>
    <w:rsid w:val="00A82ADC"/>
    <w:rsid w:val="00A832B3"/>
    <w:rsid w:val="00A83451"/>
    <w:rsid w:val="00A84C9D"/>
    <w:rsid w:val="00A90BFA"/>
    <w:rsid w:val="00A96EDD"/>
    <w:rsid w:val="00AA7B3A"/>
    <w:rsid w:val="00AB4A42"/>
    <w:rsid w:val="00AB5F84"/>
    <w:rsid w:val="00AB6F0F"/>
    <w:rsid w:val="00AB72FF"/>
    <w:rsid w:val="00AC2A50"/>
    <w:rsid w:val="00AD01ED"/>
    <w:rsid w:val="00AD6F8B"/>
    <w:rsid w:val="00AD7068"/>
    <w:rsid w:val="00AE59CD"/>
    <w:rsid w:val="00AF01D6"/>
    <w:rsid w:val="00B01389"/>
    <w:rsid w:val="00B02A50"/>
    <w:rsid w:val="00B03F4B"/>
    <w:rsid w:val="00B07CE3"/>
    <w:rsid w:val="00B104B2"/>
    <w:rsid w:val="00B14A42"/>
    <w:rsid w:val="00B20F71"/>
    <w:rsid w:val="00B23B19"/>
    <w:rsid w:val="00B270AD"/>
    <w:rsid w:val="00B27C3D"/>
    <w:rsid w:val="00B30ACE"/>
    <w:rsid w:val="00B31A70"/>
    <w:rsid w:val="00B357D5"/>
    <w:rsid w:val="00B45DBA"/>
    <w:rsid w:val="00B46013"/>
    <w:rsid w:val="00B479A0"/>
    <w:rsid w:val="00B50389"/>
    <w:rsid w:val="00B57B7B"/>
    <w:rsid w:val="00B63AE4"/>
    <w:rsid w:val="00B64E24"/>
    <w:rsid w:val="00B721B4"/>
    <w:rsid w:val="00B75358"/>
    <w:rsid w:val="00B7746B"/>
    <w:rsid w:val="00B87CD9"/>
    <w:rsid w:val="00B87D5A"/>
    <w:rsid w:val="00B930B9"/>
    <w:rsid w:val="00B964B3"/>
    <w:rsid w:val="00B96C96"/>
    <w:rsid w:val="00BA0610"/>
    <w:rsid w:val="00BA5D7E"/>
    <w:rsid w:val="00BB147E"/>
    <w:rsid w:val="00BB157E"/>
    <w:rsid w:val="00BB3D1D"/>
    <w:rsid w:val="00BB4FCD"/>
    <w:rsid w:val="00BC0DFF"/>
    <w:rsid w:val="00BC2880"/>
    <w:rsid w:val="00BC7213"/>
    <w:rsid w:val="00BD535F"/>
    <w:rsid w:val="00BD6951"/>
    <w:rsid w:val="00BE003F"/>
    <w:rsid w:val="00BE0100"/>
    <w:rsid w:val="00BE02FD"/>
    <w:rsid w:val="00BE2CAF"/>
    <w:rsid w:val="00BE3199"/>
    <w:rsid w:val="00BE3E53"/>
    <w:rsid w:val="00BF160F"/>
    <w:rsid w:val="00BF389D"/>
    <w:rsid w:val="00BF53B6"/>
    <w:rsid w:val="00BF6C41"/>
    <w:rsid w:val="00C02C46"/>
    <w:rsid w:val="00C02D2F"/>
    <w:rsid w:val="00C0416E"/>
    <w:rsid w:val="00C0439F"/>
    <w:rsid w:val="00C04728"/>
    <w:rsid w:val="00C06730"/>
    <w:rsid w:val="00C06D47"/>
    <w:rsid w:val="00C17CD7"/>
    <w:rsid w:val="00C203E8"/>
    <w:rsid w:val="00C235DE"/>
    <w:rsid w:val="00C253C7"/>
    <w:rsid w:val="00C255A2"/>
    <w:rsid w:val="00C27E5D"/>
    <w:rsid w:val="00C3028B"/>
    <w:rsid w:val="00C32413"/>
    <w:rsid w:val="00C351D3"/>
    <w:rsid w:val="00C357E1"/>
    <w:rsid w:val="00C36486"/>
    <w:rsid w:val="00C371F4"/>
    <w:rsid w:val="00C41308"/>
    <w:rsid w:val="00C455CF"/>
    <w:rsid w:val="00C469D9"/>
    <w:rsid w:val="00C53162"/>
    <w:rsid w:val="00C61D0C"/>
    <w:rsid w:val="00C64E4B"/>
    <w:rsid w:val="00C65D34"/>
    <w:rsid w:val="00C710AA"/>
    <w:rsid w:val="00C74A71"/>
    <w:rsid w:val="00C80294"/>
    <w:rsid w:val="00C81489"/>
    <w:rsid w:val="00C81FD7"/>
    <w:rsid w:val="00C825F1"/>
    <w:rsid w:val="00C865A5"/>
    <w:rsid w:val="00C90CD4"/>
    <w:rsid w:val="00C93251"/>
    <w:rsid w:val="00C946D8"/>
    <w:rsid w:val="00C9610C"/>
    <w:rsid w:val="00C97C76"/>
    <w:rsid w:val="00CA0976"/>
    <w:rsid w:val="00CA0B1B"/>
    <w:rsid w:val="00CA4CD6"/>
    <w:rsid w:val="00CB1471"/>
    <w:rsid w:val="00CB1AA4"/>
    <w:rsid w:val="00CB582B"/>
    <w:rsid w:val="00CB651B"/>
    <w:rsid w:val="00CB6878"/>
    <w:rsid w:val="00CB6C2E"/>
    <w:rsid w:val="00CB716F"/>
    <w:rsid w:val="00CC43CB"/>
    <w:rsid w:val="00CC5361"/>
    <w:rsid w:val="00CC7A6B"/>
    <w:rsid w:val="00CD00BE"/>
    <w:rsid w:val="00CD4614"/>
    <w:rsid w:val="00CE1FCE"/>
    <w:rsid w:val="00CE5DD7"/>
    <w:rsid w:val="00CF4CEE"/>
    <w:rsid w:val="00D04CB6"/>
    <w:rsid w:val="00D0626F"/>
    <w:rsid w:val="00D06536"/>
    <w:rsid w:val="00D10EBF"/>
    <w:rsid w:val="00D11477"/>
    <w:rsid w:val="00D14BF0"/>
    <w:rsid w:val="00D17885"/>
    <w:rsid w:val="00D2461A"/>
    <w:rsid w:val="00D250F7"/>
    <w:rsid w:val="00D2544A"/>
    <w:rsid w:val="00D2675E"/>
    <w:rsid w:val="00D30666"/>
    <w:rsid w:val="00D33468"/>
    <w:rsid w:val="00D35421"/>
    <w:rsid w:val="00D356BD"/>
    <w:rsid w:val="00D36B75"/>
    <w:rsid w:val="00D407E7"/>
    <w:rsid w:val="00D44DB0"/>
    <w:rsid w:val="00D45A16"/>
    <w:rsid w:val="00D4736D"/>
    <w:rsid w:val="00D51F8A"/>
    <w:rsid w:val="00D53796"/>
    <w:rsid w:val="00D55058"/>
    <w:rsid w:val="00D55D11"/>
    <w:rsid w:val="00D57381"/>
    <w:rsid w:val="00D6127D"/>
    <w:rsid w:val="00D63325"/>
    <w:rsid w:val="00D66081"/>
    <w:rsid w:val="00D754DA"/>
    <w:rsid w:val="00D77306"/>
    <w:rsid w:val="00D84736"/>
    <w:rsid w:val="00D92FD9"/>
    <w:rsid w:val="00DA14CD"/>
    <w:rsid w:val="00DA2446"/>
    <w:rsid w:val="00DA3A34"/>
    <w:rsid w:val="00DA4815"/>
    <w:rsid w:val="00DB244F"/>
    <w:rsid w:val="00DB4402"/>
    <w:rsid w:val="00DB444C"/>
    <w:rsid w:val="00DB548D"/>
    <w:rsid w:val="00DB5F67"/>
    <w:rsid w:val="00DB6441"/>
    <w:rsid w:val="00DC0702"/>
    <w:rsid w:val="00DC5AFB"/>
    <w:rsid w:val="00DC616A"/>
    <w:rsid w:val="00DD4801"/>
    <w:rsid w:val="00DD6CB7"/>
    <w:rsid w:val="00DE1C2B"/>
    <w:rsid w:val="00DE40DA"/>
    <w:rsid w:val="00DE5A16"/>
    <w:rsid w:val="00DF1D24"/>
    <w:rsid w:val="00DF3C0F"/>
    <w:rsid w:val="00E0616C"/>
    <w:rsid w:val="00E10A47"/>
    <w:rsid w:val="00E13DFF"/>
    <w:rsid w:val="00E15C47"/>
    <w:rsid w:val="00E167A8"/>
    <w:rsid w:val="00E17969"/>
    <w:rsid w:val="00E219A0"/>
    <w:rsid w:val="00E245DF"/>
    <w:rsid w:val="00E25C4A"/>
    <w:rsid w:val="00E305FA"/>
    <w:rsid w:val="00E3464E"/>
    <w:rsid w:val="00E363AF"/>
    <w:rsid w:val="00E42A7C"/>
    <w:rsid w:val="00E4315B"/>
    <w:rsid w:val="00E45B3C"/>
    <w:rsid w:val="00E473A9"/>
    <w:rsid w:val="00E50328"/>
    <w:rsid w:val="00E506ED"/>
    <w:rsid w:val="00E52819"/>
    <w:rsid w:val="00E5484F"/>
    <w:rsid w:val="00E63C44"/>
    <w:rsid w:val="00E643B1"/>
    <w:rsid w:val="00E66526"/>
    <w:rsid w:val="00E669C2"/>
    <w:rsid w:val="00E66A6A"/>
    <w:rsid w:val="00E71B43"/>
    <w:rsid w:val="00E72DDA"/>
    <w:rsid w:val="00E7496F"/>
    <w:rsid w:val="00E75945"/>
    <w:rsid w:val="00E77554"/>
    <w:rsid w:val="00E81C82"/>
    <w:rsid w:val="00E83EB9"/>
    <w:rsid w:val="00E864D5"/>
    <w:rsid w:val="00E871A1"/>
    <w:rsid w:val="00E93619"/>
    <w:rsid w:val="00E93FB6"/>
    <w:rsid w:val="00E956B2"/>
    <w:rsid w:val="00E97340"/>
    <w:rsid w:val="00EA25E0"/>
    <w:rsid w:val="00EA639C"/>
    <w:rsid w:val="00EB0E18"/>
    <w:rsid w:val="00EB3829"/>
    <w:rsid w:val="00EB661A"/>
    <w:rsid w:val="00EB682A"/>
    <w:rsid w:val="00EC2C80"/>
    <w:rsid w:val="00EC7BCB"/>
    <w:rsid w:val="00ED0038"/>
    <w:rsid w:val="00ED4AFE"/>
    <w:rsid w:val="00ED5E8B"/>
    <w:rsid w:val="00EE1FE1"/>
    <w:rsid w:val="00EE501E"/>
    <w:rsid w:val="00EE672A"/>
    <w:rsid w:val="00EE67E1"/>
    <w:rsid w:val="00EE6A0B"/>
    <w:rsid w:val="00EF05CF"/>
    <w:rsid w:val="00EF6E1C"/>
    <w:rsid w:val="00F01124"/>
    <w:rsid w:val="00F04AE4"/>
    <w:rsid w:val="00F0565A"/>
    <w:rsid w:val="00F07012"/>
    <w:rsid w:val="00F100B4"/>
    <w:rsid w:val="00F15CCF"/>
    <w:rsid w:val="00F207E0"/>
    <w:rsid w:val="00F218E8"/>
    <w:rsid w:val="00F21BCE"/>
    <w:rsid w:val="00F22B99"/>
    <w:rsid w:val="00F2390F"/>
    <w:rsid w:val="00F23EEA"/>
    <w:rsid w:val="00F30A54"/>
    <w:rsid w:val="00F318DA"/>
    <w:rsid w:val="00F33667"/>
    <w:rsid w:val="00F34915"/>
    <w:rsid w:val="00F36FAD"/>
    <w:rsid w:val="00F43618"/>
    <w:rsid w:val="00F55F64"/>
    <w:rsid w:val="00F56B0C"/>
    <w:rsid w:val="00F56CAF"/>
    <w:rsid w:val="00F60A99"/>
    <w:rsid w:val="00F65259"/>
    <w:rsid w:val="00F66630"/>
    <w:rsid w:val="00F70F92"/>
    <w:rsid w:val="00F80D40"/>
    <w:rsid w:val="00F817BD"/>
    <w:rsid w:val="00F86177"/>
    <w:rsid w:val="00F872CF"/>
    <w:rsid w:val="00F90513"/>
    <w:rsid w:val="00F93802"/>
    <w:rsid w:val="00F95600"/>
    <w:rsid w:val="00F96ABF"/>
    <w:rsid w:val="00FA07E1"/>
    <w:rsid w:val="00FA0DAF"/>
    <w:rsid w:val="00FA5227"/>
    <w:rsid w:val="00FA6614"/>
    <w:rsid w:val="00FB0BDE"/>
    <w:rsid w:val="00FB23AB"/>
    <w:rsid w:val="00FB4DEB"/>
    <w:rsid w:val="00FC0D31"/>
    <w:rsid w:val="00FC2F16"/>
    <w:rsid w:val="00FD0F4F"/>
    <w:rsid w:val="00FD176C"/>
    <w:rsid w:val="00FD2C81"/>
    <w:rsid w:val="00FD4503"/>
    <w:rsid w:val="00FD66F4"/>
    <w:rsid w:val="00FD6F03"/>
    <w:rsid w:val="00FE3E27"/>
    <w:rsid w:val="00FE4DFC"/>
    <w:rsid w:val="00FE6AFD"/>
    <w:rsid w:val="00FE7438"/>
    <w:rsid w:val="00FF01E2"/>
    <w:rsid w:val="00FF0885"/>
    <w:rsid w:val="00FF6834"/>
    <w:rsid w:val="00FF6DD4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index 2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019"/>
    <w:pPr>
      <w:spacing w:before="100" w:after="100" w:line="288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C64E4B"/>
    <w:pPr>
      <w:keepNext/>
      <w:numPr>
        <w:numId w:val="3"/>
      </w:numPr>
      <w:tabs>
        <w:tab w:val="clear" w:pos="360"/>
        <w:tab w:val="num" w:pos="2160"/>
      </w:tabs>
      <w:spacing w:before="240" w:after="60"/>
      <w:ind w:left="2160" w:hanging="2160"/>
      <w:outlineLvl w:val="0"/>
    </w:pPr>
    <w:rPr>
      <w:rFonts w:ascii="Verdana" w:hAnsi="Verdana" w:cs="Arial"/>
      <w:b/>
      <w:bCs/>
      <w:spacing w:val="6"/>
      <w:kern w:val="40"/>
      <w:sz w:val="48"/>
      <w:szCs w:val="48"/>
    </w:rPr>
  </w:style>
  <w:style w:type="paragraph" w:styleId="Heading2">
    <w:name w:val="heading 2"/>
    <w:basedOn w:val="Normal"/>
    <w:next w:val="Normal"/>
    <w:qFormat/>
    <w:rsid w:val="00894694"/>
    <w:pPr>
      <w:keepNext/>
      <w:spacing w:before="40" w:after="200"/>
      <w:outlineLvl w:val="1"/>
    </w:pPr>
    <w:rPr>
      <w:rFonts w:ascii="Tahoma" w:hAnsi="Tahoma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72019"/>
    <w:pPr>
      <w:keepNext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5331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331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3313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94748"/>
    <w:pPr>
      <w:tabs>
        <w:tab w:val="center" w:pos="4320"/>
        <w:tab w:val="right" w:pos="8640"/>
      </w:tabs>
    </w:pPr>
    <w:rPr>
      <w:rFonts w:ascii="Tahoma" w:hAnsi="Tahoma"/>
      <w:b/>
      <w:sz w:val="36"/>
    </w:rPr>
  </w:style>
  <w:style w:type="paragraph" w:styleId="Footer">
    <w:name w:val="footer"/>
    <w:basedOn w:val="Normal"/>
    <w:rsid w:val="00BE3E53"/>
    <w:pPr>
      <w:tabs>
        <w:tab w:val="center" w:pos="4320"/>
        <w:tab w:val="right" w:pos="8640"/>
      </w:tabs>
    </w:pPr>
  </w:style>
  <w:style w:type="paragraph" w:customStyle="1" w:styleId="Heading2Topic">
    <w:name w:val="Heading 2Topic"/>
    <w:basedOn w:val="Heading2"/>
    <w:next w:val="Heading2"/>
    <w:rsid w:val="006D3109"/>
    <w:pPr>
      <w:pBdr>
        <w:bottom w:val="single" w:sz="4" w:space="1" w:color="auto"/>
      </w:pBdr>
      <w:spacing w:before="400" w:after="0"/>
    </w:pPr>
  </w:style>
  <w:style w:type="table" w:customStyle="1" w:styleId="MyDesTable">
    <w:name w:val="MyDesTable"/>
    <w:basedOn w:val="TableNormal"/>
    <w:rsid w:val="00FB23A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</w:pPr>
      <w:rPr>
        <w:rFonts w:ascii="Arial" w:hAnsi="Arial"/>
        <w:b/>
        <w:sz w:val="36"/>
      </w:rPr>
      <w:tblPr/>
      <w:trPr>
        <w:cantSplit/>
        <w:tblHeader/>
      </w:trPr>
      <w:tcPr>
        <w:tcBorders>
          <w:bottom w:val="single" w:sz="4" w:space="0" w:color="auto"/>
        </w:tcBorders>
      </w:tcPr>
    </w:tblStylePr>
    <w:tblStylePr w:type="lastRow">
      <w:tblPr/>
      <w:trPr>
        <w:cantSplit/>
      </w:trPr>
      <w:tcPr>
        <w:tcBorders>
          <w:bottom w:val="single" w:sz="4" w:space="0" w:color="auto"/>
        </w:tcBorders>
      </w:tcPr>
    </w:tblStylePr>
    <w:tblStylePr w:type="firstCol">
      <w:rPr>
        <w:rFonts w:ascii="Times New Roman" w:hAnsi="Times New Roman"/>
        <w:i/>
        <w:sz w:val="20"/>
      </w:rPr>
    </w:tblStylePr>
    <w:tblStylePr w:type="band1Horz">
      <w:tblPr/>
      <w:trPr>
        <w:cantSplit/>
      </w:trPr>
    </w:tblStylePr>
    <w:tblStylePr w:type="band2Horz">
      <w:tblPr/>
      <w:trPr>
        <w:cantSplit/>
      </w:trPr>
    </w:tblStylePr>
  </w:style>
  <w:style w:type="table" w:styleId="TableGrid">
    <w:name w:val="Table Grid"/>
    <w:basedOn w:val="TableNormal"/>
    <w:rsid w:val="007767CF"/>
    <w:pPr>
      <w:spacing w:before="100" w:after="100" w:line="288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A06BD6"/>
    <w:rPr>
      <w:b/>
      <w:bCs/>
      <w:sz w:val="20"/>
      <w:szCs w:val="20"/>
    </w:rPr>
  </w:style>
  <w:style w:type="numbering" w:customStyle="1" w:styleId="MySingleListwithComment">
    <w:name w:val="MySingleListwithComment"/>
    <w:basedOn w:val="NoList"/>
    <w:rsid w:val="002678A5"/>
    <w:pPr>
      <w:numPr>
        <w:numId w:val="1"/>
      </w:numPr>
    </w:pPr>
  </w:style>
  <w:style w:type="numbering" w:customStyle="1" w:styleId="MySingleListBullet">
    <w:name w:val="MySingleListBullet"/>
    <w:basedOn w:val="NoList"/>
    <w:rsid w:val="00724A6B"/>
    <w:pPr>
      <w:numPr>
        <w:numId w:val="2"/>
      </w:numPr>
    </w:pPr>
  </w:style>
  <w:style w:type="character" w:styleId="Strong">
    <w:name w:val="Strong"/>
    <w:qFormat/>
    <w:rsid w:val="00533136"/>
    <w:rPr>
      <w:b/>
      <w:bCs/>
    </w:rPr>
  </w:style>
  <w:style w:type="character" w:styleId="PageNumber">
    <w:name w:val="page number"/>
    <w:basedOn w:val="DefaultParagraphFont"/>
    <w:rsid w:val="0057791C"/>
  </w:style>
  <w:style w:type="paragraph" w:customStyle="1" w:styleId="LessonObjectives">
    <w:name w:val="LessonObjectives"/>
    <w:basedOn w:val="Heading2"/>
    <w:rsid w:val="00FF6834"/>
    <w:pPr>
      <w:spacing w:before="2400" w:after="120"/>
    </w:pPr>
    <w:rPr>
      <w:i w:val="0"/>
      <w:sz w:val="36"/>
    </w:rPr>
  </w:style>
  <w:style w:type="paragraph" w:customStyle="1" w:styleId="MyPictureInside">
    <w:name w:val="MyPictureInside"/>
    <w:basedOn w:val="Normal"/>
    <w:rsid w:val="00892895"/>
    <w:pPr>
      <w:keepNext/>
      <w:framePr w:w="567" w:h="567" w:hRule="exact" w:wrap="around" w:vAnchor="text" w:hAnchor="page" w:xAlign="inside" w:y="1"/>
    </w:pPr>
  </w:style>
  <w:style w:type="paragraph" w:customStyle="1" w:styleId="MyAdditionInfo">
    <w:name w:val="MyAdditionInfo"/>
    <w:basedOn w:val="Normal"/>
    <w:rsid w:val="000377EC"/>
    <w:pPr>
      <w:framePr w:w="1985" w:hSpace="680" w:wrap="around" w:vAnchor="text" w:hAnchor="page" w:xAlign="inside" w:y="18"/>
    </w:pPr>
    <w:rPr>
      <w:i/>
      <w:sz w:val="16"/>
      <w:szCs w:val="16"/>
    </w:rPr>
  </w:style>
  <w:style w:type="paragraph" w:customStyle="1" w:styleId="StyleMyAdditionInfoRight">
    <w:name w:val="Style MyAdditionInfo + Right"/>
    <w:basedOn w:val="MyAdditionInfo"/>
    <w:rsid w:val="00BC0DFF"/>
    <w:pPr>
      <w:framePr w:w="2438" w:wrap="around"/>
      <w:jc w:val="right"/>
    </w:pPr>
    <w:rPr>
      <w:iCs/>
      <w:szCs w:val="20"/>
    </w:rPr>
  </w:style>
  <w:style w:type="character" w:customStyle="1" w:styleId="MyOvrVSmrTitle">
    <w:name w:val="MyOvrVSmrTitle"/>
    <w:rsid w:val="00E83EB9"/>
    <w:rPr>
      <w:rFonts w:ascii="Arial" w:hAnsi="Arial"/>
      <w:w w:val="66"/>
      <w:sz w:val="36"/>
    </w:rPr>
  </w:style>
  <w:style w:type="paragraph" w:customStyle="1" w:styleId="MyComment">
    <w:name w:val="MyComment"/>
    <w:basedOn w:val="Normal"/>
    <w:link w:val="MyCommentChar"/>
    <w:rsid w:val="00FA6614"/>
    <w:pPr>
      <w:spacing w:before="0" w:after="0" w:line="240" w:lineRule="auto"/>
    </w:pPr>
    <w:rPr>
      <w:sz w:val="16"/>
    </w:rPr>
  </w:style>
  <w:style w:type="paragraph" w:customStyle="1" w:styleId="MyReview">
    <w:name w:val="MyReview"/>
    <w:basedOn w:val="Normal"/>
    <w:next w:val="Normal"/>
    <w:rsid w:val="00C946D8"/>
    <w:rPr>
      <w:rFonts w:ascii="Arial" w:hAnsi="Arial"/>
      <w:w w:val="33"/>
      <w:sz w:val="48"/>
      <w:szCs w:val="48"/>
    </w:rPr>
  </w:style>
  <w:style w:type="table" w:customStyle="1" w:styleId="MyOverviewSummary">
    <w:name w:val="MyOverviewSummary"/>
    <w:basedOn w:val="TableNormal"/>
    <w:rsid w:val="00E83EB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b/>
        <w:i w:val="0"/>
        <w:color w:val="auto"/>
        <w:sz w:val="40"/>
        <w:szCs w:val="40"/>
      </w:rPr>
      <w:tblPr/>
      <w:tcPr>
        <w:shd w:val="clear" w:color="auto" w:fill="C0C0C0"/>
      </w:tcPr>
    </w:tblStylePr>
  </w:style>
  <w:style w:type="paragraph" w:styleId="DocumentMap">
    <w:name w:val="Document Map"/>
    <w:basedOn w:val="Normal"/>
    <w:semiHidden/>
    <w:rsid w:val="006B5E7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5619A2"/>
    <w:rPr>
      <w:color w:val="0000FF"/>
      <w:u w:val="single"/>
    </w:rPr>
  </w:style>
  <w:style w:type="character" w:styleId="FollowedHyperlink">
    <w:name w:val="FollowedHyperlink"/>
    <w:rsid w:val="00C357E1"/>
    <w:rPr>
      <w:color w:val="800080"/>
      <w:u w:val="single"/>
    </w:rPr>
  </w:style>
  <w:style w:type="paragraph" w:styleId="BodyText">
    <w:name w:val="Body Text"/>
    <w:basedOn w:val="Normal"/>
    <w:rsid w:val="005768A2"/>
    <w:pPr>
      <w:spacing w:before="0" w:after="0" w:line="240" w:lineRule="auto"/>
      <w:jc w:val="both"/>
    </w:pPr>
    <w:rPr>
      <w:rFonts w:eastAsia="SimSun"/>
      <w:sz w:val="24"/>
      <w:szCs w:val="24"/>
    </w:rPr>
  </w:style>
  <w:style w:type="paragraph" w:styleId="BodyTextIndent">
    <w:name w:val="Body Text Indent"/>
    <w:basedOn w:val="Normal"/>
    <w:rsid w:val="005768A2"/>
    <w:pPr>
      <w:spacing w:before="0" w:after="0" w:line="240" w:lineRule="auto"/>
      <w:ind w:left="360"/>
      <w:jc w:val="both"/>
    </w:pPr>
    <w:rPr>
      <w:rFonts w:eastAsia="SimSun"/>
      <w:sz w:val="24"/>
      <w:szCs w:val="24"/>
    </w:rPr>
  </w:style>
  <w:style w:type="paragraph" w:styleId="TOC3">
    <w:name w:val="toc 3"/>
    <w:basedOn w:val="Normal"/>
    <w:next w:val="Normal"/>
    <w:autoRedefine/>
    <w:semiHidden/>
    <w:rsid w:val="003A22D5"/>
    <w:pPr>
      <w:spacing w:before="0" w:after="0" w:line="240" w:lineRule="auto"/>
      <w:ind w:left="480"/>
    </w:pPr>
    <w:rPr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27C3D"/>
    <w:rPr>
      <w:rFonts w:ascii="Verdana" w:hAnsi="Verdana"/>
      <w:b/>
    </w:rPr>
  </w:style>
  <w:style w:type="paragraph" w:styleId="TOC2">
    <w:name w:val="toc 2"/>
    <w:basedOn w:val="Normal"/>
    <w:next w:val="Normal"/>
    <w:autoRedefine/>
    <w:semiHidden/>
    <w:rsid w:val="003A22D5"/>
    <w:pPr>
      <w:ind w:left="220"/>
    </w:pPr>
    <w:rPr>
      <w:rFonts w:ascii="Verdana" w:hAnsi="Verdana"/>
    </w:rPr>
  </w:style>
  <w:style w:type="paragraph" w:styleId="TOC4">
    <w:name w:val="toc 4"/>
    <w:basedOn w:val="Normal"/>
    <w:next w:val="Normal"/>
    <w:autoRedefine/>
    <w:semiHidden/>
    <w:rsid w:val="003A22D5"/>
    <w:pPr>
      <w:spacing w:before="0" w:after="0" w:line="240" w:lineRule="auto"/>
      <w:ind w:left="720"/>
    </w:pPr>
    <w:rPr>
      <w:sz w:val="24"/>
      <w:szCs w:val="24"/>
    </w:rPr>
  </w:style>
  <w:style w:type="paragraph" w:styleId="TOC5">
    <w:name w:val="toc 5"/>
    <w:basedOn w:val="Normal"/>
    <w:next w:val="Normal"/>
    <w:autoRedefine/>
    <w:semiHidden/>
    <w:rsid w:val="003A22D5"/>
    <w:pPr>
      <w:spacing w:before="0" w:after="0" w:line="240" w:lineRule="auto"/>
      <w:ind w:left="960"/>
    </w:pPr>
    <w:rPr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3A22D5"/>
    <w:pPr>
      <w:spacing w:before="0" w:after="0" w:line="240" w:lineRule="auto"/>
      <w:ind w:left="1200"/>
    </w:pPr>
    <w:rPr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3A22D5"/>
    <w:pPr>
      <w:spacing w:before="0" w:after="0" w:line="240" w:lineRule="auto"/>
      <w:ind w:left="1440"/>
    </w:pPr>
    <w:rPr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3A22D5"/>
    <w:pPr>
      <w:spacing w:before="0" w:after="0" w:line="240" w:lineRule="auto"/>
      <w:ind w:left="1680"/>
    </w:pPr>
    <w:rPr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3A22D5"/>
    <w:pPr>
      <w:spacing w:before="0" w:after="0" w:line="240" w:lineRule="auto"/>
      <w:ind w:left="1920"/>
    </w:pPr>
    <w:rPr>
      <w:sz w:val="24"/>
      <w:szCs w:val="24"/>
    </w:rPr>
  </w:style>
  <w:style w:type="paragraph" w:customStyle="1" w:styleId="MyHowtodo">
    <w:name w:val="MyHowtodo"/>
    <w:basedOn w:val="Normal"/>
    <w:next w:val="Normal"/>
    <w:link w:val="MyHowtodoChar"/>
    <w:rsid w:val="005B6709"/>
    <w:pPr>
      <w:keepNext/>
    </w:pPr>
    <w:rPr>
      <w:rFonts w:ascii="Verdana" w:hAnsi="Verdana"/>
      <w:b/>
      <w:sz w:val="18"/>
    </w:rPr>
  </w:style>
  <w:style w:type="character" w:customStyle="1" w:styleId="MyHowtodoChar">
    <w:name w:val="MyHowtodo Char"/>
    <w:link w:val="MyHowtodo"/>
    <w:rsid w:val="00A161E5"/>
    <w:rPr>
      <w:rFonts w:ascii="Verdana" w:hAnsi="Verdana"/>
      <w:b/>
      <w:sz w:val="18"/>
      <w:szCs w:val="22"/>
      <w:lang w:val="en-US" w:eastAsia="en-US" w:bidi="ar-SA"/>
    </w:rPr>
  </w:style>
  <w:style w:type="paragraph" w:styleId="FootnoteText">
    <w:name w:val="footnote text"/>
    <w:basedOn w:val="Normal"/>
    <w:semiHidden/>
    <w:rsid w:val="00A2501F"/>
    <w:rPr>
      <w:sz w:val="20"/>
      <w:szCs w:val="20"/>
    </w:rPr>
  </w:style>
  <w:style w:type="character" w:styleId="FootnoteReference">
    <w:name w:val="footnote reference"/>
    <w:semiHidden/>
    <w:rsid w:val="00A2501F"/>
    <w:rPr>
      <w:vertAlign w:val="superscript"/>
    </w:rPr>
  </w:style>
  <w:style w:type="character" w:customStyle="1" w:styleId="MyCommentChar">
    <w:name w:val="MyComment Char"/>
    <w:link w:val="MyComment"/>
    <w:rsid w:val="00C90CD4"/>
    <w:rPr>
      <w:sz w:val="16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3A40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A406D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rsid w:val="00D92FD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rsid w:val="00D92FD9"/>
    <w:pPr>
      <w:ind w:left="44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index 2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019"/>
    <w:pPr>
      <w:spacing w:before="100" w:after="100" w:line="288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C64E4B"/>
    <w:pPr>
      <w:keepNext/>
      <w:numPr>
        <w:numId w:val="3"/>
      </w:numPr>
      <w:tabs>
        <w:tab w:val="clear" w:pos="360"/>
        <w:tab w:val="num" w:pos="2160"/>
      </w:tabs>
      <w:spacing w:before="240" w:after="60"/>
      <w:ind w:left="2160" w:hanging="2160"/>
      <w:outlineLvl w:val="0"/>
    </w:pPr>
    <w:rPr>
      <w:rFonts w:ascii="Verdana" w:hAnsi="Verdana" w:cs="Arial"/>
      <w:b/>
      <w:bCs/>
      <w:spacing w:val="6"/>
      <w:kern w:val="40"/>
      <w:sz w:val="48"/>
      <w:szCs w:val="48"/>
    </w:rPr>
  </w:style>
  <w:style w:type="paragraph" w:styleId="Heading2">
    <w:name w:val="heading 2"/>
    <w:basedOn w:val="Normal"/>
    <w:next w:val="Normal"/>
    <w:qFormat/>
    <w:rsid w:val="00894694"/>
    <w:pPr>
      <w:keepNext/>
      <w:spacing w:before="40" w:after="200"/>
      <w:outlineLvl w:val="1"/>
    </w:pPr>
    <w:rPr>
      <w:rFonts w:ascii="Tahoma" w:hAnsi="Tahoma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72019"/>
    <w:pPr>
      <w:keepNext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5331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331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3313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94748"/>
    <w:pPr>
      <w:tabs>
        <w:tab w:val="center" w:pos="4320"/>
        <w:tab w:val="right" w:pos="8640"/>
      </w:tabs>
    </w:pPr>
    <w:rPr>
      <w:rFonts w:ascii="Tahoma" w:hAnsi="Tahoma"/>
      <w:b/>
      <w:sz w:val="36"/>
    </w:rPr>
  </w:style>
  <w:style w:type="paragraph" w:styleId="Footer">
    <w:name w:val="footer"/>
    <w:basedOn w:val="Normal"/>
    <w:rsid w:val="00BE3E53"/>
    <w:pPr>
      <w:tabs>
        <w:tab w:val="center" w:pos="4320"/>
        <w:tab w:val="right" w:pos="8640"/>
      </w:tabs>
    </w:pPr>
  </w:style>
  <w:style w:type="paragraph" w:customStyle="1" w:styleId="Heading2Topic">
    <w:name w:val="Heading 2Topic"/>
    <w:basedOn w:val="Heading2"/>
    <w:next w:val="Heading2"/>
    <w:rsid w:val="006D3109"/>
    <w:pPr>
      <w:pBdr>
        <w:bottom w:val="single" w:sz="4" w:space="1" w:color="auto"/>
      </w:pBdr>
      <w:spacing w:before="400" w:after="0"/>
    </w:pPr>
  </w:style>
  <w:style w:type="table" w:customStyle="1" w:styleId="MyDesTable">
    <w:name w:val="MyDesTable"/>
    <w:basedOn w:val="TableNormal"/>
    <w:rsid w:val="00FB23A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</w:pPr>
      <w:rPr>
        <w:rFonts w:ascii="Arial" w:hAnsi="Arial"/>
        <w:b/>
        <w:sz w:val="36"/>
      </w:rPr>
      <w:tblPr/>
      <w:trPr>
        <w:cantSplit/>
        <w:tblHeader/>
      </w:trPr>
      <w:tcPr>
        <w:tcBorders>
          <w:bottom w:val="single" w:sz="4" w:space="0" w:color="auto"/>
        </w:tcBorders>
      </w:tcPr>
    </w:tblStylePr>
    <w:tblStylePr w:type="lastRow">
      <w:tblPr/>
      <w:trPr>
        <w:cantSplit/>
      </w:trPr>
      <w:tcPr>
        <w:tcBorders>
          <w:bottom w:val="single" w:sz="4" w:space="0" w:color="auto"/>
        </w:tcBorders>
      </w:tcPr>
    </w:tblStylePr>
    <w:tblStylePr w:type="firstCol">
      <w:rPr>
        <w:rFonts w:ascii="Times New Roman" w:hAnsi="Times New Roman"/>
        <w:i/>
        <w:sz w:val="20"/>
      </w:rPr>
    </w:tblStylePr>
    <w:tblStylePr w:type="band1Horz">
      <w:tblPr/>
      <w:trPr>
        <w:cantSplit/>
      </w:trPr>
    </w:tblStylePr>
    <w:tblStylePr w:type="band2Horz">
      <w:tblPr/>
      <w:trPr>
        <w:cantSplit/>
      </w:trPr>
    </w:tblStylePr>
  </w:style>
  <w:style w:type="table" w:styleId="TableGrid">
    <w:name w:val="Table Grid"/>
    <w:basedOn w:val="TableNormal"/>
    <w:rsid w:val="007767CF"/>
    <w:pPr>
      <w:spacing w:before="100" w:after="100" w:line="288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A06BD6"/>
    <w:rPr>
      <w:b/>
      <w:bCs/>
      <w:sz w:val="20"/>
      <w:szCs w:val="20"/>
    </w:rPr>
  </w:style>
  <w:style w:type="numbering" w:customStyle="1" w:styleId="MySingleListwithComment">
    <w:name w:val="MySingleListwithComment"/>
    <w:basedOn w:val="NoList"/>
    <w:rsid w:val="002678A5"/>
    <w:pPr>
      <w:numPr>
        <w:numId w:val="1"/>
      </w:numPr>
    </w:pPr>
  </w:style>
  <w:style w:type="numbering" w:customStyle="1" w:styleId="MySingleListBullet">
    <w:name w:val="MySingleListBullet"/>
    <w:basedOn w:val="NoList"/>
    <w:rsid w:val="00724A6B"/>
    <w:pPr>
      <w:numPr>
        <w:numId w:val="2"/>
      </w:numPr>
    </w:pPr>
  </w:style>
  <w:style w:type="character" w:styleId="Strong">
    <w:name w:val="Strong"/>
    <w:qFormat/>
    <w:rsid w:val="00533136"/>
    <w:rPr>
      <w:b/>
      <w:bCs/>
    </w:rPr>
  </w:style>
  <w:style w:type="character" w:styleId="PageNumber">
    <w:name w:val="page number"/>
    <w:basedOn w:val="DefaultParagraphFont"/>
    <w:rsid w:val="0057791C"/>
  </w:style>
  <w:style w:type="paragraph" w:customStyle="1" w:styleId="LessonObjectives">
    <w:name w:val="LessonObjectives"/>
    <w:basedOn w:val="Heading2"/>
    <w:rsid w:val="00FF6834"/>
    <w:pPr>
      <w:spacing w:before="2400" w:after="120"/>
    </w:pPr>
    <w:rPr>
      <w:i w:val="0"/>
      <w:sz w:val="36"/>
    </w:rPr>
  </w:style>
  <w:style w:type="paragraph" w:customStyle="1" w:styleId="MyPictureInside">
    <w:name w:val="MyPictureInside"/>
    <w:basedOn w:val="Normal"/>
    <w:rsid w:val="00892895"/>
    <w:pPr>
      <w:keepNext/>
      <w:framePr w:w="567" w:h="567" w:hRule="exact" w:wrap="around" w:vAnchor="text" w:hAnchor="page" w:xAlign="inside" w:y="1"/>
    </w:pPr>
  </w:style>
  <w:style w:type="paragraph" w:customStyle="1" w:styleId="MyAdditionInfo">
    <w:name w:val="MyAdditionInfo"/>
    <w:basedOn w:val="Normal"/>
    <w:rsid w:val="000377EC"/>
    <w:pPr>
      <w:framePr w:w="1985" w:hSpace="680" w:wrap="around" w:vAnchor="text" w:hAnchor="page" w:xAlign="inside" w:y="18"/>
    </w:pPr>
    <w:rPr>
      <w:i/>
      <w:sz w:val="16"/>
      <w:szCs w:val="16"/>
    </w:rPr>
  </w:style>
  <w:style w:type="paragraph" w:customStyle="1" w:styleId="StyleMyAdditionInfoRight">
    <w:name w:val="Style MyAdditionInfo + Right"/>
    <w:basedOn w:val="MyAdditionInfo"/>
    <w:rsid w:val="00BC0DFF"/>
    <w:pPr>
      <w:framePr w:w="2438" w:wrap="around"/>
      <w:jc w:val="right"/>
    </w:pPr>
    <w:rPr>
      <w:iCs/>
      <w:szCs w:val="20"/>
    </w:rPr>
  </w:style>
  <w:style w:type="character" w:customStyle="1" w:styleId="MyOvrVSmrTitle">
    <w:name w:val="MyOvrVSmrTitle"/>
    <w:rsid w:val="00E83EB9"/>
    <w:rPr>
      <w:rFonts w:ascii="Arial" w:hAnsi="Arial"/>
      <w:w w:val="66"/>
      <w:sz w:val="36"/>
    </w:rPr>
  </w:style>
  <w:style w:type="paragraph" w:customStyle="1" w:styleId="MyComment">
    <w:name w:val="MyComment"/>
    <w:basedOn w:val="Normal"/>
    <w:link w:val="MyCommentChar"/>
    <w:rsid w:val="00FA6614"/>
    <w:pPr>
      <w:spacing w:before="0" w:after="0" w:line="240" w:lineRule="auto"/>
    </w:pPr>
    <w:rPr>
      <w:sz w:val="16"/>
    </w:rPr>
  </w:style>
  <w:style w:type="paragraph" w:customStyle="1" w:styleId="MyReview">
    <w:name w:val="MyReview"/>
    <w:basedOn w:val="Normal"/>
    <w:next w:val="Normal"/>
    <w:rsid w:val="00C946D8"/>
    <w:rPr>
      <w:rFonts w:ascii="Arial" w:hAnsi="Arial"/>
      <w:w w:val="33"/>
      <w:sz w:val="48"/>
      <w:szCs w:val="48"/>
    </w:rPr>
  </w:style>
  <w:style w:type="table" w:customStyle="1" w:styleId="MyOverviewSummary">
    <w:name w:val="MyOverviewSummary"/>
    <w:basedOn w:val="TableNormal"/>
    <w:rsid w:val="00E83EB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b/>
        <w:i w:val="0"/>
        <w:color w:val="auto"/>
        <w:sz w:val="40"/>
        <w:szCs w:val="40"/>
      </w:rPr>
      <w:tblPr/>
      <w:tcPr>
        <w:shd w:val="clear" w:color="auto" w:fill="C0C0C0"/>
      </w:tcPr>
    </w:tblStylePr>
  </w:style>
  <w:style w:type="paragraph" w:styleId="DocumentMap">
    <w:name w:val="Document Map"/>
    <w:basedOn w:val="Normal"/>
    <w:semiHidden/>
    <w:rsid w:val="006B5E7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5619A2"/>
    <w:rPr>
      <w:color w:val="0000FF"/>
      <w:u w:val="single"/>
    </w:rPr>
  </w:style>
  <w:style w:type="character" w:styleId="FollowedHyperlink">
    <w:name w:val="FollowedHyperlink"/>
    <w:rsid w:val="00C357E1"/>
    <w:rPr>
      <w:color w:val="800080"/>
      <w:u w:val="single"/>
    </w:rPr>
  </w:style>
  <w:style w:type="paragraph" w:styleId="BodyText">
    <w:name w:val="Body Text"/>
    <w:basedOn w:val="Normal"/>
    <w:rsid w:val="005768A2"/>
    <w:pPr>
      <w:spacing w:before="0" w:after="0" w:line="240" w:lineRule="auto"/>
      <w:jc w:val="both"/>
    </w:pPr>
    <w:rPr>
      <w:rFonts w:eastAsia="SimSun"/>
      <w:sz w:val="24"/>
      <w:szCs w:val="24"/>
    </w:rPr>
  </w:style>
  <w:style w:type="paragraph" w:styleId="BodyTextIndent">
    <w:name w:val="Body Text Indent"/>
    <w:basedOn w:val="Normal"/>
    <w:rsid w:val="005768A2"/>
    <w:pPr>
      <w:spacing w:before="0" w:after="0" w:line="240" w:lineRule="auto"/>
      <w:ind w:left="360"/>
      <w:jc w:val="both"/>
    </w:pPr>
    <w:rPr>
      <w:rFonts w:eastAsia="SimSun"/>
      <w:sz w:val="24"/>
      <w:szCs w:val="24"/>
    </w:rPr>
  </w:style>
  <w:style w:type="paragraph" w:styleId="TOC3">
    <w:name w:val="toc 3"/>
    <w:basedOn w:val="Normal"/>
    <w:next w:val="Normal"/>
    <w:autoRedefine/>
    <w:semiHidden/>
    <w:rsid w:val="003A22D5"/>
    <w:pPr>
      <w:spacing w:before="0" w:after="0" w:line="240" w:lineRule="auto"/>
      <w:ind w:left="480"/>
    </w:pPr>
    <w:rPr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27C3D"/>
    <w:rPr>
      <w:rFonts w:ascii="Verdana" w:hAnsi="Verdana"/>
      <w:b/>
    </w:rPr>
  </w:style>
  <w:style w:type="paragraph" w:styleId="TOC2">
    <w:name w:val="toc 2"/>
    <w:basedOn w:val="Normal"/>
    <w:next w:val="Normal"/>
    <w:autoRedefine/>
    <w:semiHidden/>
    <w:rsid w:val="003A22D5"/>
    <w:pPr>
      <w:ind w:left="220"/>
    </w:pPr>
    <w:rPr>
      <w:rFonts w:ascii="Verdana" w:hAnsi="Verdana"/>
    </w:rPr>
  </w:style>
  <w:style w:type="paragraph" w:styleId="TOC4">
    <w:name w:val="toc 4"/>
    <w:basedOn w:val="Normal"/>
    <w:next w:val="Normal"/>
    <w:autoRedefine/>
    <w:semiHidden/>
    <w:rsid w:val="003A22D5"/>
    <w:pPr>
      <w:spacing w:before="0" w:after="0" w:line="240" w:lineRule="auto"/>
      <w:ind w:left="720"/>
    </w:pPr>
    <w:rPr>
      <w:sz w:val="24"/>
      <w:szCs w:val="24"/>
    </w:rPr>
  </w:style>
  <w:style w:type="paragraph" w:styleId="TOC5">
    <w:name w:val="toc 5"/>
    <w:basedOn w:val="Normal"/>
    <w:next w:val="Normal"/>
    <w:autoRedefine/>
    <w:semiHidden/>
    <w:rsid w:val="003A22D5"/>
    <w:pPr>
      <w:spacing w:before="0" w:after="0" w:line="240" w:lineRule="auto"/>
      <w:ind w:left="960"/>
    </w:pPr>
    <w:rPr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3A22D5"/>
    <w:pPr>
      <w:spacing w:before="0" w:after="0" w:line="240" w:lineRule="auto"/>
      <w:ind w:left="1200"/>
    </w:pPr>
    <w:rPr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3A22D5"/>
    <w:pPr>
      <w:spacing w:before="0" w:after="0" w:line="240" w:lineRule="auto"/>
      <w:ind w:left="1440"/>
    </w:pPr>
    <w:rPr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3A22D5"/>
    <w:pPr>
      <w:spacing w:before="0" w:after="0" w:line="240" w:lineRule="auto"/>
      <w:ind w:left="1680"/>
    </w:pPr>
    <w:rPr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3A22D5"/>
    <w:pPr>
      <w:spacing w:before="0" w:after="0" w:line="240" w:lineRule="auto"/>
      <w:ind w:left="1920"/>
    </w:pPr>
    <w:rPr>
      <w:sz w:val="24"/>
      <w:szCs w:val="24"/>
    </w:rPr>
  </w:style>
  <w:style w:type="paragraph" w:customStyle="1" w:styleId="MyHowtodo">
    <w:name w:val="MyHowtodo"/>
    <w:basedOn w:val="Normal"/>
    <w:next w:val="Normal"/>
    <w:link w:val="MyHowtodoChar"/>
    <w:rsid w:val="005B6709"/>
    <w:pPr>
      <w:keepNext/>
    </w:pPr>
    <w:rPr>
      <w:rFonts w:ascii="Verdana" w:hAnsi="Verdana"/>
      <w:b/>
      <w:sz w:val="18"/>
    </w:rPr>
  </w:style>
  <w:style w:type="character" w:customStyle="1" w:styleId="MyHowtodoChar">
    <w:name w:val="MyHowtodo Char"/>
    <w:link w:val="MyHowtodo"/>
    <w:rsid w:val="00A161E5"/>
    <w:rPr>
      <w:rFonts w:ascii="Verdana" w:hAnsi="Verdana"/>
      <w:b/>
      <w:sz w:val="18"/>
      <w:szCs w:val="22"/>
      <w:lang w:val="en-US" w:eastAsia="en-US" w:bidi="ar-SA"/>
    </w:rPr>
  </w:style>
  <w:style w:type="paragraph" w:styleId="FootnoteText">
    <w:name w:val="footnote text"/>
    <w:basedOn w:val="Normal"/>
    <w:semiHidden/>
    <w:rsid w:val="00A2501F"/>
    <w:rPr>
      <w:sz w:val="20"/>
      <w:szCs w:val="20"/>
    </w:rPr>
  </w:style>
  <w:style w:type="character" w:styleId="FootnoteReference">
    <w:name w:val="footnote reference"/>
    <w:semiHidden/>
    <w:rsid w:val="00A2501F"/>
    <w:rPr>
      <w:vertAlign w:val="superscript"/>
    </w:rPr>
  </w:style>
  <w:style w:type="character" w:customStyle="1" w:styleId="MyCommentChar">
    <w:name w:val="MyComment Char"/>
    <w:link w:val="MyComment"/>
    <w:rsid w:val="00C90CD4"/>
    <w:rPr>
      <w:sz w:val="16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3A40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A406D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rsid w:val="00D92FD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rsid w:val="00D92FD9"/>
    <w:pPr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cid:image001.gif@01C4C979.210359B0" TargetMode="Externa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</Template>
  <TotalTime>0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1</vt:lpstr>
    </vt:vector>
  </TitlesOfParts>
  <Company>Home</Company>
  <LinksUpToDate>false</LinksUpToDate>
  <CharactersWithSpaces>27</CharactersWithSpaces>
  <SharedDoc>false</SharedDoc>
  <HLinks>
    <vt:vector size="504" baseType="variant">
      <vt:variant>
        <vt:i4>2687029</vt:i4>
      </vt:variant>
      <vt:variant>
        <vt:i4>642</vt:i4>
      </vt:variant>
      <vt:variant>
        <vt:i4>0</vt:i4>
      </vt:variant>
      <vt:variant>
        <vt:i4>5</vt:i4>
      </vt:variant>
      <vt:variant>
        <vt:lpwstr>http://www.bkav.com.vn/</vt:lpwstr>
      </vt:variant>
      <vt:variant>
        <vt:lpwstr/>
      </vt:variant>
      <vt:variant>
        <vt:i4>1835064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_Toc104689545</vt:lpwstr>
      </vt:variant>
      <vt:variant>
        <vt:i4>1835064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_Toc104689544</vt:lpwstr>
      </vt:variant>
      <vt:variant>
        <vt:i4>1835064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_Toc104689543</vt:lpwstr>
      </vt:variant>
      <vt:variant>
        <vt:i4>1835064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_Toc104689542</vt:lpwstr>
      </vt:variant>
      <vt:variant>
        <vt:i4>1835064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_Toc104689541</vt:lpwstr>
      </vt:variant>
      <vt:variant>
        <vt:i4>1835064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_Toc104689540</vt:lpwstr>
      </vt:variant>
      <vt:variant>
        <vt:i4>1769528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_Toc104689539</vt:lpwstr>
      </vt:variant>
      <vt:variant>
        <vt:i4>1769528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_Toc104689538</vt:lpwstr>
      </vt:variant>
      <vt:variant>
        <vt:i4>1769528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_Toc104689537</vt:lpwstr>
      </vt:variant>
      <vt:variant>
        <vt:i4>1769528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_Toc104689536</vt:lpwstr>
      </vt:variant>
      <vt:variant>
        <vt:i4>1769528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_Toc104689535</vt:lpwstr>
      </vt:variant>
      <vt:variant>
        <vt:i4>1769528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_Toc104689534</vt:lpwstr>
      </vt:variant>
      <vt:variant>
        <vt:i4>1769528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_Toc104689533</vt:lpwstr>
      </vt:variant>
      <vt:variant>
        <vt:i4>1769528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_Toc104689532</vt:lpwstr>
      </vt:variant>
      <vt:variant>
        <vt:i4>1769528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_Toc104689531</vt:lpwstr>
      </vt:variant>
      <vt:variant>
        <vt:i4>1769528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_Toc104689530</vt:lpwstr>
      </vt:variant>
      <vt:variant>
        <vt:i4>1703992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_Toc104689529</vt:lpwstr>
      </vt:variant>
      <vt:variant>
        <vt:i4>1703992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_Toc104689528</vt:lpwstr>
      </vt:variant>
      <vt:variant>
        <vt:i4>1703992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_Toc104689527</vt:lpwstr>
      </vt:variant>
      <vt:variant>
        <vt:i4>1703992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_Toc104689526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_Toc104689525</vt:lpwstr>
      </vt:variant>
      <vt:variant>
        <vt:i4>1703992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_Toc104689524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_Toc104689523</vt:lpwstr>
      </vt:variant>
      <vt:variant>
        <vt:i4>1703992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_Toc104689522</vt:lpwstr>
      </vt:variant>
      <vt:variant>
        <vt:i4>1703992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_Toc104689521</vt:lpwstr>
      </vt:variant>
      <vt:variant>
        <vt:i4>1703992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_Toc104689520</vt:lpwstr>
      </vt:variant>
      <vt:variant>
        <vt:i4>1638456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_Toc104689519</vt:lpwstr>
      </vt:variant>
      <vt:variant>
        <vt:i4>1638456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_Toc104689518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_Toc104689517</vt:lpwstr>
      </vt:variant>
      <vt:variant>
        <vt:i4>1638456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_Toc104689516</vt:lpwstr>
      </vt:variant>
      <vt:variant>
        <vt:i4>1638456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_Toc104689515</vt:lpwstr>
      </vt:variant>
      <vt:variant>
        <vt:i4>1638456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_Toc104689514</vt:lpwstr>
      </vt:variant>
      <vt:variant>
        <vt:i4>1638456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_Toc104689513</vt:lpwstr>
      </vt:variant>
      <vt:variant>
        <vt:i4>1638456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_Toc104689512</vt:lpwstr>
      </vt:variant>
      <vt:variant>
        <vt:i4>1638456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_Toc104689511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_Toc104689510</vt:lpwstr>
      </vt:variant>
      <vt:variant>
        <vt:i4>1572920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_Toc104689509</vt:lpwstr>
      </vt:variant>
      <vt:variant>
        <vt:i4>1572920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_Toc104689508</vt:lpwstr>
      </vt:variant>
      <vt:variant>
        <vt:i4>1572920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_Toc104689507</vt:lpwstr>
      </vt:variant>
      <vt:variant>
        <vt:i4>1572920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_Toc104689506</vt:lpwstr>
      </vt:variant>
      <vt:variant>
        <vt:i4>1572920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_Toc104689505</vt:lpwstr>
      </vt:variant>
      <vt:variant>
        <vt:i4>1572920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_Toc104689504</vt:lpwstr>
      </vt:variant>
      <vt:variant>
        <vt:i4>1572920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_Toc104689503</vt:lpwstr>
      </vt:variant>
      <vt:variant>
        <vt:i4>1572920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_Toc104689502</vt:lpwstr>
      </vt:variant>
      <vt:variant>
        <vt:i4>1572920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_Toc104689501</vt:lpwstr>
      </vt:variant>
      <vt:variant>
        <vt:i4>1572920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_Toc104689500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_Toc104689499</vt:lpwstr>
      </vt:variant>
      <vt:variant>
        <vt:i4>1114169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_Toc104689498</vt:lpwstr>
      </vt:variant>
      <vt:variant>
        <vt:i4>1114169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_Toc104689497</vt:lpwstr>
      </vt:variant>
      <vt:variant>
        <vt:i4>1114169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_Toc104689496</vt:lpwstr>
      </vt:variant>
      <vt:variant>
        <vt:i4>1114169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_Toc104689495</vt:lpwstr>
      </vt:variant>
      <vt:variant>
        <vt:i4>1114169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_Toc104689494</vt:lpwstr>
      </vt:variant>
      <vt:variant>
        <vt:i4>1114169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_Toc104689493</vt:lpwstr>
      </vt:variant>
      <vt:variant>
        <vt:i4>1114169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_Toc104689492</vt:lpwstr>
      </vt:variant>
      <vt:variant>
        <vt:i4>1114169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_Toc104689491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_Toc104689490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_Toc104689489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_Toc104689488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_Toc104689487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_Toc104689486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_Toc104689485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_Toc104689484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_Toc104689483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_Toc104689482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_Toc104689481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_Toc104689480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_Toc104689479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_Toc104689478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_Toc104689477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_Toc104689476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_Toc104689475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_Toc104689474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_Toc104689473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_Toc104689472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_Toc104689471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_Toc104689470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_Toc104689469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_Toc104689468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_Toc104689467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_Toc104689466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_Toc104689465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_Toc104689464</vt:lpwstr>
      </vt:variant>
      <vt:variant>
        <vt:i4>8060941</vt:i4>
      </vt:variant>
      <vt:variant>
        <vt:i4>-1</vt:i4>
      </vt:variant>
      <vt:variant>
        <vt:i4>3203</vt:i4>
      </vt:variant>
      <vt:variant>
        <vt:i4>1</vt:i4>
      </vt:variant>
      <vt:variant>
        <vt:lpwstr>cid:image001.gif@01C4C979.210359B0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1</dc:title>
  <dc:creator>Nguyen Hoa Anh</dc:creator>
  <cp:lastModifiedBy>Anh NGUYEN</cp:lastModifiedBy>
  <cp:revision>2</cp:revision>
  <cp:lastPrinted>2005-05-24T02:17:00Z</cp:lastPrinted>
  <dcterms:created xsi:type="dcterms:W3CDTF">2012-01-02T09:44:00Z</dcterms:created>
  <dcterms:modified xsi:type="dcterms:W3CDTF">2012-01-02T09:44:00Z</dcterms:modified>
</cp:coreProperties>
</file>